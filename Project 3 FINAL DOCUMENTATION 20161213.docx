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04CC17" w14:textId="77777777" w:rsidR="00473F7D" w:rsidRPr="00B62943" w:rsidRDefault="006F19ED" w:rsidP="000F24E7">
      <w:pPr>
        <w:jc w:val="both"/>
        <w:rPr>
          <w:rFonts w:ascii="Cambria" w:hAnsi="Cambria"/>
          <w:i/>
          <w:iCs/>
          <w:color w:val="303030" w:themeColor="text2"/>
          <w:spacing w:val="5"/>
          <w:sz w:val="24"/>
          <w:szCs w:val="24"/>
        </w:rPr>
      </w:pPr>
      <w:r w:rsidRPr="00B62943">
        <w:rPr>
          <w:rFonts w:ascii="Cambria" w:hAnsi="Cambria"/>
          <w:i/>
          <w:iCs/>
          <w:smallCaps/>
          <w:noProof/>
          <w:color w:val="303030" w:themeColor="text2"/>
          <w:spacing w:val="5"/>
          <w:sz w:val="24"/>
          <w:szCs w:val="24"/>
          <w:lang w:val="en-IE" w:eastAsia="en-IE"/>
        </w:rPr>
        <mc:AlternateContent>
          <mc:Choice Requires="wps">
            <w:drawing>
              <wp:anchor distT="0" distB="0" distL="114300" distR="114300" simplePos="0" relativeHeight="251596800" behindDoc="0" locked="0" layoutInCell="0" allowOverlap="1" wp14:anchorId="083C2F97" wp14:editId="2B974DAC">
                <wp:simplePos x="0" y="0"/>
                <wp:positionH relativeFrom="margin">
                  <wp:align>left</wp:align>
                </wp:positionH>
                <wp:positionV relativeFrom="page">
                  <wp:align>center</wp:align>
                </wp:positionV>
                <wp:extent cx="4997303" cy="5027930"/>
                <wp:effectExtent l="0" t="0" r="0" b="635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7303" cy="5027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4E8CC" w14:textId="7AF7E73D" w:rsidR="00F61B35" w:rsidRDefault="00F61B35">
                            <w:pPr>
                              <w:rPr>
                                <w:rFonts w:asciiTheme="majorHAnsi" w:eastAsiaTheme="majorEastAsia" w:hAnsiTheme="majorHAnsi" w:cstheme="majorBidi"/>
                                <w:smallCaps/>
                                <w:color w:val="39302B" w:themeColor="accent2" w:themeShade="80"/>
                                <w:spacing w:val="20"/>
                                <w:sz w:val="56"/>
                                <w:szCs w:val="56"/>
                              </w:rPr>
                            </w:pPr>
                            <w:sdt>
                              <w:sdtPr>
                                <w:rPr>
                                  <w:rFonts w:asciiTheme="majorHAnsi" w:eastAsiaTheme="majorEastAsia" w:hAnsiTheme="majorHAnsi" w:cstheme="majorBidi"/>
                                  <w:smallCaps/>
                                  <w:color w:val="39302B" w:themeColor="accent2" w:themeShade="80"/>
                                  <w:spacing w:val="20"/>
                                  <w:sz w:val="56"/>
                                  <w:szCs w:val="56"/>
                                </w:rPr>
                                <w:alias w:val="Title"/>
                                <w:id w:val="1541323656"/>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mallCaps/>
                                    <w:color w:val="39302B" w:themeColor="accent2" w:themeShade="80"/>
                                    <w:spacing w:val="20"/>
                                    <w:sz w:val="56"/>
                                    <w:szCs w:val="56"/>
                                    <w:lang w:val="en-GB"/>
                                  </w:rPr>
                                  <w:t>Project 3</w:t>
                                </w:r>
                              </w:sdtContent>
                            </w:sdt>
                          </w:p>
                          <w:p w14:paraId="2E439DFF" w14:textId="156EB444" w:rsidR="00F61B35" w:rsidRDefault="00F61B35">
                            <w:pPr>
                              <w:rPr>
                                <w:i/>
                                <w:iCs/>
                                <w:color w:val="39302B" w:themeColor="accent2" w:themeShade="80"/>
                                <w:sz w:val="28"/>
                                <w:szCs w:val="28"/>
                              </w:rPr>
                            </w:pPr>
                            <w:sdt>
                              <w:sdtPr>
                                <w:rPr>
                                  <w:i/>
                                  <w:iCs/>
                                  <w:color w:val="39302B" w:themeColor="accent2" w:themeShade="80"/>
                                  <w:sz w:val="28"/>
                                  <w:szCs w:val="28"/>
                                </w:rPr>
                                <w:alias w:val="Subtitle"/>
                                <w:id w:val="-1025549470"/>
                                <w:dataBinding w:prefixMappings="xmlns:ns0='http://schemas.openxmlformats.org/package/2006/metadata/core-properties' xmlns:ns1='http://purl.org/dc/elements/1.1/'" w:xpath="/ns0:coreProperties[1]/ns1:subject[1]" w:storeItemID="{6C3C8BC8-F283-45AE-878A-BAB7291924A1}"/>
                                <w:text/>
                              </w:sdtPr>
                              <w:sdtContent>
                                <w:r w:rsidRPr="00177F4B">
                                  <w:rPr>
                                    <w:i/>
                                    <w:iCs/>
                                    <w:color w:val="39302B" w:themeColor="accent2" w:themeShade="80"/>
                                    <w:sz w:val="28"/>
                                    <w:szCs w:val="28"/>
                                  </w:rPr>
                                  <w:t>https://</w:t>
                                </w:r>
                                <w:r>
                                  <w:rPr>
                                    <w:i/>
                                    <w:iCs/>
                                    <w:color w:val="39302B" w:themeColor="accent2" w:themeShade="80"/>
                                    <w:sz w:val="28"/>
                                    <w:szCs w:val="28"/>
                                  </w:rPr>
                                  <w:t>wheredoyoushare</w:t>
                                </w:r>
                                <w:r w:rsidRPr="00177F4B">
                                  <w:rPr>
                                    <w:i/>
                                    <w:iCs/>
                                    <w:color w:val="39302B" w:themeColor="accent2" w:themeShade="80"/>
                                    <w:sz w:val="28"/>
                                    <w:szCs w:val="28"/>
                                  </w:rPr>
                                  <w:t>.herokuapp.com/</w:t>
                                </w:r>
                              </w:sdtContent>
                            </w:sdt>
                          </w:p>
                          <w:p w14:paraId="731108D7" w14:textId="77777777" w:rsidR="00F61B35" w:rsidRDefault="00F61B35">
                            <w:pPr>
                              <w:rPr>
                                <w:i/>
                                <w:iCs/>
                                <w:color w:val="39302B" w:themeColor="accent2" w:themeShade="80"/>
                                <w:sz w:val="28"/>
                                <w:szCs w:val="28"/>
                              </w:rPr>
                            </w:pPr>
                          </w:p>
                          <w:p w14:paraId="6F8D0BB3" w14:textId="63986AB7" w:rsidR="00F61B35" w:rsidRDefault="00F61B35" w:rsidP="00283CAD">
                            <w:pPr>
                              <w:jc w:val="both"/>
                            </w:pPr>
                            <w:sdt>
                              <w:sdtPr>
                                <w:alias w:val="Abstract"/>
                                <w:id w:val="472412151"/>
                                <w:dataBinding w:prefixMappings="xmlns:ns0='http://schemas.microsoft.com/office/2006/coverPageProps'" w:xpath="/ns0:CoverPageProperties[1]/ns0:Abstract[1]" w:storeItemID="{55AF091B-3C7A-41E3-B477-F2FDAA23CFDA}"/>
                                <w:text/>
                              </w:sdtPr>
                              <w:sdtContent>
                                <w:r>
                                  <w:t>This is a website which allows members a social platform to share their interest in an ‘item’. The website was built using the Django framework which encompasses HTML, CSS, JavaScript, jQuery and Python. Data is stored in a ClearDB SQL database. It is hosted on heroku.com and sizes appropriately on phone, tablet or PC.</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50000</wp14:pctHeight>
                </wp14:sizeRelV>
              </wp:anchor>
            </w:drawing>
          </mc:Choice>
          <mc:Fallback>
            <w:pict>
              <v:rect w14:anchorId="083C2F97" id="Rectangle 89" o:spid="_x0000_s1026" style="position:absolute;left:0;text-align:left;margin-left:0;margin-top:0;width:393.5pt;height:395.9pt;z-index:251596800;visibility:visible;mso-wrap-style:square;mso-width-percent:0;mso-height-percent:500;mso-wrap-distance-left:9pt;mso-wrap-distance-top:0;mso-wrap-distance-right:9pt;mso-wrap-distance-bottom:0;mso-position-horizontal:left;mso-position-horizontal-relative:margin;mso-position-vertical:center;mso-position-vertical-relative:page;mso-width-percent:0;mso-height-percent:5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" o:allowincell="f" filled="f" stroked="f">
                <v:textbox>
                  <w:txbxContent>
                    <w:p w14:paraId="0464E8CC" w14:textId="7AF7E73D" w:rsidR="00F61B35" w:rsidRDefault="00F61B35">
                      <w:pPr>
                        <w:rPr>
                          <w:rFonts w:asciiTheme="majorHAnsi" w:eastAsiaTheme="majorEastAsia" w:hAnsiTheme="majorHAnsi" w:cstheme="majorBidi"/>
                          <w:smallCaps/>
                          <w:color w:val="39302B" w:themeColor="accent2" w:themeShade="80"/>
                          <w:spacing w:val="20"/>
                          <w:sz w:val="56"/>
                          <w:szCs w:val="56"/>
                        </w:rPr>
                      </w:pPr>
                      <w:sdt>
                        <w:sdtPr>
                          <w:rPr>
                            <w:rFonts w:asciiTheme="majorHAnsi" w:eastAsiaTheme="majorEastAsia" w:hAnsiTheme="majorHAnsi" w:cstheme="majorBidi"/>
                            <w:smallCaps/>
                            <w:color w:val="39302B" w:themeColor="accent2" w:themeShade="80"/>
                            <w:spacing w:val="20"/>
                            <w:sz w:val="56"/>
                            <w:szCs w:val="56"/>
                          </w:rPr>
                          <w:alias w:val="Title"/>
                          <w:id w:val="1541323656"/>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mallCaps/>
                              <w:color w:val="39302B" w:themeColor="accent2" w:themeShade="80"/>
                              <w:spacing w:val="20"/>
                              <w:sz w:val="56"/>
                              <w:szCs w:val="56"/>
                              <w:lang w:val="en-GB"/>
                            </w:rPr>
                            <w:t>Project 3</w:t>
                          </w:r>
                        </w:sdtContent>
                      </w:sdt>
                    </w:p>
                    <w:p w14:paraId="2E439DFF" w14:textId="156EB444" w:rsidR="00F61B35" w:rsidRDefault="00F61B35">
                      <w:pPr>
                        <w:rPr>
                          <w:i/>
                          <w:iCs/>
                          <w:color w:val="39302B" w:themeColor="accent2" w:themeShade="80"/>
                          <w:sz w:val="28"/>
                          <w:szCs w:val="28"/>
                        </w:rPr>
                      </w:pPr>
                      <w:sdt>
                        <w:sdtPr>
                          <w:rPr>
                            <w:i/>
                            <w:iCs/>
                            <w:color w:val="39302B" w:themeColor="accent2" w:themeShade="80"/>
                            <w:sz w:val="28"/>
                            <w:szCs w:val="28"/>
                          </w:rPr>
                          <w:alias w:val="Subtitle"/>
                          <w:id w:val="-1025549470"/>
                          <w:dataBinding w:prefixMappings="xmlns:ns0='http://schemas.openxmlformats.org/package/2006/metadata/core-properties' xmlns:ns1='http://purl.org/dc/elements/1.1/'" w:xpath="/ns0:coreProperties[1]/ns1:subject[1]" w:storeItemID="{6C3C8BC8-F283-45AE-878A-BAB7291924A1}"/>
                          <w:text/>
                        </w:sdtPr>
                        <w:sdtContent>
                          <w:r w:rsidRPr="00177F4B">
                            <w:rPr>
                              <w:i/>
                              <w:iCs/>
                              <w:color w:val="39302B" w:themeColor="accent2" w:themeShade="80"/>
                              <w:sz w:val="28"/>
                              <w:szCs w:val="28"/>
                            </w:rPr>
                            <w:t>https://</w:t>
                          </w:r>
                          <w:r>
                            <w:rPr>
                              <w:i/>
                              <w:iCs/>
                              <w:color w:val="39302B" w:themeColor="accent2" w:themeShade="80"/>
                              <w:sz w:val="28"/>
                              <w:szCs w:val="28"/>
                            </w:rPr>
                            <w:t>wheredoyoushare</w:t>
                          </w:r>
                          <w:r w:rsidRPr="00177F4B">
                            <w:rPr>
                              <w:i/>
                              <w:iCs/>
                              <w:color w:val="39302B" w:themeColor="accent2" w:themeShade="80"/>
                              <w:sz w:val="28"/>
                              <w:szCs w:val="28"/>
                            </w:rPr>
                            <w:t>.herokuapp.com/</w:t>
                          </w:r>
                        </w:sdtContent>
                      </w:sdt>
                    </w:p>
                    <w:p w14:paraId="731108D7" w14:textId="77777777" w:rsidR="00F61B35" w:rsidRDefault="00F61B35">
                      <w:pPr>
                        <w:rPr>
                          <w:i/>
                          <w:iCs/>
                          <w:color w:val="39302B" w:themeColor="accent2" w:themeShade="80"/>
                          <w:sz w:val="28"/>
                          <w:szCs w:val="28"/>
                        </w:rPr>
                      </w:pPr>
                    </w:p>
                    <w:p w14:paraId="6F8D0BB3" w14:textId="63986AB7" w:rsidR="00F61B35" w:rsidRDefault="00F61B35" w:rsidP="00283CAD">
                      <w:pPr>
                        <w:jc w:val="both"/>
                      </w:pPr>
                      <w:sdt>
                        <w:sdtPr>
                          <w:alias w:val="Abstract"/>
                          <w:id w:val="472412151"/>
                          <w:dataBinding w:prefixMappings="xmlns:ns0='http://schemas.microsoft.com/office/2006/coverPageProps'" w:xpath="/ns0:CoverPageProperties[1]/ns0:Abstract[1]" w:storeItemID="{55AF091B-3C7A-41E3-B477-F2FDAA23CFDA}"/>
                          <w:text/>
                        </w:sdtPr>
                        <w:sdtContent>
                          <w:r>
                            <w:t>This is a website which allows members a social platform to share their interest in an ‘item’. The website was built using the Django framework which encompasses HTML, CSS, JavaScript, jQuery and Python. Data is stored in a ClearDB SQL database. It is hosted on heroku.com and sizes appropriately on phone, tablet or PC.</w:t>
                          </w:r>
                        </w:sdtContent>
                      </w:sdt>
                    </w:p>
                  </w:txbxContent>
                </v:textbox>
                <w10:wrap anchorx="margin" anchory="page"/>
              </v:rect>
            </w:pict>
          </mc:Fallback>
        </mc:AlternateContent>
      </w:r>
      <w:sdt>
        <w:sdtPr>
          <w:rPr>
            <w:rFonts w:ascii="Cambria" w:hAnsi="Cambria"/>
            <w:i/>
            <w:iCs/>
            <w:smallCaps/>
            <w:color w:val="303030" w:themeColor="text2"/>
            <w:spacing w:val="5"/>
            <w:sz w:val="24"/>
            <w:szCs w:val="24"/>
          </w:rPr>
          <w:id w:val="-689369987"/>
          <w:docPartObj>
            <w:docPartGallery w:val="Cover Pages"/>
            <w:docPartUnique/>
          </w:docPartObj>
        </w:sdtPr>
        <w:sdtContent>
          <w:r w:rsidR="00444A52" w:rsidRPr="00B62943">
            <w:rPr>
              <w:rFonts w:ascii="Cambria" w:hAnsi="Cambria"/>
              <w:i/>
              <w:iCs/>
              <w:smallCaps/>
              <w:noProof/>
              <w:color w:val="303030" w:themeColor="text2"/>
              <w:spacing w:val="5"/>
              <w:sz w:val="24"/>
              <w:szCs w:val="24"/>
              <w:lang w:val="en-IE" w:eastAsia="en-IE"/>
            </w:rPr>
            <mc:AlternateContent>
              <mc:Choice Requires="wpg">
                <w:drawing>
                  <wp:anchor distT="0" distB="0" distL="114300" distR="114300" simplePos="0" relativeHeight="251597824" behindDoc="0" locked="0" layoutInCell="1" allowOverlap="1" wp14:anchorId="2E2F9B77" wp14:editId="668B9354">
                    <wp:simplePos x="0" y="0"/>
                    <mc:AlternateContent>
                      <mc:Choice Requires="wp14">
                        <wp:positionH relativeFrom="page">
                          <wp14:pctPosHOffset>75000</wp14:pctPosHOffset>
                        </wp:positionH>
                      </mc:Choice>
                      <mc:Fallback>
                        <wp:positionH relativeFrom="page">
                          <wp:posOffset>5670550</wp:posOffset>
                        </wp:positionH>
                      </mc:Fallback>
                    </mc:AlternateContent>
                    <wp:positionV relativeFrom="page">
                      <wp:align>center</wp:align>
                    </wp:positionV>
                    <wp:extent cx="1773936" cy="10698480"/>
                    <wp:effectExtent l="19050" t="0" r="17145" b="26670"/>
                    <wp:wrapNone/>
                    <wp:docPr id="1" name="Group 1"/>
                    <wp:cNvGraphicFramePr/>
                    <a:graphic xmlns:a="http://schemas.openxmlformats.org/drawingml/2006/main">
                      <a:graphicData uri="http://schemas.microsoft.com/office/word/2010/wordprocessingGroup">
                        <wpg:wgp>
                          <wpg:cNvGrpSpPr/>
                          <wpg:grpSpPr>
                            <a:xfrm>
                              <a:off x="0" y="0"/>
                              <a:ext cx="1773937"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gradFill rotWithShape="1">
                                  <a:gsLst>
                                    <a:gs pos="0">
                                      <a:schemeClr val="accent1">
                                        <a:lumMod val="40000"/>
                                        <a:lumOff val="60000"/>
                                      </a:schemeClr>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chemeClr val="accent1">
                                      <a:lumMod val="40000"/>
                                      <a:lumOff val="60000"/>
                                    </a:schemeClr>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chemeClr val="bg2">
                                      <a:lumMod val="75000"/>
                                    </a:schemeClr>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chemeClr val="bg2"/>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s:wsp>
                            <wps:cNvPr id="72" name="Oval 85"/>
                            <wps:cNvSpPr>
                              <a:spLocks noChangeArrowheads="1"/>
                            </wps:cNvSpPr>
                            <wps:spPr bwMode="auto">
                              <a:xfrm flipH="1">
                                <a:off x="259492" y="9378778"/>
                                <a:ext cx="188405" cy="192400"/>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9576A73" id="Group 1" o:spid="_x0000_s1026" style="position:absolute;margin-left:0;margin-top:0;width:139.7pt;height:842.4pt;z-index:251597824;mso-left-percent:750;mso-position-horizontal-relative:page;mso-position-vertical:center;mso-position-vertical-relative:page;mso-left-percent:750;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">
                    <v:group id="Group 77" o:spid="_x0000_s1027" style="position:absolute;left:3089;width:14653;height:10698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" fillcolor="#fe7979 [1300]" stroked="f" strokecolor="#bfb675">
                        <v:fill color2="#ad0101 [3204]" rotate="t" angle="90" focus="100%" type="gradient"/>
                      </v:rect>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" strokecolor="#fe7979 [1300]" strokeweight="1pt"/>
                      <v:shape id="AutoShape 80"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" strokecolor="#ad0101 [3204]" strokeweight="2.25pt"/>
                      <v:shape id="AutoShape 81"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" strokecolor="#a4a4a9 [2414]" strokeweight="4.5pt"/>
                      <v:shape id="AutoShape 82"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" strokecolor="#dedee0 [3214]" strokeweight="2.25pt"/>
                    </v:group>
                    <v:oval id="Oval 83" o:spid="_x0000_s1033" style="position:absolute;top:79453;width:11018;height:10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" fillcolor="#ad0101 [3204]" strokecolor="#ad0101 [3204]" strokeweight="3pt">
                      <v:stroke linestyle="thinThin"/>
                    </v:oval>
                    <v:oval id="Oval 85" o:spid="_x0000_s1034" style="position:absolute;left:2594;top:93787;width:1884;height:19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" fillcolor="#ad0101 [3204]" strokecolor="#ad0101 [3204]" strokeweight="3pt">
                      <v:stroke linestyle="thinThin"/>
                      <v:shadow color="#1f2f3f" opacity=".5" offset=",3pt"/>
                    </v:oval>
                    <w10:wrap anchorx="page" anchory="page"/>
                  </v:group>
                </w:pict>
              </mc:Fallback>
            </mc:AlternateContent>
          </w:r>
          <w:r w:rsidR="00444A52" w:rsidRPr="00B62943">
            <w:rPr>
              <w:rFonts w:ascii="Cambria" w:hAnsi="Cambria"/>
              <w:i/>
              <w:iCs/>
              <w:smallCaps/>
              <w:noProof/>
              <w:color w:val="4F271C"/>
              <w:spacing w:val="5"/>
              <w:sz w:val="32"/>
              <w:szCs w:val="32"/>
              <w:lang w:val="en-IE" w:eastAsia="en-IE"/>
            </w:rPr>
            <mc:AlternateContent>
              <mc:Choice Requires="wps">
                <w:drawing>
                  <wp:anchor distT="0" distB="0" distL="114300" distR="114300" simplePos="0" relativeHeight="251595776" behindDoc="0" locked="0" layoutInCell="0" allowOverlap="1" wp14:anchorId="1019E885" wp14:editId="139FE12C">
                    <wp:simplePos x="0" y="0"/>
                    <wp:positionH relativeFrom="margin">
                      <wp:align>left</wp:align>
                    </wp:positionH>
                    <wp:positionV relativeFrom="margin">
                      <wp:align>bottom</wp:align>
                    </wp:positionV>
                    <wp:extent cx="4660900" cy="815975"/>
                    <wp:effectExtent l="0" t="0" r="2540" b="3175"/>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CA7E0B" w14:textId="77777777" w:rsidR="00F61B35" w:rsidRDefault="00F61B35">
                                <w:pPr>
                                  <w:spacing w:after="100"/>
                                  <w:rPr>
                                    <w:color w:val="810000" w:themeColor="accent1" w:themeShade="BF"/>
                                    <w:sz w:val="24"/>
                                    <w:szCs w:val="24"/>
                                  </w:rPr>
                                </w:pPr>
                                <w:sdt>
                                  <w:sdtPr>
                                    <w:rPr>
                                      <w:color w:val="810000" w:themeColor="accent1" w:themeShade="BF"/>
                                      <w:sz w:val="24"/>
                                      <w:szCs w:val="24"/>
                                    </w:rPr>
                                    <w:alias w:val="Author"/>
                                    <w:id w:val="-1299454863"/>
                                    <w:text/>
                                  </w:sdtPr>
                                  <w:sdtContent>
                                    <w:r>
                                      <w:rPr>
                                        <w:color w:val="810000" w:themeColor="accent1" w:themeShade="BF"/>
                                        <w:sz w:val="24"/>
                                        <w:szCs w:val="24"/>
                                      </w:rPr>
                                      <w:t>Maria Hynes</w:t>
                                    </w:r>
                                  </w:sdtContent>
                                </w:sdt>
                              </w:p>
                              <w:p w14:paraId="0F524D42" w14:textId="3AA7C7E9" w:rsidR="00F61B35" w:rsidRDefault="00F61B35">
                                <w:pPr>
                                  <w:spacing w:after="100"/>
                                  <w:rPr>
                                    <w:color w:val="810000" w:themeColor="accent1" w:themeShade="BF"/>
                                  </w:rPr>
                                </w:pPr>
                                <w:r>
                                  <w:rPr>
                                    <w:color w:val="810000" w:themeColor="accent1" w:themeShade="BF"/>
                                  </w:rPr>
                                  <w:t>December 2016</w:t>
                                </w:r>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w14:anchorId="1019E885" id="Rectangle 54" o:spid="_x0000_s1027" style="position:absolute;left:0;text-align:left;margin-left:0;margin-top:0;width:367pt;height:64.25pt;z-index:251595776;visibility:visible;mso-wrap-style:square;mso-width-percent:600;mso-height-percent:0;mso-wrap-distance-left:9pt;mso-wrap-distance-top:0;mso-wrap-distance-right:9pt;mso-wrap-distance-bottom:0;mso-position-horizontal:left;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" o:allowincell="f" stroked="f">
                    <v:textbox>
                      <w:txbxContent>
                        <w:p w14:paraId="4CCA7E0B" w14:textId="77777777" w:rsidR="00F61B35" w:rsidRDefault="00F61B35">
                          <w:pPr>
                            <w:spacing w:after="100"/>
                            <w:rPr>
                              <w:color w:val="810000" w:themeColor="accent1" w:themeShade="BF"/>
                              <w:sz w:val="24"/>
                              <w:szCs w:val="24"/>
                            </w:rPr>
                          </w:pPr>
                          <w:sdt>
                            <w:sdtPr>
                              <w:rPr>
                                <w:color w:val="810000" w:themeColor="accent1" w:themeShade="BF"/>
                                <w:sz w:val="24"/>
                                <w:szCs w:val="24"/>
                              </w:rPr>
                              <w:alias w:val="Author"/>
                              <w:id w:val="-1299454863"/>
                              <w:text/>
                            </w:sdtPr>
                            <w:sdtContent>
                              <w:r>
                                <w:rPr>
                                  <w:color w:val="810000" w:themeColor="accent1" w:themeShade="BF"/>
                                  <w:sz w:val="24"/>
                                  <w:szCs w:val="24"/>
                                </w:rPr>
                                <w:t>Maria Hynes</w:t>
                              </w:r>
                            </w:sdtContent>
                          </w:sdt>
                        </w:p>
                        <w:p w14:paraId="0F524D42" w14:textId="3AA7C7E9" w:rsidR="00F61B35" w:rsidRDefault="00F61B35">
                          <w:pPr>
                            <w:spacing w:after="100"/>
                            <w:rPr>
                              <w:color w:val="810000" w:themeColor="accent1" w:themeShade="BF"/>
                            </w:rPr>
                          </w:pPr>
                          <w:r>
                            <w:rPr>
                              <w:color w:val="810000" w:themeColor="accent1" w:themeShade="BF"/>
                            </w:rPr>
                            <w:t>December 2016</w:t>
                          </w:r>
                        </w:p>
                      </w:txbxContent>
                    </v:textbox>
                    <w10:wrap anchorx="margin" anchory="margin"/>
                  </v:rect>
                </w:pict>
              </mc:Fallback>
            </mc:AlternateContent>
          </w:r>
          <w:r w:rsidR="00444A52" w:rsidRPr="00B62943">
            <w:rPr>
              <w:rFonts w:ascii="Cambria" w:hAnsi="Cambria"/>
              <w:i/>
              <w:iCs/>
              <w:smallCaps/>
              <w:color w:val="303030" w:themeColor="text2"/>
              <w:spacing w:val="5"/>
              <w:sz w:val="24"/>
              <w:szCs w:val="24"/>
            </w:rPr>
            <w:br w:type="page"/>
          </w:r>
        </w:sdtContent>
      </w:sdt>
    </w:p>
    <w:p w14:paraId="25167622" w14:textId="281D23FB" w:rsidR="00473F7D" w:rsidRPr="00B62943" w:rsidRDefault="00F61B35" w:rsidP="000F24E7">
      <w:pPr>
        <w:pStyle w:val="Title"/>
        <w:jc w:val="both"/>
        <w:outlineLvl w:val="4"/>
        <w:rPr>
          <w:rFonts w:ascii="Cambria" w:hAnsi="Cambria"/>
          <w:szCs w:val="52"/>
        </w:rPr>
      </w:pPr>
      <w:sdt>
        <w:sdtPr>
          <w:rPr>
            <w:rFonts w:ascii="Cambria" w:hAnsi="Cambria"/>
          </w:rPr>
          <w:id w:val="221498486"/>
          <w:dataBinding w:prefixMappings="xmlns:ns0='http://purl.org/dc/elements/1.1/' xmlns:ns1='http://schemas.openxmlformats.org/package/2006/metadata/core-properties' " w:xpath="/ns1:coreProperties[1]/ns0:title[1]" w:storeItemID="{6C3C8BC8-F283-45AE-878A-BAB7291924A1}"/>
          <w:text/>
        </w:sdtPr>
        <w:sdtContent>
          <w:r w:rsidR="00191A53" w:rsidRPr="00B62943">
            <w:rPr>
              <w:rFonts w:ascii="Cambria" w:hAnsi="Cambria"/>
              <w:lang w:val="en-IE"/>
            </w:rPr>
            <w:t>Project 3</w:t>
          </w:r>
        </w:sdtContent>
      </w:sdt>
      <w:r w:rsidR="00444A52" w:rsidRPr="00B62943">
        <w:rPr>
          <w:rFonts w:ascii="Cambria" w:hAnsi="Cambria"/>
          <w:noProof/>
          <w:szCs w:val="52"/>
          <w:lang w:val="en-IE" w:eastAsia="en-IE"/>
        </w:rPr>
        <mc:AlternateContent>
          <mc:Choice Requires="wpg">
            <w:drawing>
              <wp:anchor distT="0" distB="0" distL="114300" distR="114300" simplePos="0" relativeHeight="251571200" behindDoc="0" locked="0" layoutInCell="1" allowOverlap="1" wp14:anchorId="2DCC7CEA" wp14:editId="778E1EC9">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4B4BBB" id="Group 62" o:spid="_x0000_s1026" style="position:absolute;margin-left:0;margin-top:10in;width:43.2pt;height:43.2pt;z-index:2515712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FJ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lwNRSR0EAAAq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72224" behindDoc="0" locked="0" layoutInCell="1" allowOverlap="1" wp14:anchorId="08793F5F" wp14:editId="22400201">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9F1BFB" id="Group 59" o:spid="_x0000_s1026" style="position:absolute;margin-left:0;margin-top:10in;width:43.2pt;height:43.2pt;z-index:2515722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QHQ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Ng/sUB0EAAAqCwAADgAAAAAAAAAAAAAAAAAuAgAAZHJzL2Uyb0RvYy54bWxQSwECLQAU&#10;AAYACAAAACEAkPxJ0twAAAAJAQAADwAAAAAAAAAAAAAAAAB3BgAAZHJzL2Rvd25yZXYueG1sUEsF&#10;BgAAAAAEAAQA8wAAAIAHA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73248" behindDoc="0" locked="0" layoutInCell="1" allowOverlap="1" wp14:anchorId="1F3C44CF" wp14:editId="0C9992F1">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5398A7" id="Group 56" o:spid="_x0000_s1026" style="position:absolute;margin-left:0;margin-top:10in;width:43.2pt;height:43.2pt;z-index:2515732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7&#10;zI9IFgQAACo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74272" behindDoc="0" locked="0" layoutInCell="1" allowOverlap="1" wp14:anchorId="39D7E3C2" wp14:editId="7AA6F253">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D4C0B7F" id="Group 53" o:spid="_x0000_s1026" style="position:absolute;margin-left:0;margin-top:10in;width:43.2pt;height:43.2pt;z-index:2515742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fyFFgQAACoLAAAOAAAAZHJzL2Uyb0RvYy54bWzUVttu4zYQfS/QfyD4rliyLpaEKAvflBZI&#10;u4umRZ9pibqglKiSdOS06L93SFqO7W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U&#10;2fyFFgQAACo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75296" behindDoc="0" locked="0" layoutInCell="1" allowOverlap="1" wp14:anchorId="5CECA6AA" wp14:editId="71AB64FE">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34DFB7" id="Group 50" o:spid="_x0000_s1026" style="position:absolute;margin-left:0;margin-top:10in;width:43.2pt;height:43.2pt;z-index:2515752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Ld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FsEcyJnGJgObWzHejx+EjRCGd7z8TcL24uW+njfWGO2nH3gF&#10;/shBcUPOsRa9dgFho6PJweM5B/SoUAmLUZjEIUApYes0NjkqW0ikPuW5cRRgBNteGKdLm8Gy3Z3O&#10;w2l7WA80QpLZaw3UEzQdF9SbfKJUfh2l9y0ZqcmU1HTNlHozpe8fCEOR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fswEZc7+8sdMpTgKscKCDHDjbJ6fxhF17Rwk+2Oga9Al+rO1LFuK4sKcJ+04b8SCX8W&#10;iZ/gbQUSwCiK/H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A/xwt0PBAAA&#10;KgsAAA4AAAAAAAAAAAAAAAAALgIAAGRycy9lMm9Eb2MueG1sUEsBAi0AFAAGAAgAAAAhAJD8SdLc&#10;AAAACQEAAA8AAAAAAAAAAAAAAAAAaQYAAGRycy9kb3ducmV2LnhtbFBLBQYAAAAABAAEAPMAAABy&#10;Bw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76320" behindDoc="0" locked="0" layoutInCell="1" allowOverlap="1" wp14:anchorId="317B9CB3" wp14:editId="574E5471">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F80909E" id="Group 47" o:spid="_x0000_s1026" style="position:absolute;margin-left:0;margin-top:10in;width:43.2pt;height:43.2pt;z-index:2515763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A8At0YBAAAKg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77344" behindDoc="0" locked="0" layoutInCell="1" allowOverlap="1" wp14:anchorId="5B171CCE" wp14:editId="730A49BD">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FA2813" id="Group 44" o:spid="_x0000_s1026" style="position:absolute;margin-left:0;margin-top:10in;width:43.2pt;height:43.2pt;z-index:2515773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G+HQ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S0JBvh0EAAAqCwAADgAAAAAAAAAAAAAAAAAuAgAAZHJzL2Uyb0RvYy54bWxQSwECLQAU&#10;AAYACAAAACEAkPxJ0twAAAAJAQAADwAAAAAAAAAAAAAAAAB3BgAAZHJzL2Rvd25yZXYueG1sUEsF&#10;BgAAAAAEAAQA8wAAAIAHA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78368" behindDoc="0" locked="0" layoutInCell="1" allowOverlap="1" wp14:anchorId="704C10F7" wp14:editId="6CBBDDEE">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D376CB0" id="Group 41" o:spid="_x0000_s1026" style="position:absolute;margin-left:0;margin-top:10in;width:43.2pt;height:43.2pt;z-index:2515783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dsGA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slh2wYBAAAKg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79392" behindDoc="0" locked="0" layoutInCell="1" allowOverlap="1" wp14:anchorId="2A9B9D7D" wp14:editId="7E3DE07A">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49B70D" id="Group 38" o:spid="_x0000_s1026" style="position:absolute;margin-left:0;margin-top:10in;width:43.2pt;height:43.2pt;z-index:2515793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KU9BlIeBAAAKgsAAA4AAAAAAAAAAAAAAAAALgIAAGRycy9lMm9Eb2MueG1sUEsBAi0A&#10;FAAGAAgAAAAhAJD8SdLcAAAACQEAAA8AAAAAAAAAAAAAAAAAeAYAAGRycy9kb3ducmV2LnhtbFBL&#10;BQYAAAAABAAEAPMAAACBBw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0416" behindDoc="0" locked="0" layoutInCell="1" allowOverlap="1" wp14:anchorId="1E1E41EF" wp14:editId="26D9B39D">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6992D9" id="Group 35" o:spid="_x0000_s1026" style="position:absolute;margin-left:0;margin-top:10in;width:43.2pt;height:43.2pt;z-index:2515804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StGw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mh9K0bBAAAKgsAAA4AAAAAAAAAAAAAAAAALgIAAGRycy9lMm9Eb2MueG1sUEsBAi0AFAAG&#10;AAgAAAAhAJD8SdLcAAAACQEAAA8AAAAAAAAAAAAAAAAAdQYAAGRycy9kb3ducmV2LnhtbFBLBQYA&#10;AAAABAAEAPMAAAB+Bw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1440" behindDoc="0" locked="0" layoutInCell="1" allowOverlap="1" wp14:anchorId="2E89450B" wp14:editId="08CC5B4A">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45FFBC" id="Group 32" o:spid="_x0000_s1026" style="position:absolute;margin-left:0;margin-top:10in;width:43.2pt;height:43.2pt;z-index:2515814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m6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i/Zuh0EAAAqCwAADgAAAAAAAAAAAAAAAAAuAgAAZHJzL2Uyb0RvYy54bWxQSwECLQAU&#10;AAYACAAAACEAkPxJ0twAAAAJAQAADwAAAAAAAAAAAAAAAAB3BgAAZHJzL2Rvd25yZXYueG1sUEsF&#10;BgAAAAAEAAQA8wAAAIAHA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2464" behindDoc="0" locked="0" layoutInCell="1" allowOverlap="1" wp14:anchorId="73BE0B01" wp14:editId="22D6E3C7">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89CD84" id="Group 29" o:spid="_x0000_s1026" style="position:absolute;margin-left:0;margin-top:10in;width:43.2pt;height:43.2pt;z-index:2515824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AoHg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VWECgeBAAAKg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3488" behindDoc="0" locked="0" layoutInCell="1" allowOverlap="1" wp14:anchorId="45EB9D1C" wp14:editId="28ECFE1F">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96F839" id="Group 26" o:spid="_x0000_s1026" style="position:absolute;margin-left:0;margin-top:10in;width:43.2pt;height:43.2pt;z-index:2515834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JQN&#10;qNoVBAAAKg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4512" behindDoc="0" locked="0" layoutInCell="1" allowOverlap="1" wp14:anchorId="741903D2" wp14:editId="26DDA0EA">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562987" id="Group 23" o:spid="_x0000_s1026" style="position:absolute;margin-left:0;margin-top:10in;width:43.2pt;height:43.2pt;z-index:2515845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7&#10;GNsXFgQAACo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5536" behindDoc="0" locked="0" layoutInCell="1" allowOverlap="1" wp14:anchorId="6C5F8FA5" wp14:editId="1F72E695">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4FDE9" id="Group 20" o:spid="_x0000_s1026" style="position:absolute;margin-left:0;margin-top:10in;width:43.2pt;height:43.2pt;z-index:2515855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VP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FsEcyJnGJgObWzHejx+EjRCGd7z8TcL24uW+njfWGO2nH3gF&#10;/shBcUPOsRa9dgFho6PJweM5B/SoUAmLUZjEIUApYes0NjkqW0ikPuW5cRRgBNteGKdLm8Gy3Z3O&#10;w2l7WA80QpLZaw3UEzQdF9SbfKJUfh2l9y0ZqcmU1HTNlHozpe8fCEO+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WulEpc7+8sdMpTgKscKCDHDjbJ6fxhF17Rwk+2Oga9Al+rO1LFuK4sKcJ+04b8SCX8W&#10;iZ/gbQUSwCjy/X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CAw5U8PBAAA&#10;KgsAAA4AAAAAAAAAAAAAAAAALgIAAGRycy9lMm9Eb2MueG1sUEsBAi0AFAAGAAgAAAAhAJD8SdLc&#10;AAAACQEAAA8AAAAAAAAAAAAAAAAAaQYAAGRycy9kb3ducmV2LnhtbFBLBQYAAAAABAAEAPMAAABy&#10;Bw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6560" behindDoc="0" locked="0" layoutInCell="1" allowOverlap="1" wp14:anchorId="6226226A" wp14:editId="1604B71A">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35F8D1" id="Group 17" o:spid="_x0000_s1026" style="position:absolute;margin-left:0;margin-top:10in;width:43.2pt;height:43.2pt;z-index:2515865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3RCKLhcEAAAqCwAADgAAAAAAAAAAAAAAAAAuAgAAZHJzL2Uyb0RvYy54bWxQSwECLQAUAAYACAAA&#10;ACEAkPxJ0twAAAAJAQAADwAAAAAAAAAAAAAAAABxBgAAZHJzL2Rvd25yZXYueG1sUEsFBgAAAAAE&#10;AAQA8wAAAHoHA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7584" behindDoc="0" locked="0" layoutInCell="1" allowOverlap="1" wp14:anchorId="52B5C9DE" wp14:editId="4DF1132C">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CF7EC0" id="Group 14" o:spid="_x0000_s1026" style="position:absolute;margin-left:0;margin-top:10in;width:43.2pt;height:43.2pt;z-index:2515875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lNHA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AWbslNHAQAACoLAAAOAAAAAAAAAAAAAAAAAC4CAABkcnMvZTJvRG9jLnhtbFBLAQItABQA&#10;BgAIAAAAIQCQ/EnS3AAAAAkBAAAPAAAAAAAAAAAAAAAAAHYGAABkcnMvZG93bnJldi54bWxQSwUG&#10;AAAAAAQABADzAAAAfwc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8608" behindDoc="0" locked="0" layoutInCell="1" allowOverlap="1" wp14:anchorId="70ADC17E" wp14:editId="347957B3">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C87F89C" id="Group 11" o:spid="_x0000_s1026" style="position:absolute;margin-left:0;margin-top:10in;width:43.2pt;height:43.2pt;z-index:2515886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fFw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5gkPnxcEAAAqCwAADgAAAAAAAAAAAAAAAAAuAgAAZHJzL2Uyb0RvYy54bWxQSwECLQAUAAYACAAA&#10;ACEAkPxJ0twAAAAJAQAADwAAAAAAAAAAAAAAAABxBgAAZHJzL2Rvd25yZXYueG1sUEsFBgAAAAAE&#10;AAQA8wAAAHoHA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89632" behindDoc="0" locked="0" layoutInCell="1" allowOverlap="1" wp14:anchorId="6F2AD92B" wp14:editId="2E264A44">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085642" id="Group 8" o:spid="_x0000_s1026" style="position:absolute;margin-left:0;margin-top:10in;width:43.2pt;height:43.2pt;z-index:2515896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rAHQQAACY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NRawB0EAAAmCwAADgAAAAAAAAAAAAAAAAAuAgAAZHJzL2Uyb0RvYy54bWxQSwECLQAU&#10;AAYACAAAACEAkPxJ0twAAAAJAQAADwAAAAAAAAAAAAAAAAB3BgAAZHJzL2Rvd25yZXYueG1sUEsF&#10;BgAAAAAEAAQA8wAAAIAHA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90656" behindDoc="0" locked="0" layoutInCell="1" allowOverlap="1" wp14:anchorId="25BC3FC0" wp14:editId="0DFBDD2F">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BF78974" id="Group 5" o:spid="_x0000_s1026" style="position:absolute;margin-left:0;margin-top:10in;width:43.2pt;height:43.2pt;z-index:2515906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3OGQQAACQ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OuA3OGQQAACQLAAAOAAAAAAAAAAAAAAAAAC4CAABkcnMvZTJvRG9jLnhtbFBLAQItABQABgAI&#10;AAAAIQCQ/EnS3AAAAAkBAAAPAAAAAAAAAAAAAAAAAHMGAABkcnMvZG93bnJldi54bWxQSwUGAAAA&#10;AAQABADzAAAAfAc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sidR="00444A52" w:rsidRPr="00B62943">
        <w:rPr>
          <w:rFonts w:ascii="Cambria" w:hAnsi="Cambria"/>
          <w:noProof/>
          <w:szCs w:val="52"/>
          <w:lang w:val="en-IE" w:eastAsia="en-IE"/>
        </w:rPr>
        <mc:AlternateContent>
          <mc:Choice Requires="wpg">
            <w:drawing>
              <wp:anchor distT="0" distB="0" distL="114300" distR="114300" simplePos="0" relativeHeight="251591680" behindDoc="0" locked="0" layoutInCell="1" allowOverlap="1" wp14:anchorId="3E67037E" wp14:editId="12611CAF">
                <wp:simplePos x="0" y="0"/>
                <mc:AlternateContent>
                  <mc:Choice Requires="wp14">
                    <wp:positionH relativeFrom="margin">
                      <wp14:pctPosHOffset>77000</wp14:pctPosHOffset>
                    </wp:positionH>
                  </mc:Choice>
                  <mc:Fallback>
                    <wp:positionH relativeFrom="page">
                      <wp:posOffset>5451475</wp:posOffset>
                    </wp:positionH>
                  </mc:Fallback>
                </mc:AlternateContent>
                <wp:positionV relativeFrom="bottomMargin">
                  <wp:posOffset>9144000</wp:posOffset>
                </wp:positionV>
                <wp:extent cx="548640" cy="548640"/>
                <wp:effectExtent l="3810" t="0" r="0" b="381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ADA0C1" id="Group 2" o:spid="_x0000_s1026" style="position:absolute;margin-left:0;margin-top:10in;width:43.2pt;height:43.2pt;z-index:2515916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imGS7GQQAACQ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69wwAAANoAAAAPAAAAZHJzL2Rvd25yZXYueG1sRI9BawIx&#10;FITvhf6H8Aq9aVaL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05gOv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w10:wrap anchorx="margin" anchory="margin"/>
              </v:group>
            </w:pict>
          </mc:Fallback>
        </mc:AlternateContent>
      </w:r>
    </w:p>
    <w:sdt>
      <w:sdtPr>
        <w:rPr>
          <w:rFonts w:ascii="Cambria" w:eastAsiaTheme="minorHAnsi" w:hAnsi="Cambria" w:cstheme="minorHAnsi"/>
          <w:b w:val="0"/>
          <w:bCs w:val="0"/>
          <w:color w:val="232323" w:themeColor="text2" w:themeShade="BF"/>
          <w:sz w:val="20"/>
          <w:szCs w:val="20"/>
        </w:rPr>
        <w:id w:val="-1655291790"/>
        <w:docPartObj>
          <w:docPartGallery w:val="Table of Contents"/>
          <w:docPartUnique/>
        </w:docPartObj>
      </w:sdtPr>
      <w:sdtEndPr>
        <w:rPr>
          <w:noProof/>
        </w:rPr>
      </w:sdtEndPr>
      <w:sdtContent>
        <w:p w14:paraId="725619F2" w14:textId="0BF4F017" w:rsidR="00814F10" w:rsidRPr="00B62943" w:rsidRDefault="00814F10" w:rsidP="000F24E7">
          <w:pPr>
            <w:pStyle w:val="TOCHeading"/>
            <w:jc w:val="both"/>
            <w:rPr>
              <w:rFonts w:ascii="Cambria" w:hAnsi="Cambria"/>
            </w:rPr>
          </w:pPr>
          <w:r w:rsidRPr="00B62943">
            <w:rPr>
              <w:rFonts w:ascii="Cambria" w:hAnsi="Cambria"/>
            </w:rPr>
            <w:t>Contents</w:t>
          </w:r>
        </w:p>
        <w:p w14:paraId="5F9848D2" w14:textId="0C2667E2" w:rsidR="008749F0" w:rsidRDefault="00814F10">
          <w:pPr>
            <w:pStyle w:val="TOC1"/>
            <w:rPr>
              <w:noProof/>
              <w:lang w:val="en-GB" w:eastAsia="en-GB"/>
            </w:rPr>
          </w:pPr>
          <w:r w:rsidRPr="00B62943">
            <w:rPr>
              <w:rFonts w:ascii="Cambria" w:hAnsi="Cambria"/>
            </w:rPr>
            <w:fldChar w:fldCharType="begin"/>
          </w:r>
          <w:r w:rsidRPr="00B62943">
            <w:rPr>
              <w:rFonts w:ascii="Cambria" w:hAnsi="Cambria"/>
            </w:rPr>
            <w:instrText xml:space="preserve"> TOC \o "1-3" \h \z \u </w:instrText>
          </w:r>
          <w:r w:rsidRPr="00B62943">
            <w:rPr>
              <w:rFonts w:ascii="Cambria" w:hAnsi="Cambria"/>
            </w:rPr>
            <w:fldChar w:fldCharType="separate"/>
          </w:r>
          <w:hyperlink w:anchor="_Toc469326067" w:history="1">
            <w:r w:rsidR="008749F0" w:rsidRPr="00CA1D24">
              <w:rPr>
                <w:rStyle w:val="Hyperlink"/>
                <w:rFonts w:ascii="Cambria" w:hAnsi="Cambria"/>
                <w:noProof/>
              </w:rPr>
              <w:t>The Brief</w:t>
            </w:r>
            <w:r w:rsidR="008749F0">
              <w:rPr>
                <w:noProof/>
                <w:webHidden/>
              </w:rPr>
              <w:tab/>
            </w:r>
            <w:r w:rsidR="008749F0">
              <w:rPr>
                <w:noProof/>
                <w:webHidden/>
              </w:rPr>
              <w:fldChar w:fldCharType="begin"/>
            </w:r>
            <w:r w:rsidR="008749F0">
              <w:rPr>
                <w:noProof/>
                <w:webHidden/>
              </w:rPr>
              <w:instrText xml:space="preserve"> PAGEREF _Toc469326067 \h </w:instrText>
            </w:r>
            <w:r w:rsidR="008749F0">
              <w:rPr>
                <w:noProof/>
                <w:webHidden/>
              </w:rPr>
            </w:r>
            <w:r w:rsidR="008749F0">
              <w:rPr>
                <w:noProof/>
                <w:webHidden/>
              </w:rPr>
              <w:fldChar w:fldCharType="separate"/>
            </w:r>
            <w:r w:rsidR="000D1393">
              <w:rPr>
                <w:noProof/>
                <w:webHidden/>
              </w:rPr>
              <w:t>2</w:t>
            </w:r>
            <w:r w:rsidR="008749F0">
              <w:rPr>
                <w:noProof/>
                <w:webHidden/>
              </w:rPr>
              <w:fldChar w:fldCharType="end"/>
            </w:r>
          </w:hyperlink>
        </w:p>
        <w:p w14:paraId="702E9972" w14:textId="068C510F" w:rsidR="008749F0" w:rsidRDefault="00F61B35">
          <w:pPr>
            <w:pStyle w:val="TOC1"/>
            <w:rPr>
              <w:noProof/>
              <w:lang w:val="en-GB" w:eastAsia="en-GB"/>
            </w:rPr>
          </w:pPr>
          <w:hyperlink w:anchor="_Toc469326068" w:history="1">
            <w:r w:rsidR="008749F0" w:rsidRPr="00CA1D24">
              <w:rPr>
                <w:rStyle w:val="Hyperlink"/>
                <w:noProof/>
              </w:rPr>
              <w:t>Meeting the Brief</w:t>
            </w:r>
            <w:r w:rsidR="008749F0">
              <w:rPr>
                <w:noProof/>
                <w:webHidden/>
              </w:rPr>
              <w:tab/>
            </w:r>
            <w:r w:rsidR="008749F0">
              <w:rPr>
                <w:noProof/>
                <w:webHidden/>
              </w:rPr>
              <w:fldChar w:fldCharType="begin"/>
            </w:r>
            <w:r w:rsidR="008749F0">
              <w:rPr>
                <w:noProof/>
                <w:webHidden/>
              </w:rPr>
              <w:instrText xml:space="preserve"> PAGEREF _Toc469326068 \h </w:instrText>
            </w:r>
            <w:r w:rsidR="008749F0">
              <w:rPr>
                <w:noProof/>
                <w:webHidden/>
              </w:rPr>
            </w:r>
            <w:r w:rsidR="008749F0">
              <w:rPr>
                <w:noProof/>
                <w:webHidden/>
              </w:rPr>
              <w:fldChar w:fldCharType="separate"/>
            </w:r>
            <w:r w:rsidR="000D1393">
              <w:rPr>
                <w:noProof/>
                <w:webHidden/>
              </w:rPr>
              <w:t>2</w:t>
            </w:r>
            <w:r w:rsidR="008749F0">
              <w:rPr>
                <w:noProof/>
                <w:webHidden/>
              </w:rPr>
              <w:fldChar w:fldCharType="end"/>
            </w:r>
          </w:hyperlink>
        </w:p>
        <w:p w14:paraId="46C19F9A" w14:textId="5340903C" w:rsidR="008749F0" w:rsidRDefault="00F61B35">
          <w:pPr>
            <w:pStyle w:val="TOC3"/>
            <w:rPr>
              <w:lang w:val="en-GB" w:eastAsia="en-GB"/>
            </w:rPr>
          </w:pPr>
          <w:hyperlink w:anchor="_Toc469326069" w:history="1">
            <w:r w:rsidR="008749F0" w:rsidRPr="00CA1D24">
              <w:rPr>
                <w:rStyle w:val="Hyperlink"/>
              </w:rPr>
              <w:t>What is an Asset?</w:t>
            </w:r>
            <w:r w:rsidR="008749F0">
              <w:rPr>
                <w:webHidden/>
              </w:rPr>
              <w:tab/>
            </w:r>
            <w:r w:rsidR="008749F0">
              <w:rPr>
                <w:webHidden/>
              </w:rPr>
              <w:fldChar w:fldCharType="begin"/>
            </w:r>
            <w:r w:rsidR="008749F0">
              <w:rPr>
                <w:webHidden/>
              </w:rPr>
              <w:instrText xml:space="preserve"> PAGEREF _Toc469326069 \h </w:instrText>
            </w:r>
            <w:r w:rsidR="008749F0">
              <w:rPr>
                <w:webHidden/>
              </w:rPr>
            </w:r>
            <w:r w:rsidR="008749F0">
              <w:rPr>
                <w:webHidden/>
              </w:rPr>
              <w:fldChar w:fldCharType="separate"/>
            </w:r>
            <w:r w:rsidR="000D1393">
              <w:rPr>
                <w:webHidden/>
              </w:rPr>
              <w:t>2</w:t>
            </w:r>
            <w:r w:rsidR="008749F0">
              <w:rPr>
                <w:webHidden/>
              </w:rPr>
              <w:fldChar w:fldCharType="end"/>
            </w:r>
          </w:hyperlink>
        </w:p>
        <w:p w14:paraId="0D14B416" w14:textId="2769F09D" w:rsidR="008749F0" w:rsidRDefault="00F61B35">
          <w:pPr>
            <w:pStyle w:val="TOC3"/>
            <w:rPr>
              <w:lang w:val="en-GB" w:eastAsia="en-GB"/>
            </w:rPr>
          </w:pPr>
          <w:hyperlink w:anchor="_Toc469326070" w:history="1">
            <w:r w:rsidR="008749F0" w:rsidRPr="00CA1D24">
              <w:rPr>
                <w:rStyle w:val="Hyperlink"/>
              </w:rPr>
              <w:t>Who is the Requestor?</w:t>
            </w:r>
            <w:r w:rsidR="008749F0">
              <w:rPr>
                <w:webHidden/>
              </w:rPr>
              <w:tab/>
            </w:r>
            <w:r w:rsidR="008749F0">
              <w:rPr>
                <w:webHidden/>
              </w:rPr>
              <w:fldChar w:fldCharType="begin"/>
            </w:r>
            <w:r w:rsidR="008749F0">
              <w:rPr>
                <w:webHidden/>
              </w:rPr>
              <w:instrText xml:space="preserve"> PAGEREF _Toc469326070 \h </w:instrText>
            </w:r>
            <w:r w:rsidR="008749F0">
              <w:rPr>
                <w:webHidden/>
              </w:rPr>
            </w:r>
            <w:r w:rsidR="008749F0">
              <w:rPr>
                <w:webHidden/>
              </w:rPr>
              <w:fldChar w:fldCharType="separate"/>
            </w:r>
            <w:r w:rsidR="000D1393">
              <w:rPr>
                <w:webHidden/>
              </w:rPr>
              <w:t>3</w:t>
            </w:r>
            <w:r w:rsidR="008749F0">
              <w:rPr>
                <w:webHidden/>
              </w:rPr>
              <w:fldChar w:fldCharType="end"/>
            </w:r>
          </w:hyperlink>
        </w:p>
        <w:p w14:paraId="6E4D5B00" w14:textId="1395CEFC" w:rsidR="008749F0" w:rsidRDefault="00F61B35">
          <w:pPr>
            <w:pStyle w:val="TOC3"/>
            <w:rPr>
              <w:lang w:val="en-GB" w:eastAsia="en-GB"/>
            </w:rPr>
          </w:pPr>
          <w:hyperlink w:anchor="_Toc469326071" w:history="1">
            <w:r w:rsidR="008749F0" w:rsidRPr="00CA1D24">
              <w:rPr>
                <w:rStyle w:val="Hyperlink"/>
              </w:rPr>
              <w:t>Requestor Benefits</w:t>
            </w:r>
            <w:r w:rsidR="008749F0">
              <w:rPr>
                <w:webHidden/>
              </w:rPr>
              <w:tab/>
            </w:r>
            <w:r w:rsidR="008749F0">
              <w:rPr>
                <w:webHidden/>
              </w:rPr>
              <w:fldChar w:fldCharType="begin"/>
            </w:r>
            <w:r w:rsidR="008749F0">
              <w:rPr>
                <w:webHidden/>
              </w:rPr>
              <w:instrText xml:space="preserve"> PAGEREF _Toc469326071 \h </w:instrText>
            </w:r>
            <w:r w:rsidR="008749F0">
              <w:rPr>
                <w:webHidden/>
              </w:rPr>
            </w:r>
            <w:r w:rsidR="008749F0">
              <w:rPr>
                <w:webHidden/>
              </w:rPr>
              <w:fldChar w:fldCharType="separate"/>
            </w:r>
            <w:r w:rsidR="000D1393">
              <w:rPr>
                <w:webHidden/>
              </w:rPr>
              <w:t>3</w:t>
            </w:r>
            <w:r w:rsidR="008749F0">
              <w:rPr>
                <w:webHidden/>
              </w:rPr>
              <w:fldChar w:fldCharType="end"/>
            </w:r>
          </w:hyperlink>
        </w:p>
        <w:p w14:paraId="28A8F2E2" w14:textId="26DB642E" w:rsidR="008749F0" w:rsidRDefault="00F61B35">
          <w:pPr>
            <w:pStyle w:val="TOC3"/>
            <w:rPr>
              <w:lang w:val="en-GB" w:eastAsia="en-GB"/>
            </w:rPr>
          </w:pPr>
          <w:hyperlink w:anchor="_Toc469326072" w:history="1">
            <w:r w:rsidR="008749F0" w:rsidRPr="00CA1D24">
              <w:rPr>
                <w:rStyle w:val="Hyperlink"/>
              </w:rPr>
              <w:t>How do I link to an Asset?</w:t>
            </w:r>
            <w:r w:rsidR="008749F0">
              <w:rPr>
                <w:webHidden/>
              </w:rPr>
              <w:tab/>
            </w:r>
            <w:r w:rsidR="008749F0">
              <w:rPr>
                <w:webHidden/>
              </w:rPr>
              <w:fldChar w:fldCharType="begin"/>
            </w:r>
            <w:r w:rsidR="008749F0">
              <w:rPr>
                <w:webHidden/>
              </w:rPr>
              <w:instrText xml:space="preserve"> PAGEREF _Toc469326072 \h </w:instrText>
            </w:r>
            <w:r w:rsidR="008749F0">
              <w:rPr>
                <w:webHidden/>
              </w:rPr>
            </w:r>
            <w:r w:rsidR="008749F0">
              <w:rPr>
                <w:webHidden/>
              </w:rPr>
              <w:fldChar w:fldCharType="separate"/>
            </w:r>
            <w:r w:rsidR="000D1393">
              <w:rPr>
                <w:webHidden/>
              </w:rPr>
              <w:t>4</w:t>
            </w:r>
            <w:r w:rsidR="008749F0">
              <w:rPr>
                <w:webHidden/>
              </w:rPr>
              <w:fldChar w:fldCharType="end"/>
            </w:r>
          </w:hyperlink>
        </w:p>
        <w:p w14:paraId="747A8085" w14:textId="737E2096" w:rsidR="008749F0" w:rsidRDefault="00F61B35">
          <w:pPr>
            <w:pStyle w:val="TOC3"/>
            <w:rPr>
              <w:lang w:val="en-GB" w:eastAsia="en-GB"/>
            </w:rPr>
          </w:pPr>
          <w:hyperlink w:anchor="_Toc469326073" w:history="1">
            <w:r w:rsidR="008749F0" w:rsidRPr="00CA1D24">
              <w:rPr>
                <w:rStyle w:val="Hyperlink"/>
              </w:rPr>
              <w:t>How does the Booking work?</w:t>
            </w:r>
            <w:r w:rsidR="008749F0">
              <w:rPr>
                <w:webHidden/>
              </w:rPr>
              <w:tab/>
            </w:r>
            <w:r w:rsidR="008749F0">
              <w:rPr>
                <w:webHidden/>
              </w:rPr>
              <w:fldChar w:fldCharType="begin"/>
            </w:r>
            <w:r w:rsidR="008749F0">
              <w:rPr>
                <w:webHidden/>
              </w:rPr>
              <w:instrText xml:space="preserve"> PAGEREF _Toc469326073 \h </w:instrText>
            </w:r>
            <w:r w:rsidR="008749F0">
              <w:rPr>
                <w:webHidden/>
              </w:rPr>
            </w:r>
            <w:r w:rsidR="008749F0">
              <w:rPr>
                <w:webHidden/>
              </w:rPr>
              <w:fldChar w:fldCharType="separate"/>
            </w:r>
            <w:r w:rsidR="000D1393">
              <w:rPr>
                <w:webHidden/>
              </w:rPr>
              <w:t>4</w:t>
            </w:r>
            <w:r w:rsidR="008749F0">
              <w:rPr>
                <w:webHidden/>
              </w:rPr>
              <w:fldChar w:fldCharType="end"/>
            </w:r>
          </w:hyperlink>
        </w:p>
        <w:p w14:paraId="1AA165E8" w14:textId="64B74877" w:rsidR="008749F0" w:rsidRDefault="00F61B35">
          <w:pPr>
            <w:pStyle w:val="TOC1"/>
            <w:rPr>
              <w:noProof/>
              <w:lang w:val="en-GB" w:eastAsia="en-GB"/>
            </w:rPr>
          </w:pPr>
          <w:hyperlink w:anchor="_Toc469326074" w:history="1">
            <w:r w:rsidR="008749F0" w:rsidRPr="00CA1D24">
              <w:rPr>
                <w:rStyle w:val="Hyperlink"/>
                <w:noProof/>
              </w:rPr>
              <w:t>Sample Data</w:t>
            </w:r>
            <w:r w:rsidR="008749F0">
              <w:rPr>
                <w:noProof/>
                <w:webHidden/>
              </w:rPr>
              <w:tab/>
            </w:r>
            <w:r w:rsidR="008749F0">
              <w:rPr>
                <w:noProof/>
                <w:webHidden/>
              </w:rPr>
              <w:fldChar w:fldCharType="begin"/>
            </w:r>
            <w:r w:rsidR="008749F0">
              <w:rPr>
                <w:noProof/>
                <w:webHidden/>
              </w:rPr>
              <w:instrText xml:space="preserve"> PAGEREF _Toc469326074 \h </w:instrText>
            </w:r>
            <w:r w:rsidR="008749F0">
              <w:rPr>
                <w:noProof/>
                <w:webHidden/>
              </w:rPr>
            </w:r>
            <w:r w:rsidR="008749F0">
              <w:rPr>
                <w:noProof/>
                <w:webHidden/>
              </w:rPr>
              <w:fldChar w:fldCharType="separate"/>
            </w:r>
            <w:r w:rsidR="000D1393">
              <w:rPr>
                <w:noProof/>
                <w:webHidden/>
              </w:rPr>
              <w:t>5</w:t>
            </w:r>
            <w:r w:rsidR="008749F0">
              <w:rPr>
                <w:noProof/>
                <w:webHidden/>
              </w:rPr>
              <w:fldChar w:fldCharType="end"/>
            </w:r>
          </w:hyperlink>
        </w:p>
        <w:p w14:paraId="3CCF24DC" w14:textId="201BF541" w:rsidR="008749F0" w:rsidRDefault="00F61B35">
          <w:pPr>
            <w:pStyle w:val="TOC3"/>
            <w:rPr>
              <w:lang w:val="en-GB" w:eastAsia="en-GB"/>
            </w:rPr>
          </w:pPr>
          <w:hyperlink w:anchor="_Toc469326075" w:history="1">
            <w:r w:rsidR="008749F0" w:rsidRPr="00CA1D24">
              <w:rPr>
                <w:rStyle w:val="Hyperlink"/>
              </w:rPr>
              <w:t>Weekly Ownership</w:t>
            </w:r>
            <w:r w:rsidR="008749F0">
              <w:rPr>
                <w:webHidden/>
              </w:rPr>
              <w:tab/>
            </w:r>
            <w:r w:rsidR="008749F0">
              <w:rPr>
                <w:webHidden/>
              </w:rPr>
              <w:fldChar w:fldCharType="begin"/>
            </w:r>
            <w:r w:rsidR="008749F0">
              <w:rPr>
                <w:webHidden/>
              </w:rPr>
              <w:instrText xml:space="preserve"> PAGEREF _Toc469326075 \h </w:instrText>
            </w:r>
            <w:r w:rsidR="008749F0">
              <w:rPr>
                <w:webHidden/>
              </w:rPr>
            </w:r>
            <w:r w:rsidR="008749F0">
              <w:rPr>
                <w:webHidden/>
              </w:rPr>
              <w:fldChar w:fldCharType="separate"/>
            </w:r>
            <w:r w:rsidR="000D1393">
              <w:rPr>
                <w:webHidden/>
              </w:rPr>
              <w:t>5</w:t>
            </w:r>
            <w:r w:rsidR="008749F0">
              <w:rPr>
                <w:webHidden/>
              </w:rPr>
              <w:fldChar w:fldCharType="end"/>
            </w:r>
          </w:hyperlink>
        </w:p>
        <w:p w14:paraId="71C5F2DF" w14:textId="6FF09E90" w:rsidR="008749F0" w:rsidRDefault="00F61B35">
          <w:pPr>
            <w:pStyle w:val="TOC3"/>
            <w:rPr>
              <w:lang w:val="en-GB" w:eastAsia="en-GB"/>
            </w:rPr>
          </w:pPr>
          <w:hyperlink w:anchor="_Toc469326076" w:history="1">
            <w:r w:rsidR="008749F0" w:rsidRPr="00CA1D24">
              <w:rPr>
                <w:rStyle w:val="Hyperlink"/>
              </w:rPr>
              <w:t>Monthly Ownership</w:t>
            </w:r>
            <w:r w:rsidR="008749F0">
              <w:rPr>
                <w:webHidden/>
              </w:rPr>
              <w:tab/>
            </w:r>
            <w:r w:rsidR="008749F0">
              <w:rPr>
                <w:webHidden/>
              </w:rPr>
              <w:fldChar w:fldCharType="begin"/>
            </w:r>
            <w:r w:rsidR="008749F0">
              <w:rPr>
                <w:webHidden/>
              </w:rPr>
              <w:instrText xml:space="preserve"> PAGEREF _Toc469326076 \h </w:instrText>
            </w:r>
            <w:r w:rsidR="008749F0">
              <w:rPr>
                <w:webHidden/>
              </w:rPr>
            </w:r>
            <w:r w:rsidR="008749F0">
              <w:rPr>
                <w:webHidden/>
              </w:rPr>
              <w:fldChar w:fldCharType="separate"/>
            </w:r>
            <w:r w:rsidR="000D1393">
              <w:rPr>
                <w:webHidden/>
              </w:rPr>
              <w:t>5</w:t>
            </w:r>
            <w:r w:rsidR="008749F0">
              <w:rPr>
                <w:webHidden/>
              </w:rPr>
              <w:fldChar w:fldCharType="end"/>
            </w:r>
          </w:hyperlink>
        </w:p>
        <w:p w14:paraId="520344E1" w14:textId="00BC486A" w:rsidR="008749F0" w:rsidRDefault="00F61B35">
          <w:pPr>
            <w:pStyle w:val="TOC3"/>
            <w:rPr>
              <w:lang w:val="en-GB" w:eastAsia="en-GB"/>
            </w:rPr>
          </w:pPr>
          <w:hyperlink w:anchor="_Toc469326077" w:history="1">
            <w:r w:rsidR="008749F0" w:rsidRPr="00CA1D24">
              <w:rPr>
                <w:rStyle w:val="Hyperlink"/>
              </w:rPr>
              <w:t>Single Ownership</w:t>
            </w:r>
            <w:r w:rsidR="008749F0">
              <w:rPr>
                <w:webHidden/>
              </w:rPr>
              <w:tab/>
            </w:r>
            <w:r w:rsidR="008749F0">
              <w:rPr>
                <w:webHidden/>
              </w:rPr>
              <w:fldChar w:fldCharType="begin"/>
            </w:r>
            <w:r w:rsidR="008749F0">
              <w:rPr>
                <w:webHidden/>
              </w:rPr>
              <w:instrText xml:space="preserve"> PAGEREF _Toc469326077 \h </w:instrText>
            </w:r>
            <w:r w:rsidR="008749F0">
              <w:rPr>
                <w:webHidden/>
              </w:rPr>
            </w:r>
            <w:r w:rsidR="008749F0">
              <w:rPr>
                <w:webHidden/>
              </w:rPr>
              <w:fldChar w:fldCharType="separate"/>
            </w:r>
            <w:r w:rsidR="000D1393">
              <w:rPr>
                <w:webHidden/>
              </w:rPr>
              <w:t>5</w:t>
            </w:r>
            <w:r w:rsidR="008749F0">
              <w:rPr>
                <w:webHidden/>
              </w:rPr>
              <w:fldChar w:fldCharType="end"/>
            </w:r>
          </w:hyperlink>
        </w:p>
        <w:p w14:paraId="62764CEB" w14:textId="7FCBFCEC" w:rsidR="008749F0" w:rsidRDefault="00F61B35">
          <w:pPr>
            <w:pStyle w:val="TOC1"/>
            <w:rPr>
              <w:noProof/>
              <w:lang w:val="en-GB" w:eastAsia="en-GB"/>
            </w:rPr>
          </w:pPr>
          <w:hyperlink w:anchor="_Toc469326078" w:history="1">
            <w:r w:rsidR="008749F0" w:rsidRPr="00CA1D24">
              <w:rPr>
                <w:rStyle w:val="Hyperlink"/>
                <w:rFonts w:ascii="Cambria" w:hAnsi="Cambria"/>
                <w:noProof/>
              </w:rPr>
              <w:t>Site Functionality per User Type</w:t>
            </w:r>
            <w:r w:rsidR="008749F0">
              <w:rPr>
                <w:noProof/>
                <w:webHidden/>
              </w:rPr>
              <w:tab/>
            </w:r>
            <w:r w:rsidR="008749F0">
              <w:rPr>
                <w:noProof/>
                <w:webHidden/>
              </w:rPr>
              <w:fldChar w:fldCharType="begin"/>
            </w:r>
            <w:r w:rsidR="008749F0">
              <w:rPr>
                <w:noProof/>
                <w:webHidden/>
              </w:rPr>
              <w:instrText xml:space="preserve"> PAGEREF _Toc469326078 \h </w:instrText>
            </w:r>
            <w:r w:rsidR="008749F0">
              <w:rPr>
                <w:noProof/>
                <w:webHidden/>
              </w:rPr>
            </w:r>
            <w:r w:rsidR="008749F0">
              <w:rPr>
                <w:noProof/>
                <w:webHidden/>
              </w:rPr>
              <w:fldChar w:fldCharType="separate"/>
            </w:r>
            <w:r w:rsidR="000D1393">
              <w:rPr>
                <w:noProof/>
                <w:webHidden/>
              </w:rPr>
              <w:t>6</w:t>
            </w:r>
            <w:r w:rsidR="008749F0">
              <w:rPr>
                <w:noProof/>
                <w:webHidden/>
              </w:rPr>
              <w:fldChar w:fldCharType="end"/>
            </w:r>
          </w:hyperlink>
        </w:p>
        <w:p w14:paraId="6F71C3C3" w14:textId="1EFEBFC4" w:rsidR="008749F0" w:rsidRDefault="00F61B35">
          <w:pPr>
            <w:pStyle w:val="TOC3"/>
            <w:rPr>
              <w:lang w:val="en-GB" w:eastAsia="en-GB"/>
            </w:rPr>
          </w:pPr>
          <w:hyperlink w:anchor="_Toc469326079" w:history="1">
            <w:r w:rsidR="008749F0" w:rsidRPr="00CA1D24">
              <w:rPr>
                <w:rStyle w:val="Hyperlink"/>
              </w:rPr>
              <w:t>Unregistered Site Visitors</w:t>
            </w:r>
            <w:r w:rsidR="008749F0">
              <w:rPr>
                <w:webHidden/>
              </w:rPr>
              <w:tab/>
            </w:r>
            <w:r w:rsidR="008749F0">
              <w:rPr>
                <w:webHidden/>
              </w:rPr>
              <w:fldChar w:fldCharType="begin"/>
            </w:r>
            <w:r w:rsidR="008749F0">
              <w:rPr>
                <w:webHidden/>
              </w:rPr>
              <w:instrText xml:space="preserve"> PAGEREF _Toc469326079 \h </w:instrText>
            </w:r>
            <w:r w:rsidR="008749F0">
              <w:rPr>
                <w:webHidden/>
              </w:rPr>
            </w:r>
            <w:r w:rsidR="008749F0">
              <w:rPr>
                <w:webHidden/>
              </w:rPr>
              <w:fldChar w:fldCharType="separate"/>
            </w:r>
            <w:r w:rsidR="000D1393">
              <w:rPr>
                <w:webHidden/>
              </w:rPr>
              <w:t>6</w:t>
            </w:r>
            <w:r w:rsidR="008749F0">
              <w:rPr>
                <w:webHidden/>
              </w:rPr>
              <w:fldChar w:fldCharType="end"/>
            </w:r>
          </w:hyperlink>
        </w:p>
        <w:p w14:paraId="7A6FFB5C" w14:textId="23BD7364" w:rsidR="008749F0" w:rsidRDefault="00F61B35">
          <w:pPr>
            <w:pStyle w:val="TOC3"/>
            <w:rPr>
              <w:lang w:val="en-GB" w:eastAsia="en-GB"/>
            </w:rPr>
          </w:pPr>
          <w:hyperlink w:anchor="_Toc469326080" w:history="1">
            <w:r w:rsidR="008749F0" w:rsidRPr="00CA1D24">
              <w:rPr>
                <w:rStyle w:val="Hyperlink"/>
                <w:lang w:val="en-GB" w:eastAsia="en-GB"/>
              </w:rPr>
              <w:t>Registered Site Visitors</w:t>
            </w:r>
            <w:r w:rsidR="008749F0">
              <w:rPr>
                <w:webHidden/>
              </w:rPr>
              <w:tab/>
            </w:r>
            <w:r w:rsidR="008749F0">
              <w:rPr>
                <w:webHidden/>
              </w:rPr>
              <w:fldChar w:fldCharType="begin"/>
            </w:r>
            <w:r w:rsidR="008749F0">
              <w:rPr>
                <w:webHidden/>
              </w:rPr>
              <w:instrText xml:space="preserve"> PAGEREF _Toc469326080 \h </w:instrText>
            </w:r>
            <w:r w:rsidR="008749F0">
              <w:rPr>
                <w:webHidden/>
              </w:rPr>
            </w:r>
            <w:r w:rsidR="008749F0">
              <w:rPr>
                <w:webHidden/>
              </w:rPr>
              <w:fldChar w:fldCharType="separate"/>
            </w:r>
            <w:r w:rsidR="000D1393">
              <w:rPr>
                <w:webHidden/>
              </w:rPr>
              <w:t>7</w:t>
            </w:r>
            <w:r w:rsidR="008749F0">
              <w:rPr>
                <w:webHidden/>
              </w:rPr>
              <w:fldChar w:fldCharType="end"/>
            </w:r>
          </w:hyperlink>
        </w:p>
        <w:p w14:paraId="350AEB70" w14:textId="4E7544FE" w:rsidR="008749F0" w:rsidRDefault="00F61B35">
          <w:pPr>
            <w:pStyle w:val="TOC1"/>
            <w:rPr>
              <w:noProof/>
              <w:lang w:val="en-GB" w:eastAsia="en-GB"/>
            </w:rPr>
          </w:pPr>
          <w:hyperlink w:anchor="_Toc469326081" w:history="1">
            <w:r w:rsidR="008749F0" w:rsidRPr="00CA1D24">
              <w:rPr>
                <w:rStyle w:val="Hyperlink"/>
                <w:rFonts w:ascii="Cambria" w:hAnsi="Cambria"/>
                <w:noProof/>
              </w:rPr>
              <w:t>Models</w:t>
            </w:r>
            <w:r w:rsidR="008749F0">
              <w:rPr>
                <w:noProof/>
                <w:webHidden/>
              </w:rPr>
              <w:tab/>
            </w:r>
            <w:r w:rsidR="008749F0">
              <w:rPr>
                <w:noProof/>
                <w:webHidden/>
              </w:rPr>
              <w:fldChar w:fldCharType="begin"/>
            </w:r>
            <w:r w:rsidR="008749F0">
              <w:rPr>
                <w:noProof/>
                <w:webHidden/>
              </w:rPr>
              <w:instrText xml:space="preserve"> PAGEREF _Toc469326081 \h </w:instrText>
            </w:r>
            <w:r w:rsidR="008749F0">
              <w:rPr>
                <w:noProof/>
                <w:webHidden/>
              </w:rPr>
            </w:r>
            <w:r w:rsidR="008749F0">
              <w:rPr>
                <w:noProof/>
                <w:webHidden/>
              </w:rPr>
              <w:fldChar w:fldCharType="separate"/>
            </w:r>
            <w:r w:rsidR="000D1393">
              <w:rPr>
                <w:noProof/>
                <w:webHidden/>
              </w:rPr>
              <w:t>8</w:t>
            </w:r>
            <w:r w:rsidR="008749F0">
              <w:rPr>
                <w:noProof/>
                <w:webHidden/>
              </w:rPr>
              <w:fldChar w:fldCharType="end"/>
            </w:r>
          </w:hyperlink>
        </w:p>
        <w:p w14:paraId="7EF6FAA1" w14:textId="777B0EB5" w:rsidR="008749F0" w:rsidRDefault="00F61B35">
          <w:pPr>
            <w:pStyle w:val="TOC1"/>
            <w:rPr>
              <w:noProof/>
              <w:lang w:val="en-GB" w:eastAsia="en-GB"/>
            </w:rPr>
          </w:pPr>
          <w:hyperlink w:anchor="_Toc469326082" w:history="1">
            <w:r w:rsidR="008749F0" w:rsidRPr="00CA1D24">
              <w:rPr>
                <w:rStyle w:val="Hyperlink"/>
                <w:rFonts w:ascii="Cambria" w:hAnsi="Cambria"/>
                <w:noProof/>
              </w:rPr>
              <w:t>Planning</w:t>
            </w:r>
            <w:r w:rsidR="008749F0">
              <w:rPr>
                <w:noProof/>
                <w:webHidden/>
              </w:rPr>
              <w:tab/>
            </w:r>
            <w:r w:rsidR="008749F0">
              <w:rPr>
                <w:noProof/>
                <w:webHidden/>
              </w:rPr>
              <w:fldChar w:fldCharType="begin"/>
            </w:r>
            <w:r w:rsidR="008749F0">
              <w:rPr>
                <w:noProof/>
                <w:webHidden/>
              </w:rPr>
              <w:instrText xml:space="preserve"> PAGEREF _Toc469326082 \h </w:instrText>
            </w:r>
            <w:r w:rsidR="008749F0">
              <w:rPr>
                <w:noProof/>
                <w:webHidden/>
              </w:rPr>
            </w:r>
            <w:r w:rsidR="008749F0">
              <w:rPr>
                <w:noProof/>
                <w:webHidden/>
              </w:rPr>
              <w:fldChar w:fldCharType="separate"/>
            </w:r>
            <w:r w:rsidR="000D1393">
              <w:rPr>
                <w:noProof/>
                <w:webHidden/>
              </w:rPr>
              <w:t>9</w:t>
            </w:r>
            <w:r w:rsidR="008749F0">
              <w:rPr>
                <w:noProof/>
                <w:webHidden/>
              </w:rPr>
              <w:fldChar w:fldCharType="end"/>
            </w:r>
          </w:hyperlink>
        </w:p>
        <w:p w14:paraId="63F9F59C" w14:textId="09471EB0" w:rsidR="008749F0" w:rsidRDefault="00F61B35">
          <w:pPr>
            <w:pStyle w:val="TOC3"/>
            <w:rPr>
              <w:lang w:val="en-GB" w:eastAsia="en-GB"/>
            </w:rPr>
          </w:pPr>
          <w:hyperlink w:anchor="_Toc469326083" w:history="1">
            <w:r w:rsidR="008749F0" w:rsidRPr="00CA1D24">
              <w:rPr>
                <w:rStyle w:val="Hyperlink"/>
              </w:rPr>
              <w:t>Making a Booking</w:t>
            </w:r>
            <w:r w:rsidR="008749F0">
              <w:rPr>
                <w:webHidden/>
              </w:rPr>
              <w:tab/>
            </w:r>
            <w:r w:rsidR="008749F0">
              <w:rPr>
                <w:webHidden/>
              </w:rPr>
              <w:fldChar w:fldCharType="begin"/>
            </w:r>
            <w:r w:rsidR="008749F0">
              <w:rPr>
                <w:webHidden/>
              </w:rPr>
              <w:instrText xml:space="preserve"> PAGEREF _Toc469326083 \h </w:instrText>
            </w:r>
            <w:r w:rsidR="008749F0">
              <w:rPr>
                <w:webHidden/>
              </w:rPr>
            </w:r>
            <w:r w:rsidR="008749F0">
              <w:rPr>
                <w:webHidden/>
              </w:rPr>
              <w:fldChar w:fldCharType="separate"/>
            </w:r>
            <w:r w:rsidR="000D1393">
              <w:rPr>
                <w:webHidden/>
              </w:rPr>
              <w:t>11</w:t>
            </w:r>
            <w:r w:rsidR="008749F0">
              <w:rPr>
                <w:webHidden/>
              </w:rPr>
              <w:fldChar w:fldCharType="end"/>
            </w:r>
          </w:hyperlink>
        </w:p>
        <w:p w14:paraId="07505CEF" w14:textId="704B529E" w:rsidR="008749F0" w:rsidRDefault="00F61B35">
          <w:pPr>
            <w:pStyle w:val="TOC3"/>
            <w:rPr>
              <w:lang w:val="en-GB" w:eastAsia="en-GB"/>
            </w:rPr>
          </w:pPr>
          <w:hyperlink w:anchor="_Toc469326084" w:history="1">
            <w:r w:rsidR="008749F0" w:rsidRPr="00CA1D24">
              <w:rPr>
                <w:rStyle w:val="Hyperlink"/>
              </w:rPr>
              <w:t>The request logic</w:t>
            </w:r>
            <w:r w:rsidR="008749F0">
              <w:rPr>
                <w:webHidden/>
              </w:rPr>
              <w:tab/>
            </w:r>
            <w:r w:rsidR="008749F0">
              <w:rPr>
                <w:webHidden/>
              </w:rPr>
              <w:fldChar w:fldCharType="begin"/>
            </w:r>
            <w:r w:rsidR="008749F0">
              <w:rPr>
                <w:webHidden/>
              </w:rPr>
              <w:instrText xml:space="preserve"> PAGEREF _Toc469326084 \h </w:instrText>
            </w:r>
            <w:r w:rsidR="008749F0">
              <w:rPr>
                <w:webHidden/>
              </w:rPr>
            </w:r>
            <w:r w:rsidR="008749F0">
              <w:rPr>
                <w:webHidden/>
              </w:rPr>
              <w:fldChar w:fldCharType="separate"/>
            </w:r>
            <w:r w:rsidR="000D1393">
              <w:rPr>
                <w:webHidden/>
              </w:rPr>
              <w:t>13</w:t>
            </w:r>
            <w:r w:rsidR="008749F0">
              <w:rPr>
                <w:webHidden/>
              </w:rPr>
              <w:fldChar w:fldCharType="end"/>
            </w:r>
          </w:hyperlink>
        </w:p>
        <w:p w14:paraId="3109E895" w14:textId="5CD80BDE" w:rsidR="008749F0" w:rsidRDefault="00F61B35">
          <w:pPr>
            <w:pStyle w:val="TOC3"/>
            <w:rPr>
              <w:lang w:val="en-GB" w:eastAsia="en-GB"/>
            </w:rPr>
          </w:pPr>
          <w:hyperlink w:anchor="_Toc469326085" w:history="1">
            <w:r w:rsidR="008749F0" w:rsidRPr="00CA1D24">
              <w:rPr>
                <w:rStyle w:val="Hyperlink"/>
              </w:rPr>
              <w:t>The approval logic</w:t>
            </w:r>
            <w:r w:rsidR="008749F0">
              <w:rPr>
                <w:webHidden/>
              </w:rPr>
              <w:tab/>
            </w:r>
            <w:r w:rsidR="008749F0">
              <w:rPr>
                <w:webHidden/>
              </w:rPr>
              <w:fldChar w:fldCharType="begin"/>
            </w:r>
            <w:r w:rsidR="008749F0">
              <w:rPr>
                <w:webHidden/>
              </w:rPr>
              <w:instrText xml:space="preserve"> PAGEREF _Toc469326085 \h </w:instrText>
            </w:r>
            <w:r w:rsidR="008749F0">
              <w:rPr>
                <w:webHidden/>
              </w:rPr>
            </w:r>
            <w:r w:rsidR="008749F0">
              <w:rPr>
                <w:webHidden/>
              </w:rPr>
              <w:fldChar w:fldCharType="separate"/>
            </w:r>
            <w:r w:rsidR="000D1393">
              <w:rPr>
                <w:webHidden/>
              </w:rPr>
              <w:t>13</w:t>
            </w:r>
            <w:r w:rsidR="008749F0">
              <w:rPr>
                <w:webHidden/>
              </w:rPr>
              <w:fldChar w:fldCharType="end"/>
            </w:r>
          </w:hyperlink>
        </w:p>
        <w:p w14:paraId="642C78F7" w14:textId="6FFF9FF7" w:rsidR="008749F0" w:rsidRDefault="00F61B35">
          <w:pPr>
            <w:pStyle w:val="TOC3"/>
            <w:rPr>
              <w:lang w:val="en-GB" w:eastAsia="en-GB"/>
            </w:rPr>
          </w:pPr>
          <w:hyperlink w:anchor="_Toc469326086" w:history="1">
            <w:r w:rsidR="008749F0" w:rsidRPr="00CA1D24">
              <w:rPr>
                <w:rStyle w:val="Hyperlink"/>
              </w:rPr>
              <w:t>The confirmation logic</w:t>
            </w:r>
            <w:r w:rsidR="008749F0">
              <w:rPr>
                <w:webHidden/>
              </w:rPr>
              <w:tab/>
            </w:r>
            <w:r w:rsidR="008749F0">
              <w:rPr>
                <w:webHidden/>
              </w:rPr>
              <w:fldChar w:fldCharType="begin"/>
            </w:r>
            <w:r w:rsidR="008749F0">
              <w:rPr>
                <w:webHidden/>
              </w:rPr>
              <w:instrText xml:space="preserve"> PAGEREF _Toc469326086 \h </w:instrText>
            </w:r>
            <w:r w:rsidR="008749F0">
              <w:rPr>
                <w:webHidden/>
              </w:rPr>
            </w:r>
            <w:r w:rsidR="008749F0">
              <w:rPr>
                <w:webHidden/>
              </w:rPr>
              <w:fldChar w:fldCharType="separate"/>
            </w:r>
            <w:r w:rsidR="000D1393">
              <w:rPr>
                <w:webHidden/>
              </w:rPr>
              <w:t>14</w:t>
            </w:r>
            <w:r w:rsidR="008749F0">
              <w:rPr>
                <w:webHidden/>
              </w:rPr>
              <w:fldChar w:fldCharType="end"/>
            </w:r>
          </w:hyperlink>
        </w:p>
        <w:p w14:paraId="19297798" w14:textId="2FB409B7" w:rsidR="008749F0" w:rsidRDefault="00F61B35">
          <w:pPr>
            <w:pStyle w:val="TOC3"/>
            <w:rPr>
              <w:lang w:val="en-GB" w:eastAsia="en-GB"/>
            </w:rPr>
          </w:pPr>
          <w:hyperlink w:anchor="_Toc469326087" w:history="1">
            <w:r w:rsidR="008749F0" w:rsidRPr="00CA1D24">
              <w:rPr>
                <w:rStyle w:val="Hyperlink"/>
              </w:rPr>
              <w:t>The ‘consecutive dates’ issue</w:t>
            </w:r>
            <w:r w:rsidR="008749F0">
              <w:rPr>
                <w:webHidden/>
              </w:rPr>
              <w:tab/>
            </w:r>
            <w:r w:rsidR="008749F0">
              <w:rPr>
                <w:webHidden/>
              </w:rPr>
              <w:fldChar w:fldCharType="begin"/>
            </w:r>
            <w:r w:rsidR="008749F0">
              <w:rPr>
                <w:webHidden/>
              </w:rPr>
              <w:instrText xml:space="preserve"> PAGEREF _Toc469326087 \h </w:instrText>
            </w:r>
            <w:r w:rsidR="008749F0">
              <w:rPr>
                <w:webHidden/>
              </w:rPr>
            </w:r>
            <w:r w:rsidR="008749F0">
              <w:rPr>
                <w:webHidden/>
              </w:rPr>
              <w:fldChar w:fldCharType="separate"/>
            </w:r>
            <w:r w:rsidR="000D1393">
              <w:rPr>
                <w:webHidden/>
              </w:rPr>
              <w:t>14</w:t>
            </w:r>
            <w:r w:rsidR="008749F0">
              <w:rPr>
                <w:webHidden/>
              </w:rPr>
              <w:fldChar w:fldCharType="end"/>
            </w:r>
          </w:hyperlink>
        </w:p>
        <w:p w14:paraId="66DDD038" w14:textId="08BFBEBB" w:rsidR="008749F0" w:rsidRDefault="00F61B35">
          <w:pPr>
            <w:pStyle w:val="TOC3"/>
            <w:rPr>
              <w:lang w:val="en-GB" w:eastAsia="en-GB"/>
            </w:rPr>
          </w:pPr>
          <w:hyperlink w:anchor="_Toc469326088" w:history="1">
            <w:r w:rsidR="008749F0" w:rsidRPr="00CA1D24">
              <w:rPr>
                <w:rStyle w:val="Hyperlink"/>
              </w:rPr>
              <w:t>The ‘multiple-owner’ issue</w:t>
            </w:r>
            <w:r w:rsidR="008749F0">
              <w:rPr>
                <w:webHidden/>
              </w:rPr>
              <w:tab/>
            </w:r>
            <w:r w:rsidR="008749F0">
              <w:rPr>
                <w:webHidden/>
              </w:rPr>
              <w:fldChar w:fldCharType="begin"/>
            </w:r>
            <w:r w:rsidR="008749F0">
              <w:rPr>
                <w:webHidden/>
              </w:rPr>
              <w:instrText xml:space="preserve"> PAGEREF _Toc469326088 \h </w:instrText>
            </w:r>
            <w:r w:rsidR="008749F0">
              <w:rPr>
                <w:webHidden/>
              </w:rPr>
            </w:r>
            <w:r w:rsidR="008749F0">
              <w:rPr>
                <w:webHidden/>
              </w:rPr>
              <w:fldChar w:fldCharType="separate"/>
            </w:r>
            <w:r w:rsidR="000D1393">
              <w:rPr>
                <w:webHidden/>
              </w:rPr>
              <w:t>14</w:t>
            </w:r>
            <w:r w:rsidR="008749F0">
              <w:rPr>
                <w:webHidden/>
              </w:rPr>
              <w:fldChar w:fldCharType="end"/>
            </w:r>
          </w:hyperlink>
        </w:p>
        <w:p w14:paraId="6689D18D" w14:textId="3740AD83" w:rsidR="008749F0" w:rsidRDefault="00F61B35">
          <w:pPr>
            <w:pStyle w:val="TOC3"/>
            <w:rPr>
              <w:lang w:val="en-GB" w:eastAsia="en-GB"/>
            </w:rPr>
          </w:pPr>
          <w:hyperlink w:anchor="_Toc469326089" w:history="1">
            <w:r w:rsidR="008749F0" w:rsidRPr="00CA1D24">
              <w:rPr>
                <w:rStyle w:val="Hyperlink"/>
              </w:rPr>
              <w:t>Stripe Payment Details</w:t>
            </w:r>
            <w:r w:rsidR="008749F0">
              <w:rPr>
                <w:webHidden/>
              </w:rPr>
              <w:tab/>
            </w:r>
            <w:r w:rsidR="008749F0">
              <w:rPr>
                <w:webHidden/>
              </w:rPr>
              <w:fldChar w:fldCharType="begin"/>
            </w:r>
            <w:r w:rsidR="008749F0">
              <w:rPr>
                <w:webHidden/>
              </w:rPr>
              <w:instrText xml:space="preserve"> PAGEREF _Toc469326089 \h </w:instrText>
            </w:r>
            <w:r w:rsidR="008749F0">
              <w:rPr>
                <w:webHidden/>
              </w:rPr>
            </w:r>
            <w:r w:rsidR="008749F0">
              <w:rPr>
                <w:webHidden/>
              </w:rPr>
              <w:fldChar w:fldCharType="separate"/>
            </w:r>
            <w:r w:rsidR="000D1393">
              <w:rPr>
                <w:webHidden/>
              </w:rPr>
              <w:t>18</w:t>
            </w:r>
            <w:r w:rsidR="008749F0">
              <w:rPr>
                <w:webHidden/>
              </w:rPr>
              <w:fldChar w:fldCharType="end"/>
            </w:r>
          </w:hyperlink>
        </w:p>
        <w:p w14:paraId="50390CED" w14:textId="7ABB8801" w:rsidR="008749F0" w:rsidRDefault="00F61B35">
          <w:pPr>
            <w:pStyle w:val="TOC1"/>
            <w:rPr>
              <w:noProof/>
              <w:lang w:val="en-GB" w:eastAsia="en-GB"/>
            </w:rPr>
          </w:pPr>
          <w:hyperlink w:anchor="_Toc469326090" w:history="1">
            <w:r w:rsidR="008749F0" w:rsidRPr="00CA1D24">
              <w:rPr>
                <w:rStyle w:val="Hyperlink"/>
                <w:rFonts w:ascii="Cambria" w:hAnsi="Cambria"/>
                <w:noProof/>
              </w:rPr>
              <w:t>Testing</w:t>
            </w:r>
            <w:r w:rsidR="008749F0">
              <w:rPr>
                <w:noProof/>
                <w:webHidden/>
              </w:rPr>
              <w:tab/>
            </w:r>
            <w:r w:rsidR="008749F0">
              <w:rPr>
                <w:noProof/>
                <w:webHidden/>
              </w:rPr>
              <w:fldChar w:fldCharType="begin"/>
            </w:r>
            <w:r w:rsidR="008749F0">
              <w:rPr>
                <w:noProof/>
                <w:webHidden/>
              </w:rPr>
              <w:instrText xml:space="preserve"> PAGEREF _Toc469326090 \h </w:instrText>
            </w:r>
            <w:r w:rsidR="008749F0">
              <w:rPr>
                <w:noProof/>
                <w:webHidden/>
              </w:rPr>
            </w:r>
            <w:r w:rsidR="008749F0">
              <w:rPr>
                <w:noProof/>
                <w:webHidden/>
              </w:rPr>
              <w:fldChar w:fldCharType="separate"/>
            </w:r>
            <w:r w:rsidR="000D1393">
              <w:rPr>
                <w:noProof/>
                <w:webHidden/>
              </w:rPr>
              <w:t>18</w:t>
            </w:r>
            <w:r w:rsidR="008749F0">
              <w:rPr>
                <w:noProof/>
                <w:webHidden/>
              </w:rPr>
              <w:fldChar w:fldCharType="end"/>
            </w:r>
          </w:hyperlink>
        </w:p>
        <w:p w14:paraId="37B1BFDB" w14:textId="28BD9EAC" w:rsidR="008749F0" w:rsidRDefault="00F61B35">
          <w:pPr>
            <w:pStyle w:val="TOC3"/>
            <w:rPr>
              <w:lang w:val="en-GB" w:eastAsia="en-GB"/>
            </w:rPr>
          </w:pPr>
          <w:hyperlink w:anchor="_Toc469326091" w:history="1">
            <w:r w:rsidR="008749F0" w:rsidRPr="00CA1D24">
              <w:rPr>
                <w:rStyle w:val="Hyperlink"/>
              </w:rPr>
              <w:t>User Testing</w:t>
            </w:r>
            <w:r w:rsidR="008749F0">
              <w:rPr>
                <w:webHidden/>
              </w:rPr>
              <w:tab/>
            </w:r>
            <w:r w:rsidR="008749F0">
              <w:rPr>
                <w:webHidden/>
              </w:rPr>
              <w:fldChar w:fldCharType="begin"/>
            </w:r>
            <w:r w:rsidR="008749F0">
              <w:rPr>
                <w:webHidden/>
              </w:rPr>
              <w:instrText xml:space="preserve"> PAGEREF _Toc469326091 \h </w:instrText>
            </w:r>
            <w:r w:rsidR="008749F0">
              <w:rPr>
                <w:webHidden/>
              </w:rPr>
            </w:r>
            <w:r w:rsidR="008749F0">
              <w:rPr>
                <w:webHidden/>
              </w:rPr>
              <w:fldChar w:fldCharType="separate"/>
            </w:r>
            <w:r w:rsidR="000D1393">
              <w:rPr>
                <w:webHidden/>
              </w:rPr>
              <w:t>18</w:t>
            </w:r>
            <w:r w:rsidR="008749F0">
              <w:rPr>
                <w:webHidden/>
              </w:rPr>
              <w:fldChar w:fldCharType="end"/>
            </w:r>
          </w:hyperlink>
        </w:p>
        <w:p w14:paraId="391A13A5" w14:textId="0D9CB008" w:rsidR="008749F0" w:rsidRDefault="00F61B35">
          <w:pPr>
            <w:pStyle w:val="TOC3"/>
            <w:rPr>
              <w:lang w:val="en-GB" w:eastAsia="en-GB"/>
            </w:rPr>
          </w:pPr>
          <w:hyperlink w:anchor="_Toc469326092" w:history="1">
            <w:r w:rsidR="008749F0" w:rsidRPr="00CA1D24">
              <w:rPr>
                <w:rStyle w:val="Hyperlink"/>
              </w:rPr>
              <w:t>Code Testing</w:t>
            </w:r>
            <w:r w:rsidR="008749F0">
              <w:rPr>
                <w:webHidden/>
              </w:rPr>
              <w:tab/>
            </w:r>
            <w:r w:rsidR="008749F0">
              <w:rPr>
                <w:webHidden/>
              </w:rPr>
              <w:fldChar w:fldCharType="begin"/>
            </w:r>
            <w:r w:rsidR="008749F0">
              <w:rPr>
                <w:webHidden/>
              </w:rPr>
              <w:instrText xml:space="preserve"> PAGEREF _Toc469326092 \h </w:instrText>
            </w:r>
            <w:r w:rsidR="008749F0">
              <w:rPr>
                <w:webHidden/>
              </w:rPr>
            </w:r>
            <w:r w:rsidR="008749F0">
              <w:rPr>
                <w:webHidden/>
              </w:rPr>
              <w:fldChar w:fldCharType="separate"/>
            </w:r>
            <w:r w:rsidR="000D1393">
              <w:rPr>
                <w:webHidden/>
              </w:rPr>
              <w:t>21</w:t>
            </w:r>
            <w:r w:rsidR="008749F0">
              <w:rPr>
                <w:webHidden/>
              </w:rPr>
              <w:fldChar w:fldCharType="end"/>
            </w:r>
          </w:hyperlink>
        </w:p>
        <w:p w14:paraId="387067AD" w14:textId="2BBE30BC" w:rsidR="008749F0" w:rsidRDefault="00F61B35">
          <w:pPr>
            <w:pStyle w:val="TOC3"/>
            <w:rPr>
              <w:lang w:val="en-GB" w:eastAsia="en-GB"/>
            </w:rPr>
          </w:pPr>
          <w:hyperlink w:anchor="_Toc469326093" w:history="1">
            <w:r w:rsidR="008749F0" w:rsidRPr="00CA1D24">
              <w:rPr>
                <w:rStyle w:val="Hyperlink"/>
              </w:rPr>
              <w:t>Blackbox Testing</w:t>
            </w:r>
            <w:r w:rsidR="008749F0">
              <w:rPr>
                <w:webHidden/>
              </w:rPr>
              <w:tab/>
            </w:r>
            <w:r w:rsidR="008749F0">
              <w:rPr>
                <w:webHidden/>
              </w:rPr>
              <w:fldChar w:fldCharType="begin"/>
            </w:r>
            <w:r w:rsidR="008749F0">
              <w:rPr>
                <w:webHidden/>
              </w:rPr>
              <w:instrText xml:space="preserve"> PAGEREF _Toc469326093 \h </w:instrText>
            </w:r>
            <w:r w:rsidR="008749F0">
              <w:rPr>
                <w:webHidden/>
              </w:rPr>
            </w:r>
            <w:r w:rsidR="008749F0">
              <w:rPr>
                <w:webHidden/>
              </w:rPr>
              <w:fldChar w:fldCharType="separate"/>
            </w:r>
            <w:r w:rsidR="000D1393">
              <w:rPr>
                <w:webHidden/>
              </w:rPr>
              <w:t>21</w:t>
            </w:r>
            <w:r w:rsidR="008749F0">
              <w:rPr>
                <w:webHidden/>
              </w:rPr>
              <w:fldChar w:fldCharType="end"/>
            </w:r>
          </w:hyperlink>
        </w:p>
        <w:p w14:paraId="4B461D4E" w14:textId="1EB2B025" w:rsidR="008749F0" w:rsidRDefault="00F61B35">
          <w:pPr>
            <w:pStyle w:val="TOC1"/>
            <w:rPr>
              <w:noProof/>
              <w:lang w:val="en-GB" w:eastAsia="en-GB"/>
            </w:rPr>
          </w:pPr>
          <w:hyperlink w:anchor="_Toc469326094" w:history="1">
            <w:r w:rsidR="008749F0" w:rsidRPr="00CA1D24">
              <w:rPr>
                <w:rStyle w:val="Hyperlink"/>
                <w:rFonts w:ascii="Cambria" w:hAnsi="Cambria"/>
                <w:noProof/>
              </w:rPr>
              <w:t>Next Steps</w:t>
            </w:r>
            <w:r w:rsidR="008749F0">
              <w:rPr>
                <w:noProof/>
                <w:webHidden/>
              </w:rPr>
              <w:tab/>
            </w:r>
            <w:r w:rsidR="008749F0">
              <w:rPr>
                <w:noProof/>
                <w:webHidden/>
              </w:rPr>
              <w:fldChar w:fldCharType="begin"/>
            </w:r>
            <w:r w:rsidR="008749F0">
              <w:rPr>
                <w:noProof/>
                <w:webHidden/>
              </w:rPr>
              <w:instrText xml:space="preserve"> PAGEREF _Toc469326094 \h </w:instrText>
            </w:r>
            <w:r w:rsidR="008749F0">
              <w:rPr>
                <w:noProof/>
                <w:webHidden/>
              </w:rPr>
            </w:r>
            <w:r w:rsidR="008749F0">
              <w:rPr>
                <w:noProof/>
                <w:webHidden/>
              </w:rPr>
              <w:fldChar w:fldCharType="separate"/>
            </w:r>
            <w:r w:rsidR="000D1393">
              <w:rPr>
                <w:noProof/>
                <w:webHidden/>
              </w:rPr>
              <w:t>22</w:t>
            </w:r>
            <w:r w:rsidR="008749F0">
              <w:rPr>
                <w:noProof/>
                <w:webHidden/>
              </w:rPr>
              <w:fldChar w:fldCharType="end"/>
            </w:r>
          </w:hyperlink>
        </w:p>
        <w:p w14:paraId="6C2E6002" w14:textId="257EC915" w:rsidR="00814F10" w:rsidRPr="00B62943" w:rsidRDefault="00814F10" w:rsidP="000F24E7">
          <w:pPr>
            <w:jc w:val="both"/>
            <w:rPr>
              <w:rFonts w:ascii="Cambria" w:hAnsi="Cambria"/>
            </w:rPr>
          </w:pPr>
          <w:r w:rsidRPr="00B62943">
            <w:rPr>
              <w:rFonts w:ascii="Cambria" w:hAnsi="Cambria"/>
              <w:b/>
              <w:bCs/>
              <w:noProof/>
            </w:rPr>
            <w:fldChar w:fldCharType="end"/>
          </w:r>
        </w:p>
      </w:sdtContent>
    </w:sdt>
    <w:p w14:paraId="2D84DDAE" w14:textId="77777777" w:rsidR="009B2A85" w:rsidRPr="00B62943" w:rsidRDefault="009B2A85" w:rsidP="000F24E7">
      <w:pPr>
        <w:jc w:val="both"/>
        <w:rPr>
          <w:rFonts w:ascii="Cambria" w:hAnsi="Cambria"/>
          <w:noProof/>
        </w:rPr>
      </w:pPr>
    </w:p>
    <w:p w14:paraId="3D6A9DFE" w14:textId="0F23A730" w:rsidR="009B2A85" w:rsidRPr="00B62943" w:rsidRDefault="009B2A85" w:rsidP="000F24E7">
      <w:pPr>
        <w:pStyle w:val="Heading1"/>
        <w:jc w:val="both"/>
        <w:rPr>
          <w:rFonts w:ascii="Cambria" w:hAnsi="Cambria"/>
        </w:rPr>
      </w:pPr>
      <w:bookmarkStart w:id="0" w:name="_Toc469326067"/>
      <w:r w:rsidRPr="00B62943">
        <w:rPr>
          <w:rFonts w:ascii="Cambria" w:hAnsi="Cambria"/>
        </w:rPr>
        <w:lastRenderedPageBreak/>
        <w:t>The Brief</w:t>
      </w:r>
      <w:bookmarkEnd w:id="0"/>
    </w:p>
    <w:p w14:paraId="1BC53E67" w14:textId="7F3C5FF4" w:rsidR="009B2A85" w:rsidRDefault="00C4490B" w:rsidP="000F24E7">
      <w:pPr>
        <w:jc w:val="both"/>
        <w:rPr>
          <w:rFonts w:ascii="Cambria" w:hAnsi="Cambria"/>
        </w:rPr>
      </w:pPr>
      <w:r>
        <w:rPr>
          <w:rFonts w:ascii="Cambria" w:hAnsi="Cambria"/>
        </w:rPr>
        <w:t xml:space="preserve">Arising from a need within my own family – that of finding a way to manage the usage of a shared summer home – my brief was to use </w:t>
      </w:r>
      <w:r w:rsidRPr="008749F0">
        <w:rPr>
          <w:rFonts w:ascii="Cambria" w:hAnsi="Cambria"/>
          <w:i/>
        </w:rPr>
        <w:t>my</w:t>
      </w:r>
      <w:r>
        <w:rPr>
          <w:rFonts w:ascii="Cambria" w:hAnsi="Cambria"/>
        </w:rPr>
        <w:t xml:space="preserve"> functional requirements as starting point to build a website/app that </w:t>
      </w:r>
      <w:r w:rsidR="00917209" w:rsidRPr="00B62943">
        <w:rPr>
          <w:rFonts w:ascii="Cambria" w:hAnsi="Cambria"/>
        </w:rPr>
        <w:t xml:space="preserve">could </w:t>
      </w:r>
      <w:r w:rsidR="001F422D" w:rsidRPr="00B62943">
        <w:rPr>
          <w:rFonts w:ascii="Cambria" w:hAnsi="Cambria"/>
        </w:rPr>
        <w:t>be used by</w:t>
      </w:r>
      <w:r>
        <w:rPr>
          <w:rFonts w:ascii="Cambria" w:hAnsi="Cambria"/>
        </w:rPr>
        <w:t xml:space="preserve"> </w:t>
      </w:r>
      <w:r w:rsidRPr="008749F0">
        <w:rPr>
          <w:rFonts w:ascii="Cambria" w:hAnsi="Cambria"/>
          <w:i/>
        </w:rPr>
        <w:t>other</w:t>
      </w:r>
      <w:r w:rsidR="00522D73" w:rsidRPr="008749F0">
        <w:rPr>
          <w:rFonts w:ascii="Cambria" w:hAnsi="Cambria"/>
          <w:i/>
        </w:rPr>
        <w:t xml:space="preserve"> </w:t>
      </w:r>
      <w:r w:rsidR="00600507" w:rsidRPr="008749F0">
        <w:rPr>
          <w:rFonts w:ascii="Cambria" w:hAnsi="Cambria"/>
          <w:i/>
        </w:rPr>
        <w:t>group</w:t>
      </w:r>
      <w:r w:rsidR="00522D73" w:rsidRPr="008749F0">
        <w:rPr>
          <w:rFonts w:ascii="Cambria" w:hAnsi="Cambria"/>
          <w:i/>
        </w:rPr>
        <w:t>s</w:t>
      </w:r>
      <w:r w:rsidR="00600507" w:rsidRPr="008749F0">
        <w:rPr>
          <w:rFonts w:ascii="Cambria" w:hAnsi="Cambria"/>
          <w:i/>
        </w:rPr>
        <w:t xml:space="preserve"> of people</w:t>
      </w:r>
      <w:r>
        <w:rPr>
          <w:rFonts w:ascii="Cambria" w:hAnsi="Cambria"/>
        </w:rPr>
        <w:t>, anywhere,</w:t>
      </w:r>
      <w:r w:rsidR="00600507" w:rsidRPr="00B62943">
        <w:rPr>
          <w:rFonts w:ascii="Cambria" w:hAnsi="Cambria"/>
        </w:rPr>
        <w:t xml:space="preserve"> who </w:t>
      </w:r>
      <w:r>
        <w:rPr>
          <w:rFonts w:ascii="Cambria" w:hAnsi="Cambria"/>
        </w:rPr>
        <w:t xml:space="preserve">also </w:t>
      </w:r>
      <w:r w:rsidR="00600507" w:rsidRPr="00B62943">
        <w:rPr>
          <w:rFonts w:ascii="Cambria" w:hAnsi="Cambria"/>
        </w:rPr>
        <w:t>share</w:t>
      </w:r>
      <w:r>
        <w:rPr>
          <w:rFonts w:ascii="Cambria" w:hAnsi="Cambria"/>
        </w:rPr>
        <w:t>d</w:t>
      </w:r>
      <w:r w:rsidR="00600507" w:rsidRPr="00B62943">
        <w:rPr>
          <w:rFonts w:ascii="Cambria" w:hAnsi="Cambria"/>
        </w:rPr>
        <w:t xml:space="preserve"> a common </w:t>
      </w:r>
      <w:r>
        <w:rPr>
          <w:rFonts w:ascii="Cambria" w:hAnsi="Cambria"/>
        </w:rPr>
        <w:t>‘</w:t>
      </w:r>
      <w:r w:rsidR="00600507" w:rsidRPr="00B62943">
        <w:rPr>
          <w:rFonts w:ascii="Cambria" w:hAnsi="Cambria"/>
        </w:rPr>
        <w:t>resource</w:t>
      </w:r>
      <w:r>
        <w:rPr>
          <w:rFonts w:ascii="Cambria" w:hAnsi="Cambria"/>
        </w:rPr>
        <w:t>’</w:t>
      </w:r>
      <w:r w:rsidR="00600507" w:rsidRPr="00B62943">
        <w:rPr>
          <w:rFonts w:ascii="Cambria" w:hAnsi="Cambria"/>
        </w:rPr>
        <w:t xml:space="preserve">. </w:t>
      </w:r>
      <w:r>
        <w:rPr>
          <w:rFonts w:ascii="Cambria" w:hAnsi="Cambria"/>
        </w:rPr>
        <w:t xml:space="preserve">I wanted to create a </w:t>
      </w:r>
      <w:r w:rsidR="00600507" w:rsidRPr="00B62943">
        <w:rPr>
          <w:rFonts w:ascii="Cambria" w:hAnsi="Cambria"/>
        </w:rPr>
        <w:t>place</w:t>
      </w:r>
      <w:r w:rsidR="008C090B" w:rsidRPr="00B62943">
        <w:rPr>
          <w:rFonts w:ascii="Cambria" w:hAnsi="Cambria"/>
        </w:rPr>
        <w:t xml:space="preserve"> </w:t>
      </w:r>
      <w:r>
        <w:rPr>
          <w:rFonts w:ascii="Cambria" w:hAnsi="Cambria"/>
        </w:rPr>
        <w:t xml:space="preserve">that could be used for </w:t>
      </w:r>
      <w:r w:rsidR="00600507" w:rsidRPr="00B62943">
        <w:rPr>
          <w:rFonts w:ascii="Cambria" w:hAnsi="Cambria"/>
        </w:rPr>
        <w:t>manag</w:t>
      </w:r>
      <w:r>
        <w:rPr>
          <w:rFonts w:ascii="Cambria" w:hAnsi="Cambria"/>
        </w:rPr>
        <w:t>ing</w:t>
      </w:r>
      <w:r w:rsidR="00600507" w:rsidRPr="00B62943">
        <w:rPr>
          <w:rFonts w:ascii="Cambria" w:hAnsi="Cambria"/>
        </w:rPr>
        <w:t xml:space="preserve"> the requests </w:t>
      </w:r>
      <w:r w:rsidR="00B63535" w:rsidRPr="00B62943">
        <w:rPr>
          <w:rFonts w:ascii="Cambria" w:hAnsi="Cambria"/>
        </w:rPr>
        <w:t xml:space="preserve">and </w:t>
      </w:r>
      <w:r w:rsidR="002A1C1A" w:rsidRPr="00B62943">
        <w:rPr>
          <w:rFonts w:ascii="Cambria" w:hAnsi="Cambria"/>
        </w:rPr>
        <w:t xml:space="preserve">bookings </w:t>
      </w:r>
      <w:r w:rsidR="001F422D" w:rsidRPr="00B62943">
        <w:rPr>
          <w:rFonts w:ascii="Cambria" w:hAnsi="Cambria"/>
        </w:rPr>
        <w:t xml:space="preserve">of that resource </w:t>
      </w:r>
      <w:r w:rsidR="002A1C1A" w:rsidRPr="00B62943">
        <w:rPr>
          <w:rFonts w:ascii="Cambria" w:hAnsi="Cambria"/>
        </w:rPr>
        <w:t xml:space="preserve">and </w:t>
      </w:r>
      <w:r w:rsidR="00600507" w:rsidRPr="00B62943">
        <w:rPr>
          <w:rFonts w:ascii="Cambria" w:hAnsi="Cambria"/>
        </w:rPr>
        <w:t>facilitate the social aspect</w:t>
      </w:r>
      <w:r w:rsidR="00917209" w:rsidRPr="00B62943">
        <w:rPr>
          <w:rFonts w:ascii="Cambria" w:hAnsi="Cambria"/>
        </w:rPr>
        <w:t xml:space="preserve">, enabling the </w:t>
      </w:r>
      <w:r w:rsidR="00955422">
        <w:rPr>
          <w:rFonts w:ascii="Cambria" w:hAnsi="Cambria"/>
        </w:rPr>
        <w:t>users</w:t>
      </w:r>
      <w:r w:rsidR="00917209" w:rsidRPr="00B62943">
        <w:rPr>
          <w:rFonts w:ascii="Cambria" w:hAnsi="Cambria"/>
        </w:rPr>
        <w:t xml:space="preserve"> to give </w:t>
      </w:r>
      <w:r w:rsidR="00600507" w:rsidRPr="00B62943">
        <w:rPr>
          <w:rFonts w:ascii="Cambria" w:hAnsi="Cambria"/>
        </w:rPr>
        <w:t xml:space="preserve">opinions and reviews of all things related to </w:t>
      </w:r>
      <w:r w:rsidR="00EB39D4" w:rsidRPr="00B62943">
        <w:rPr>
          <w:rFonts w:ascii="Cambria" w:hAnsi="Cambria"/>
        </w:rPr>
        <w:t>it</w:t>
      </w:r>
      <w:r w:rsidR="005D7C92" w:rsidRPr="00B62943">
        <w:rPr>
          <w:rFonts w:ascii="Cambria" w:hAnsi="Cambria"/>
        </w:rPr>
        <w:t xml:space="preserve">. </w:t>
      </w:r>
      <w:r w:rsidR="00600507" w:rsidRPr="00B62943">
        <w:rPr>
          <w:rFonts w:ascii="Cambria" w:hAnsi="Cambria"/>
        </w:rPr>
        <w:t xml:space="preserve">While most of this could be achieved using </w:t>
      </w:r>
      <w:r w:rsidR="00EB39D4" w:rsidRPr="00B62943">
        <w:rPr>
          <w:rFonts w:ascii="Cambria" w:hAnsi="Cambria"/>
        </w:rPr>
        <w:t xml:space="preserve">an </w:t>
      </w:r>
      <w:r w:rsidR="00600507" w:rsidRPr="00B62943">
        <w:rPr>
          <w:rFonts w:ascii="Cambria" w:hAnsi="Cambria"/>
        </w:rPr>
        <w:t xml:space="preserve">existing app like Facebook, the uniqueness of this site is </w:t>
      </w:r>
      <w:r w:rsidR="00EB39D4" w:rsidRPr="00B62943">
        <w:rPr>
          <w:rFonts w:ascii="Cambria" w:hAnsi="Cambria"/>
        </w:rPr>
        <w:t>that is combines</w:t>
      </w:r>
      <w:r w:rsidR="00600507" w:rsidRPr="00B62943">
        <w:rPr>
          <w:rFonts w:ascii="Cambria" w:hAnsi="Cambria"/>
        </w:rPr>
        <w:t xml:space="preserve"> the </w:t>
      </w:r>
      <w:r w:rsidR="00600507" w:rsidRPr="00B62943">
        <w:rPr>
          <w:rFonts w:ascii="Cambria" w:hAnsi="Cambria"/>
          <w:b/>
        </w:rPr>
        <w:t>social aspect</w:t>
      </w:r>
      <w:r w:rsidR="00600507" w:rsidRPr="00B62943">
        <w:rPr>
          <w:rFonts w:ascii="Cambria" w:hAnsi="Cambria"/>
        </w:rPr>
        <w:t xml:space="preserve"> with the </w:t>
      </w:r>
      <w:r w:rsidR="00600507" w:rsidRPr="00B62943">
        <w:rPr>
          <w:rFonts w:ascii="Cambria" w:hAnsi="Cambria"/>
          <w:b/>
        </w:rPr>
        <w:t>booking</w:t>
      </w:r>
      <w:r w:rsidR="00600507" w:rsidRPr="00B62943">
        <w:rPr>
          <w:rFonts w:ascii="Cambria" w:hAnsi="Cambria"/>
        </w:rPr>
        <w:t xml:space="preserve"> </w:t>
      </w:r>
      <w:r w:rsidR="00EB39D4" w:rsidRPr="00B62943">
        <w:rPr>
          <w:rFonts w:ascii="Cambria" w:hAnsi="Cambria"/>
        </w:rPr>
        <w:t>side of things</w:t>
      </w:r>
      <w:r w:rsidR="00600507" w:rsidRPr="00B62943">
        <w:rPr>
          <w:rFonts w:ascii="Cambria" w:hAnsi="Cambria"/>
        </w:rPr>
        <w:t>, the fact that not just anyone can join</w:t>
      </w:r>
      <w:r w:rsidR="00916CD7" w:rsidRPr="00B62943">
        <w:rPr>
          <w:rFonts w:ascii="Cambria" w:hAnsi="Cambria"/>
        </w:rPr>
        <w:t>,</w:t>
      </w:r>
      <w:r w:rsidR="00600507" w:rsidRPr="00B62943">
        <w:rPr>
          <w:rFonts w:ascii="Cambria" w:hAnsi="Cambria"/>
        </w:rPr>
        <w:t xml:space="preserve"> and the flexibility around what </w:t>
      </w:r>
      <w:r w:rsidR="00916CD7" w:rsidRPr="00B62943">
        <w:rPr>
          <w:rFonts w:ascii="Cambria" w:hAnsi="Cambria"/>
        </w:rPr>
        <w:t xml:space="preserve">exactly </w:t>
      </w:r>
      <w:r w:rsidR="00600507" w:rsidRPr="00B62943">
        <w:rPr>
          <w:rFonts w:ascii="Cambria" w:hAnsi="Cambria"/>
        </w:rPr>
        <w:t>the shared asset can be</w:t>
      </w:r>
      <w:r w:rsidR="00917209" w:rsidRPr="00B62943">
        <w:rPr>
          <w:rFonts w:ascii="Cambria" w:hAnsi="Cambria"/>
        </w:rPr>
        <w:t>,</w:t>
      </w:r>
      <w:r w:rsidR="00EB39D4" w:rsidRPr="00B62943">
        <w:rPr>
          <w:rFonts w:ascii="Cambria" w:hAnsi="Cambria"/>
        </w:rPr>
        <w:t xml:space="preserve"> </w:t>
      </w:r>
      <w:r w:rsidR="008749F0" w:rsidRPr="00B62943">
        <w:rPr>
          <w:rFonts w:ascii="Cambria" w:hAnsi="Cambria"/>
        </w:rPr>
        <w:t>i.e.</w:t>
      </w:r>
      <w:r w:rsidR="00EB39D4" w:rsidRPr="00B62943">
        <w:rPr>
          <w:rFonts w:ascii="Cambria" w:hAnsi="Cambria"/>
        </w:rPr>
        <w:t xml:space="preserve"> ‘w</w:t>
      </w:r>
      <w:r w:rsidR="00600507" w:rsidRPr="00B62943">
        <w:rPr>
          <w:rFonts w:ascii="Cambria" w:hAnsi="Cambria"/>
        </w:rPr>
        <w:t xml:space="preserve">here’ or even ‘what’…do you </w:t>
      </w:r>
      <w:r w:rsidR="00EB39D4" w:rsidRPr="00B62943">
        <w:rPr>
          <w:rFonts w:ascii="Cambria" w:hAnsi="Cambria"/>
        </w:rPr>
        <w:t>s</w:t>
      </w:r>
      <w:r w:rsidR="00600507" w:rsidRPr="00B62943">
        <w:rPr>
          <w:rFonts w:ascii="Cambria" w:hAnsi="Cambria"/>
        </w:rPr>
        <w:t xml:space="preserve">hare?!? </w:t>
      </w:r>
    </w:p>
    <w:p w14:paraId="4A388E68" w14:textId="28E9A742" w:rsidR="00522D73" w:rsidRPr="00B62943" w:rsidRDefault="008B7857" w:rsidP="00383972">
      <w:pPr>
        <w:pStyle w:val="Heading1"/>
      </w:pPr>
      <w:bookmarkStart w:id="1" w:name="_Toc469326068"/>
      <w:r>
        <w:rPr>
          <w:noProof/>
          <w:lang w:val="en-IE" w:eastAsia="en-IE"/>
        </w:rPr>
        <w:drawing>
          <wp:anchor distT="0" distB="0" distL="114300" distR="114300" simplePos="0" relativeHeight="251725824" behindDoc="1" locked="0" layoutInCell="1" allowOverlap="1" wp14:anchorId="0F0211E2" wp14:editId="3296196D">
            <wp:simplePos x="0" y="0"/>
            <wp:positionH relativeFrom="column">
              <wp:posOffset>15240</wp:posOffset>
            </wp:positionH>
            <wp:positionV relativeFrom="paragraph">
              <wp:posOffset>215265</wp:posOffset>
            </wp:positionV>
            <wp:extent cx="5943600" cy="2875915"/>
            <wp:effectExtent l="171450" t="171450" r="361950" b="362585"/>
            <wp:wrapTight wrapText="bothSides">
              <wp:wrapPolygon edited="0">
                <wp:start x="554" y="-1288"/>
                <wp:lineTo x="-623" y="-1002"/>
                <wp:lineTo x="-554" y="22177"/>
                <wp:lineTo x="554" y="24180"/>
                <wp:lineTo x="21669" y="24180"/>
                <wp:lineTo x="21738" y="23894"/>
                <wp:lineTo x="22777" y="22034"/>
                <wp:lineTo x="22846" y="858"/>
                <wp:lineTo x="21877" y="-1002"/>
                <wp:lineTo x="21669" y="-1288"/>
                <wp:lineTo x="554" y="-1288"/>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8759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B2A85" w:rsidRPr="00B62943">
        <w:t>Meeting the Brief</w:t>
      </w:r>
      <w:bookmarkEnd w:id="1"/>
    </w:p>
    <w:p w14:paraId="20615C4E" w14:textId="5A3BC0A6" w:rsidR="001E0241" w:rsidRDefault="001F099A" w:rsidP="000F24E7">
      <w:pPr>
        <w:jc w:val="both"/>
        <w:rPr>
          <w:rFonts w:ascii="Cambria" w:hAnsi="Cambria"/>
        </w:rPr>
      </w:pPr>
      <w:r w:rsidRPr="00B62943">
        <w:rPr>
          <w:rFonts w:ascii="Cambria" w:hAnsi="Cambria"/>
        </w:rPr>
        <w:t>Throughout this document I will refer to the ‘</w:t>
      </w:r>
      <w:r w:rsidR="00955422">
        <w:rPr>
          <w:rFonts w:ascii="Cambria" w:hAnsi="Cambria"/>
        </w:rPr>
        <w:t>common resource’ as an ‘Asset’, an owner of an Asset as an ‘Owner’ and a user of an Asset as a ‘</w:t>
      </w:r>
      <w:r w:rsidR="00811539">
        <w:rPr>
          <w:rFonts w:ascii="Cambria" w:hAnsi="Cambria"/>
        </w:rPr>
        <w:t>Requestor</w:t>
      </w:r>
      <w:r w:rsidR="00955422">
        <w:rPr>
          <w:rFonts w:ascii="Cambria" w:hAnsi="Cambria"/>
        </w:rPr>
        <w:t>’</w:t>
      </w:r>
      <w:r w:rsidR="00D84FB6">
        <w:rPr>
          <w:rFonts w:ascii="Cambria" w:hAnsi="Cambria"/>
        </w:rPr>
        <w:t xml:space="preserve"> or ‘Member’</w:t>
      </w:r>
      <w:r w:rsidR="00955422">
        <w:rPr>
          <w:rFonts w:ascii="Cambria" w:hAnsi="Cambria"/>
        </w:rPr>
        <w:t xml:space="preserve">. </w:t>
      </w:r>
    </w:p>
    <w:p w14:paraId="2AF47C51" w14:textId="77777777" w:rsidR="00383972" w:rsidRPr="00626391" w:rsidRDefault="00383972" w:rsidP="00383972">
      <w:pPr>
        <w:pStyle w:val="Heading3"/>
      </w:pPr>
      <w:bookmarkStart w:id="2" w:name="_Toc469326069"/>
      <w:r w:rsidRPr="00626391">
        <w:t>What is an Asset?</w:t>
      </w:r>
      <w:bookmarkEnd w:id="2"/>
    </w:p>
    <w:p w14:paraId="0DD0FD95" w14:textId="521EE565" w:rsidR="00BD788E" w:rsidRPr="00B62943" w:rsidRDefault="00BD788E" w:rsidP="000F24E7">
      <w:pPr>
        <w:jc w:val="both"/>
        <w:rPr>
          <w:rFonts w:ascii="Cambria" w:hAnsi="Cambria"/>
        </w:rPr>
      </w:pPr>
      <w:r w:rsidRPr="00B62943">
        <w:rPr>
          <w:rFonts w:ascii="Cambria" w:hAnsi="Cambria"/>
        </w:rPr>
        <w:t>An Asset has two features:</w:t>
      </w:r>
    </w:p>
    <w:p w14:paraId="545FD0A9" w14:textId="6A2984D7" w:rsidR="00BD788E" w:rsidRPr="00B62943" w:rsidRDefault="00BD788E" w:rsidP="000F24E7">
      <w:pPr>
        <w:pStyle w:val="ListParagraph"/>
        <w:numPr>
          <w:ilvl w:val="0"/>
          <w:numId w:val="25"/>
        </w:numPr>
        <w:jc w:val="both"/>
        <w:rPr>
          <w:rFonts w:ascii="Cambria" w:hAnsi="Cambria"/>
        </w:rPr>
      </w:pPr>
      <w:r w:rsidRPr="00B62943">
        <w:rPr>
          <w:rFonts w:ascii="Cambria" w:hAnsi="Cambria"/>
        </w:rPr>
        <w:t>It is something that belongs to</w:t>
      </w:r>
      <w:r w:rsidR="001F099A" w:rsidRPr="00B62943">
        <w:rPr>
          <w:rFonts w:ascii="Cambria" w:hAnsi="Cambria"/>
        </w:rPr>
        <w:t xml:space="preserve"> a person or persons</w:t>
      </w:r>
      <w:r w:rsidRPr="00B62943">
        <w:rPr>
          <w:rFonts w:ascii="Cambria" w:hAnsi="Cambria"/>
        </w:rPr>
        <w:t xml:space="preserve"> </w:t>
      </w:r>
    </w:p>
    <w:p w14:paraId="6ECD982E" w14:textId="3C3BB32A" w:rsidR="00150C39" w:rsidRPr="00B62943" w:rsidRDefault="00BD788E" w:rsidP="000F24E7">
      <w:pPr>
        <w:pStyle w:val="ListParagraph"/>
        <w:numPr>
          <w:ilvl w:val="0"/>
          <w:numId w:val="25"/>
        </w:numPr>
        <w:jc w:val="both"/>
        <w:rPr>
          <w:rFonts w:ascii="Cambria" w:hAnsi="Cambria"/>
        </w:rPr>
      </w:pPr>
      <w:r w:rsidRPr="00B62943">
        <w:rPr>
          <w:rFonts w:ascii="Cambria" w:hAnsi="Cambria"/>
        </w:rPr>
        <w:t>It is something that can be shared</w:t>
      </w:r>
    </w:p>
    <w:p w14:paraId="48827F6E" w14:textId="77EAA4A3" w:rsidR="00A908EF" w:rsidRPr="00B62943" w:rsidRDefault="00D35784" w:rsidP="000F24E7">
      <w:pPr>
        <w:jc w:val="both"/>
        <w:rPr>
          <w:rFonts w:ascii="Cambria" w:hAnsi="Cambria"/>
        </w:rPr>
      </w:pPr>
      <w:r w:rsidRPr="00B62943">
        <w:rPr>
          <w:rFonts w:ascii="Cambria" w:hAnsi="Cambria"/>
        </w:rPr>
        <w:t xml:space="preserve">While it is possible on this site to register an Asset which </w:t>
      </w:r>
      <w:r w:rsidR="00955422">
        <w:rPr>
          <w:rFonts w:ascii="Cambria" w:hAnsi="Cambria"/>
        </w:rPr>
        <w:t>belongs to only</w:t>
      </w:r>
      <w:r w:rsidRPr="00B62943">
        <w:rPr>
          <w:rFonts w:ascii="Cambria" w:hAnsi="Cambria"/>
        </w:rPr>
        <w:t xml:space="preserve"> one </w:t>
      </w:r>
      <w:r w:rsidR="00955422">
        <w:rPr>
          <w:rFonts w:ascii="Cambria" w:hAnsi="Cambria"/>
        </w:rPr>
        <w:t>O</w:t>
      </w:r>
      <w:r w:rsidRPr="00B62943">
        <w:rPr>
          <w:rFonts w:ascii="Cambria" w:hAnsi="Cambria"/>
        </w:rPr>
        <w:t>wner</w:t>
      </w:r>
      <w:r w:rsidR="00A908EF" w:rsidRPr="00B62943">
        <w:rPr>
          <w:rFonts w:ascii="Cambria" w:hAnsi="Cambria"/>
        </w:rPr>
        <w:t xml:space="preserve">, </w:t>
      </w:r>
      <w:r w:rsidRPr="00B62943">
        <w:rPr>
          <w:rFonts w:ascii="Cambria" w:hAnsi="Cambria"/>
        </w:rPr>
        <w:t xml:space="preserve">the real magic of the site becomes apparent when a multi-owned Asset is registered. A ‘multi-owned’ asset is </w:t>
      </w:r>
      <w:r w:rsidR="00962F6D">
        <w:rPr>
          <w:rFonts w:ascii="Cambria" w:hAnsi="Cambria"/>
        </w:rPr>
        <w:t xml:space="preserve">something that owned by a two or more people. </w:t>
      </w:r>
      <w:r w:rsidR="00383972">
        <w:rPr>
          <w:rFonts w:ascii="Cambria" w:hAnsi="Cambria"/>
        </w:rPr>
        <w:t>As soon as these owners want</w:t>
      </w:r>
      <w:r w:rsidR="00962F6D">
        <w:rPr>
          <w:rFonts w:ascii="Cambria" w:hAnsi="Cambria"/>
        </w:rPr>
        <w:t xml:space="preserve"> to share</w:t>
      </w:r>
      <w:r w:rsidR="00383972">
        <w:rPr>
          <w:rFonts w:ascii="Cambria" w:hAnsi="Cambria"/>
        </w:rPr>
        <w:t>/lend</w:t>
      </w:r>
      <w:r w:rsidR="00962F6D">
        <w:rPr>
          <w:rFonts w:ascii="Cambria" w:hAnsi="Cambria"/>
        </w:rPr>
        <w:t xml:space="preserve"> this item </w:t>
      </w:r>
      <w:r w:rsidR="00383972">
        <w:rPr>
          <w:rFonts w:ascii="Cambria" w:hAnsi="Cambria"/>
        </w:rPr>
        <w:t>outside of the owner circle</w:t>
      </w:r>
      <w:r w:rsidR="00962F6D">
        <w:rPr>
          <w:rFonts w:ascii="Cambria" w:hAnsi="Cambria"/>
        </w:rPr>
        <w:t>, then this</w:t>
      </w:r>
      <w:r w:rsidRPr="00B62943">
        <w:rPr>
          <w:rFonts w:ascii="Cambria" w:hAnsi="Cambria"/>
        </w:rPr>
        <w:t xml:space="preserve"> </w:t>
      </w:r>
      <w:r w:rsidR="00962F6D">
        <w:rPr>
          <w:rFonts w:ascii="Cambria" w:hAnsi="Cambria"/>
        </w:rPr>
        <w:t xml:space="preserve">arrangement </w:t>
      </w:r>
      <w:r w:rsidR="00383972">
        <w:rPr>
          <w:rFonts w:ascii="Cambria" w:hAnsi="Cambria"/>
        </w:rPr>
        <w:t>becomes</w:t>
      </w:r>
      <w:r w:rsidR="00962F6D">
        <w:rPr>
          <w:rFonts w:ascii="Cambria" w:hAnsi="Cambria"/>
        </w:rPr>
        <w:t xml:space="preserve"> more difficult</w:t>
      </w:r>
      <w:r w:rsidRPr="00B62943">
        <w:rPr>
          <w:rFonts w:ascii="Cambria" w:hAnsi="Cambria"/>
        </w:rPr>
        <w:t xml:space="preserve"> to manage. For example, </w:t>
      </w:r>
      <w:r w:rsidR="00A908EF" w:rsidRPr="00B62943">
        <w:rPr>
          <w:rFonts w:ascii="Cambria" w:hAnsi="Cambria"/>
        </w:rPr>
        <w:t>if</w:t>
      </w:r>
      <w:r w:rsidRPr="00B62943">
        <w:rPr>
          <w:rFonts w:ascii="Cambria" w:hAnsi="Cambria"/>
        </w:rPr>
        <w:t xml:space="preserve"> someone</w:t>
      </w:r>
      <w:r w:rsidR="00A908EF" w:rsidRPr="00B62943">
        <w:rPr>
          <w:rFonts w:ascii="Cambria" w:hAnsi="Cambria"/>
        </w:rPr>
        <w:t xml:space="preserve"> wanted </w:t>
      </w:r>
      <w:r w:rsidRPr="00B62943">
        <w:rPr>
          <w:rFonts w:ascii="Cambria" w:hAnsi="Cambria"/>
        </w:rPr>
        <w:t xml:space="preserve">to </w:t>
      </w:r>
      <w:r w:rsidR="00383972">
        <w:rPr>
          <w:rFonts w:ascii="Cambria" w:hAnsi="Cambria"/>
        </w:rPr>
        <w:t>borrow</w:t>
      </w:r>
      <w:r w:rsidRPr="00B62943">
        <w:rPr>
          <w:rFonts w:ascii="Cambria" w:hAnsi="Cambria"/>
        </w:rPr>
        <w:t xml:space="preserve"> th</w:t>
      </w:r>
      <w:r w:rsidR="00A908EF" w:rsidRPr="00B62943">
        <w:rPr>
          <w:rFonts w:ascii="Cambria" w:hAnsi="Cambria"/>
        </w:rPr>
        <w:t>is</w:t>
      </w:r>
      <w:r w:rsidR="0022332E" w:rsidRPr="00B62943">
        <w:rPr>
          <w:rFonts w:ascii="Cambria" w:hAnsi="Cambria"/>
        </w:rPr>
        <w:t xml:space="preserve"> A</w:t>
      </w:r>
      <w:r w:rsidRPr="00B62943">
        <w:rPr>
          <w:rFonts w:ascii="Cambria" w:hAnsi="Cambria"/>
        </w:rPr>
        <w:t xml:space="preserve">sset, </w:t>
      </w:r>
      <w:r w:rsidR="00916CD7" w:rsidRPr="00B62943">
        <w:rPr>
          <w:rFonts w:ascii="Cambria" w:hAnsi="Cambria"/>
        </w:rPr>
        <w:t xml:space="preserve">in a real-world scenario what </w:t>
      </w:r>
      <w:r w:rsidR="00955422">
        <w:rPr>
          <w:rFonts w:ascii="Cambria" w:hAnsi="Cambria"/>
        </w:rPr>
        <w:t>would</w:t>
      </w:r>
      <w:r w:rsidR="00916CD7" w:rsidRPr="00B62943">
        <w:rPr>
          <w:rFonts w:ascii="Cambria" w:hAnsi="Cambria"/>
        </w:rPr>
        <w:t xml:space="preserve"> they need to do? </w:t>
      </w:r>
      <w:r w:rsidR="00383972">
        <w:rPr>
          <w:rFonts w:ascii="Cambria" w:hAnsi="Cambria"/>
        </w:rPr>
        <w:t>Would</w:t>
      </w:r>
      <w:r w:rsidRPr="00B62943">
        <w:rPr>
          <w:rFonts w:ascii="Cambria" w:hAnsi="Cambria"/>
        </w:rPr>
        <w:t xml:space="preserve"> they need to seek permission from </w:t>
      </w:r>
      <w:r w:rsidR="00A908EF" w:rsidRPr="00B62943">
        <w:rPr>
          <w:rFonts w:ascii="Cambria" w:hAnsi="Cambria"/>
        </w:rPr>
        <w:t>all Owners or just a couple of them</w:t>
      </w:r>
      <w:r w:rsidRPr="00B62943">
        <w:rPr>
          <w:rFonts w:ascii="Cambria" w:hAnsi="Cambria"/>
        </w:rPr>
        <w:t>?</w:t>
      </w:r>
      <w:r w:rsidR="00962F6D">
        <w:rPr>
          <w:rFonts w:ascii="Cambria" w:hAnsi="Cambria"/>
        </w:rPr>
        <w:t xml:space="preserve"> What if one O</w:t>
      </w:r>
      <w:r w:rsidR="00A908EF" w:rsidRPr="00B62943">
        <w:rPr>
          <w:rFonts w:ascii="Cambria" w:hAnsi="Cambria"/>
        </w:rPr>
        <w:t xml:space="preserve">wner says ‘yes’ to a request, without realising that another </w:t>
      </w:r>
      <w:r w:rsidR="00962F6D">
        <w:rPr>
          <w:rFonts w:ascii="Cambria" w:hAnsi="Cambria"/>
        </w:rPr>
        <w:t>O</w:t>
      </w:r>
      <w:r w:rsidR="00A908EF" w:rsidRPr="00B62943">
        <w:rPr>
          <w:rFonts w:ascii="Cambria" w:hAnsi="Cambria"/>
        </w:rPr>
        <w:t>wner has already granted permission to someone else for the same dates? Do all Owners have to inform the other Owners when the Asset is booked and unavailable?</w:t>
      </w:r>
      <w:r w:rsidRPr="00B62943">
        <w:rPr>
          <w:rFonts w:ascii="Cambria" w:hAnsi="Cambria"/>
        </w:rPr>
        <w:t xml:space="preserve"> </w:t>
      </w:r>
      <w:r w:rsidR="00955422">
        <w:rPr>
          <w:rFonts w:ascii="Cambria" w:hAnsi="Cambria"/>
        </w:rPr>
        <w:t xml:space="preserve">How would they do that and how long would that take? </w:t>
      </w:r>
      <w:r w:rsidR="00A908EF" w:rsidRPr="00B62943">
        <w:rPr>
          <w:rFonts w:ascii="Cambria" w:hAnsi="Cambria"/>
        </w:rPr>
        <w:t xml:space="preserve">What if you can’t get in touch with all the Owners? </w:t>
      </w:r>
      <w:r w:rsidR="00955422">
        <w:rPr>
          <w:rFonts w:ascii="Cambria" w:hAnsi="Cambria"/>
        </w:rPr>
        <w:t>Does one Owner</w:t>
      </w:r>
      <w:r w:rsidR="00916CD7" w:rsidRPr="00B62943">
        <w:rPr>
          <w:rFonts w:ascii="Cambria" w:hAnsi="Cambria"/>
        </w:rPr>
        <w:t xml:space="preserve"> have more authority than another Owner to approve a request?</w:t>
      </w:r>
    </w:p>
    <w:p w14:paraId="7BE0DB28" w14:textId="1B498FC0" w:rsidR="00962F6D" w:rsidRDefault="00383972" w:rsidP="000F24E7">
      <w:pPr>
        <w:jc w:val="both"/>
        <w:rPr>
          <w:rFonts w:ascii="Cambria" w:hAnsi="Cambria"/>
        </w:rPr>
      </w:pPr>
      <w:r>
        <w:rPr>
          <w:rFonts w:ascii="Cambria" w:hAnsi="Cambria"/>
        </w:rPr>
        <w:lastRenderedPageBreak/>
        <w:t>This</w:t>
      </w:r>
      <w:r w:rsidR="00A908EF" w:rsidRPr="00B62943">
        <w:rPr>
          <w:rFonts w:ascii="Cambria" w:hAnsi="Cambria"/>
        </w:rPr>
        <w:t xml:space="preserve"> site manage</w:t>
      </w:r>
      <w:r w:rsidR="00D72D88" w:rsidRPr="00B62943">
        <w:rPr>
          <w:rFonts w:ascii="Cambria" w:hAnsi="Cambria"/>
        </w:rPr>
        <w:t>s</w:t>
      </w:r>
      <w:r w:rsidR="00A908EF" w:rsidRPr="00B62943">
        <w:rPr>
          <w:rFonts w:ascii="Cambria" w:hAnsi="Cambria"/>
        </w:rPr>
        <w:t xml:space="preserve"> th</w:t>
      </w:r>
      <w:r w:rsidR="00E47607" w:rsidRPr="00B62943">
        <w:rPr>
          <w:rFonts w:ascii="Cambria" w:hAnsi="Cambria"/>
        </w:rPr>
        <w:t>e</w:t>
      </w:r>
      <w:r w:rsidR="00A908EF" w:rsidRPr="00B62943">
        <w:rPr>
          <w:rFonts w:ascii="Cambria" w:hAnsi="Cambria"/>
        </w:rPr>
        <w:t xml:space="preserve"> </w:t>
      </w:r>
      <w:r w:rsidR="00916CD7" w:rsidRPr="00B62943">
        <w:rPr>
          <w:rFonts w:ascii="Cambria" w:hAnsi="Cambria"/>
        </w:rPr>
        <w:t xml:space="preserve">complicated </w:t>
      </w:r>
      <w:r w:rsidR="00A908EF" w:rsidRPr="00B62943">
        <w:rPr>
          <w:rFonts w:ascii="Cambria" w:hAnsi="Cambria"/>
        </w:rPr>
        <w:t xml:space="preserve">relationship between Assets and </w:t>
      </w:r>
      <w:r w:rsidR="00D72D88" w:rsidRPr="00B62943">
        <w:rPr>
          <w:rFonts w:ascii="Cambria" w:hAnsi="Cambria"/>
        </w:rPr>
        <w:t xml:space="preserve">their </w:t>
      </w:r>
      <w:r w:rsidR="00A908EF" w:rsidRPr="00B62943">
        <w:rPr>
          <w:rFonts w:ascii="Cambria" w:hAnsi="Cambria"/>
        </w:rPr>
        <w:t xml:space="preserve">Owners and </w:t>
      </w:r>
      <w:r w:rsidR="00811539">
        <w:rPr>
          <w:rFonts w:ascii="Cambria" w:hAnsi="Cambria"/>
        </w:rPr>
        <w:t>Requestor</w:t>
      </w:r>
      <w:r w:rsidR="00955422">
        <w:rPr>
          <w:rFonts w:ascii="Cambria" w:hAnsi="Cambria"/>
        </w:rPr>
        <w:t>s</w:t>
      </w:r>
      <w:r w:rsidR="00A908EF" w:rsidRPr="00B62943">
        <w:rPr>
          <w:rFonts w:ascii="Cambria" w:hAnsi="Cambria"/>
        </w:rPr>
        <w:t xml:space="preserve">. </w:t>
      </w:r>
      <w:r w:rsidR="00333246" w:rsidRPr="00B62943">
        <w:rPr>
          <w:rFonts w:ascii="Cambria" w:hAnsi="Cambria"/>
        </w:rPr>
        <w:t xml:space="preserve">To use this site, </w:t>
      </w:r>
      <w:r w:rsidR="00811539">
        <w:rPr>
          <w:rFonts w:ascii="Cambria" w:hAnsi="Cambria"/>
        </w:rPr>
        <w:t>Asset Owners</w:t>
      </w:r>
      <w:r w:rsidR="00333246" w:rsidRPr="00B62943">
        <w:rPr>
          <w:rFonts w:ascii="Cambria" w:hAnsi="Cambria"/>
        </w:rPr>
        <w:t xml:space="preserve"> need to consider and agree to the concept of a ‘virtual’ ownership time-slot. This virtual slot is a period of time when you can consider</w:t>
      </w:r>
      <w:r w:rsidR="00962F6D">
        <w:rPr>
          <w:rFonts w:ascii="Cambria" w:hAnsi="Cambria"/>
        </w:rPr>
        <w:t xml:space="preserve"> that</w:t>
      </w:r>
      <w:r w:rsidR="00333246" w:rsidRPr="00B62943">
        <w:rPr>
          <w:rFonts w:ascii="Cambria" w:hAnsi="Cambria"/>
        </w:rPr>
        <w:t xml:space="preserve"> the Asset </w:t>
      </w:r>
      <w:r w:rsidR="00962F6D">
        <w:rPr>
          <w:rFonts w:ascii="Cambria" w:hAnsi="Cambria"/>
        </w:rPr>
        <w:t xml:space="preserve">is completely </w:t>
      </w:r>
      <w:r w:rsidR="00333246" w:rsidRPr="00B62943">
        <w:rPr>
          <w:rFonts w:ascii="Cambria" w:hAnsi="Cambria"/>
        </w:rPr>
        <w:t xml:space="preserve">under your ownership. After your </w:t>
      </w:r>
      <w:r w:rsidR="00962F6D">
        <w:rPr>
          <w:rFonts w:ascii="Cambria" w:hAnsi="Cambria"/>
        </w:rPr>
        <w:t xml:space="preserve">virtual </w:t>
      </w:r>
      <w:r w:rsidR="00333246" w:rsidRPr="00B62943">
        <w:rPr>
          <w:rFonts w:ascii="Cambria" w:hAnsi="Cambria"/>
        </w:rPr>
        <w:t xml:space="preserve">slot, the ownership moves to the next person for the same period of time and so on </w:t>
      </w:r>
      <w:r w:rsidR="00962F6D">
        <w:rPr>
          <w:rFonts w:ascii="Cambria" w:hAnsi="Cambria"/>
        </w:rPr>
        <w:t xml:space="preserve">and so on </w:t>
      </w:r>
      <w:r w:rsidR="00333246" w:rsidRPr="00B62943">
        <w:rPr>
          <w:rFonts w:ascii="Cambria" w:hAnsi="Cambria"/>
        </w:rPr>
        <w:t xml:space="preserve">until the rotation comes back around. </w:t>
      </w:r>
      <w:r w:rsidR="00B56F5B">
        <w:rPr>
          <w:rFonts w:ascii="Cambria" w:hAnsi="Cambria"/>
        </w:rPr>
        <w:t>If</w:t>
      </w:r>
      <w:r w:rsidR="00B62943" w:rsidRPr="00B62943">
        <w:rPr>
          <w:rFonts w:ascii="Cambria" w:hAnsi="Cambria"/>
        </w:rPr>
        <w:t xml:space="preserve"> </w:t>
      </w:r>
      <w:r w:rsidR="00B56F5B">
        <w:rPr>
          <w:rFonts w:ascii="Cambria" w:hAnsi="Cambria"/>
        </w:rPr>
        <w:t xml:space="preserve">a </w:t>
      </w:r>
      <w:r w:rsidR="00811539">
        <w:rPr>
          <w:rFonts w:ascii="Cambria" w:hAnsi="Cambria"/>
        </w:rPr>
        <w:t>Requestor</w:t>
      </w:r>
      <w:r>
        <w:rPr>
          <w:rFonts w:ascii="Cambria" w:hAnsi="Cambria"/>
        </w:rPr>
        <w:t>/Member</w:t>
      </w:r>
      <w:r w:rsidR="00B62943" w:rsidRPr="00B62943">
        <w:rPr>
          <w:rFonts w:ascii="Cambria" w:hAnsi="Cambria"/>
        </w:rPr>
        <w:t xml:space="preserve"> would like to </w:t>
      </w:r>
      <w:r w:rsidR="00811539">
        <w:rPr>
          <w:rFonts w:ascii="Cambria" w:hAnsi="Cambria"/>
        </w:rPr>
        <w:t>book</w:t>
      </w:r>
      <w:r w:rsidR="00B56F5B">
        <w:rPr>
          <w:rFonts w:ascii="Cambria" w:hAnsi="Cambria"/>
        </w:rPr>
        <w:t xml:space="preserve"> the use of</w:t>
      </w:r>
      <w:r w:rsidR="00B62943" w:rsidRPr="00B62943">
        <w:rPr>
          <w:rFonts w:ascii="Cambria" w:hAnsi="Cambria"/>
        </w:rPr>
        <w:t xml:space="preserve"> the Asset, they</w:t>
      </w:r>
      <w:r w:rsidR="00B56F5B">
        <w:rPr>
          <w:rFonts w:ascii="Cambria" w:hAnsi="Cambria"/>
        </w:rPr>
        <w:t xml:space="preserve"> will</w:t>
      </w:r>
      <w:r w:rsidR="00B62943" w:rsidRPr="00B62943">
        <w:rPr>
          <w:rFonts w:ascii="Cambria" w:hAnsi="Cambria"/>
        </w:rPr>
        <w:t xml:space="preserve"> only need to seek permission from</w:t>
      </w:r>
      <w:r w:rsidR="00811539">
        <w:rPr>
          <w:rFonts w:ascii="Cambria" w:hAnsi="Cambria"/>
        </w:rPr>
        <w:t xml:space="preserve"> the</w:t>
      </w:r>
      <w:r w:rsidR="00B62943" w:rsidRPr="00B62943">
        <w:rPr>
          <w:rFonts w:ascii="Cambria" w:hAnsi="Cambria"/>
        </w:rPr>
        <w:t xml:space="preserve"> </w:t>
      </w:r>
      <w:r w:rsidR="00B56F5B">
        <w:rPr>
          <w:rFonts w:ascii="Cambria" w:hAnsi="Cambria"/>
        </w:rPr>
        <w:t xml:space="preserve">person who is </w:t>
      </w:r>
      <w:r w:rsidR="00B62943" w:rsidRPr="00B62943">
        <w:rPr>
          <w:rFonts w:ascii="Cambria" w:hAnsi="Cambria"/>
        </w:rPr>
        <w:t xml:space="preserve">the Owner </w:t>
      </w:r>
      <w:r w:rsidR="00962F6D">
        <w:rPr>
          <w:rFonts w:ascii="Cambria" w:hAnsi="Cambria"/>
        </w:rPr>
        <w:t>of the</w:t>
      </w:r>
      <w:r w:rsidR="00B62943" w:rsidRPr="00B62943">
        <w:rPr>
          <w:rFonts w:ascii="Cambria" w:hAnsi="Cambria"/>
        </w:rPr>
        <w:t xml:space="preserve"> time</w:t>
      </w:r>
      <w:r w:rsidR="00B62943">
        <w:rPr>
          <w:rFonts w:ascii="Cambria" w:hAnsi="Cambria"/>
        </w:rPr>
        <w:t>-</w:t>
      </w:r>
      <w:r w:rsidR="00B62943" w:rsidRPr="00B62943">
        <w:rPr>
          <w:rFonts w:ascii="Cambria" w:hAnsi="Cambria"/>
        </w:rPr>
        <w:t>slot</w:t>
      </w:r>
      <w:r w:rsidR="00962F6D">
        <w:rPr>
          <w:rFonts w:ascii="Cambria" w:hAnsi="Cambria"/>
        </w:rPr>
        <w:t xml:space="preserve"> on the requested dates</w:t>
      </w:r>
      <w:r w:rsidR="00B62943" w:rsidRPr="00B62943">
        <w:rPr>
          <w:rFonts w:ascii="Cambria" w:hAnsi="Cambria"/>
        </w:rPr>
        <w:t xml:space="preserve">. </w:t>
      </w:r>
    </w:p>
    <w:p w14:paraId="31870F5E" w14:textId="59D3A9B2" w:rsidR="00BD788E" w:rsidRPr="00B62943" w:rsidRDefault="00BD788E" w:rsidP="000F24E7">
      <w:pPr>
        <w:jc w:val="both"/>
        <w:rPr>
          <w:rFonts w:ascii="Cambria" w:hAnsi="Cambria"/>
        </w:rPr>
      </w:pPr>
      <w:r w:rsidRPr="00B62943">
        <w:rPr>
          <w:rFonts w:ascii="Cambria" w:hAnsi="Cambria"/>
        </w:rPr>
        <w:t xml:space="preserve">In order for </w:t>
      </w:r>
      <w:r w:rsidR="0022332E" w:rsidRPr="00B62943">
        <w:rPr>
          <w:rFonts w:ascii="Cambria" w:hAnsi="Cambria"/>
        </w:rPr>
        <w:t>a multi-owned</w:t>
      </w:r>
      <w:r w:rsidR="00A908EF" w:rsidRPr="00B62943">
        <w:rPr>
          <w:rFonts w:ascii="Cambria" w:hAnsi="Cambria"/>
        </w:rPr>
        <w:t xml:space="preserve"> Asset</w:t>
      </w:r>
      <w:r w:rsidRPr="00B62943">
        <w:rPr>
          <w:rFonts w:ascii="Cambria" w:hAnsi="Cambria"/>
        </w:rPr>
        <w:t xml:space="preserve"> to be suitable for use on this site, </w:t>
      </w:r>
      <w:r w:rsidR="00A908EF" w:rsidRPr="00B62943">
        <w:rPr>
          <w:rFonts w:ascii="Cambria" w:hAnsi="Cambria"/>
        </w:rPr>
        <w:t xml:space="preserve">with </w:t>
      </w:r>
      <w:r w:rsidR="00A908EF" w:rsidRPr="00B62943">
        <w:rPr>
          <w:rFonts w:ascii="Cambria" w:hAnsi="Cambria"/>
          <w:i/>
        </w:rPr>
        <w:t>minimal set-up overhead,</w:t>
      </w:r>
      <w:r w:rsidR="00A908EF" w:rsidRPr="00B62943">
        <w:rPr>
          <w:rFonts w:ascii="Cambria" w:hAnsi="Cambria"/>
        </w:rPr>
        <w:t xml:space="preserve"> the </w:t>
      </w:r>
      <w:r w:rsidR="00962F6D">
        <w:rPr>
          <w:rFonts w:ascii="Cambria" w:hAnsi="Cambria"/>
        </w:rPr>
        <w:t xml:space="preserve">Owners should agree on the </w:t>
      </w:r>
      <w:r w:rsidR="00A908EF" w:rsidRPr="00B62943">
        <w:rPr>
          <w:rFonts w:ascii="Cambria" w:hAnsi="Cambria"/>
        </w:rPr>
        <w:t xml:space="preserve">following </w:t>
      </w:r>
      <w:r w:rsidR="00916CD7" w:rsidRPr="00B62943">
        <w:rPr>
          <w:rFonts w:ascii="Cambria" w:hAnsi="Cambria"/>
        </w:rPr>
        <w:t xml:space="preserve">points </w:t>
      </w:r>
      <w:r w:rsidR="00962F6D">
        <w:rPr>
          <w:rFonts w:ascii="Cambria" w:hAnsi="Cambria"/>
        </w:rPr>
        <w:t>in relation to their</w:t>
      </w:r>
      <w:r w:rsidR="001F099A" w:rsidRPr="00B62943">
        <w:rPr>
          <w:rFonts w:ascii="Cambria" w:hAnsi="Cambria"/>
        </w:rPr>
        <w:t xml:space="preserve"> Asset</w:t>
      </w:r>
      <w:r w:rsidRPr="00B62943">
        <w:rPr>
          <w:rFonts w:ascii="Cambria" w:hAnsi="Cambria"/>
        </w:rPr>
        <w:t>:</w:t>
      </w:r>
    </w:p>
    <w:p w14:paraId="1E7E8F04" w14:textId="1DC76A1E" w:rsidR="00BD788E" w:rsidRPr="00B62943" w:rsidRDefault="00BD788E" w:rsidP="000F24E7">
      <w:pPr>
        <w:pStyle w:val="ListParagraph"/>
        <w:numPr>
          <w:ilvl w:val="0"/>
          <w:numId w:val="27"/>
        </w:numPr>
        <w:jc w:val="both"/>
        <w:rPr>
          <w:rFonts w:ascii="Cambria" w:hAnsi="Cambria"/>
        </w:rPr>
      </w:pPr>
      <w:r w:rsidRPr="00B62943">
        <w:rPr>
          <w:rFonts w:ascii="Cambria" w:hAnsi="Cambria"/>
        </w:rPr>
        <w:t xml:space="preserve">Ownership constantly rotates </w:t>
      </w:r>
      <w:r w:rsidR="000F24E7" w:rsidRPr="00B62943">
        <w:rPr>
          <w:rFonts w:ascii="Cambria" w:hAnsi="Cambria"/>
        </w:rPr>
        <w:t xml:space="preserve">between Owners </w:t>
      </w:r>
      <w:r w:rsidRPr="00B62943">
        <w:rPr>
          <w:rFonts w:ascii="Cambria" w:hAnsi="Cambria"/>
        </w:rPr>
        <w:t xml:space="preserve">in </w:t>
      </w:r>
      <w:r w:rsidR="00962F6D">
        <w:rPr>
          <w:rFonts w:ascii="Cambria" w:hAnsi="Cambria"/>
        </w:rPr>
        <w:t>a</w:t>
      </w:r>
      <w:r w:rsidRPr="00B62943">
        <w:rPr>
          <w:rFonts w:ascii="Cambria" w:hAnsi="Cambria"/>
        </w:rPr>
        <w:t xml:space="preserve"> </w:t>
      </w:r>
      <w:r w:rsidR="00E47607" w:rsidRPr="00B62943">
        <w:rPr>
          <w:rFonts w:ascii="Cambria" w:hAnsi="Cambria"/>
        </w:rPr>
        <w:t>set</w:t>
      </w:r>
      <w:r w:rsidRPr="00B62943">
        <w:rPr>
          <w:rFonts w:ascii="Cambria" w:hAnsi="Cambria"/>
        </w:rPr>
        <w:t xml:space="preserve"> order</w:t>
      </w:r>
      <w:r w:rsidR="00962F6D">
        <w:rPr>
          <w:rFonts w:ascii="Cambria" w:hAnsi="Cambria"/>
        </w:rPr>
        <w:t xml:space="preserve"> </w:t>
      </w:r>
    </w:p>
    <w:p w14:paraId="3605CB1A" w14:textId="063EC7C9" w:rsidR="000F24E7" w:rsidRPr="00B62943" w:rsidRDefault="000F24E7" w:rsidP="000F24E7">
      <w:pPr>
        <w:pStyle w:val="ListParagraph"/>
        <w:numPr>
          <w:ilvl w:val="0"/>
          <w:numId w:val="27"/>
        </w:numPr>
        <w:jc w:val="both"/>
        <w:rPr>
          <w:rFonts w:ascii="Cambria" w:hAnsi="Cambria"/>
        </w:rPr>
      </w:pPr>
      <w:r w:rsidRPr="00B62943">
        <w:rPr>
          <w:rFonts w:ascii="Cambria" w:hAnsi="Cambria"/>
        </w:rPr>
        <w:t>The ownership slots must be divided into multiples of months or weeks</w:t>
      </w:r>
      <w:r w:rsidR="00962F6D">
        <w:rPr>
          <w:rFonts w:ascii="Cambria" w:hAnsi="Cambria"/>
        </w:rPr>
        <w:t xml:space="preserve"> </w:t>
      </w:r>
    </w:p>
    <w:p w14:paraId="5F898DBB" w14:textId="73A6E5FD" w:rsidR="00B56F5B" w:rsidRPr="00B56F5B" w:rsidRDefault="00C8732B" w:rsidP="000F24E7">
      <w:pPr>
        <w:pStyle w:val="ListParagraph"/>
        <w:numPr>
          <w:ilvl w:val="0"/>
          <w:numId w:val="27"/>
        </w:numPr>
        <w:jc w:val="both"/>
        <w:rPr>
          <w:rFonts w:ascii="Cambria" w:hAnsi="Cambria"/>
        </w:rPr>
      </w:pPr>
      <w:r w:rsidRPr="00B62943">
        <w:rPr>
          <w:rFonts w:ascii="Cambria" w:hAnsi="Cambria"/>
        </w:rPr>
        <w:t>A sharing start-date must be provided</w:t>
      </w:r>
      <w:r w:rsidR="00962F6D">
        <w:rPr>
          <w:rFonts w:ascii="Cambria" w:hAnsi="Cambria"/>
        </w:rPr>
        <w:t xml:space="preserve"> </w:t>
      </w:r>
    </w:p>
    <w:p w14:paraId="71298088" w14:textId="44DE5A9A" w:rsidR="00522D73" w:rsidRDefault="000F24E7" w:rsidP="00B56F5B">
      <w:pPr>
        <w:jc w:val="both"/>
        <w:rPr>
          <w:rFonts w:ascii="Cambria" w:hAnsi="Cambria"/>
        </w:rPr>
      </w:pPr>
      <w:r w:rsidRPr="00B62943">
        <w:rPr>
          <w:rFonts w:ascii="Cambria" w:hAnsi="Cambria"/>
        </w:rPr>
        <w:t>This</w:t>
      </w:r>
      <w:r w:rsidR="00542E28" w:rsidRPr="00B62943">
        <w:rPr>
          <w:rFonts w:ascii="Cambria" w:hAnsi="Cambria"/>
        </w:rPr>
        <w:t xml:space="preserve"> is</w:t>
      </w:r>
      <w:r w:rsidR="001F099A" w:rsidRPr="00B62943">
        <w:rPr>
          <w:rFonts w:ascii="Cambria" w:hAnsi="Cambria"/>
        </w:rPr>
        <w:t xml:space="preserve"> the least amount of information necessary</w:t>
      </w:r>
      <w:r w:rsidRPr="00B62943">
        <w:rPr>
          <w:rFonts w:ascii="Cambria" w:hAnsi="Cambria"/>
        </w:rPr>
        <w:t xml:space="preserve"> in order to set up an efficient booking engine for the Asset</w:t>
      </w:r>
      <w:r w:rsidR="001F099A" w:rsidRPr="00B62943">
        <w:rPr>
          <w:rFonts w:ascii="Cambria" w:hAnsi="Cambria"/>
        </w:rPr>
        <w:t xml:space="preserve">. With </w:t>
      </w:r>
      <w:r w:rsidRPr="00B62943">
        <w:rPr>
          <w:rFonts w:ascii="Cambria" w:hAnsi="Cambria"/>
        </w:rPr>
        <w:t xml:space="preserve">only </w:t>
      </w:r>
      <w:r w:rsidR="001F099A" w:rsidRPr="00B62943">
        <w:rPr>
          <w:rFonts w:ascii="Cambria" w:hAnsi="Cambria"/>
        </w:rPr>
        <w:t>the</w:t>
      </w:r>
      <w:r w:rsidR="00542E28" w:rsidRPr="00B62943">
        <w:rPr>
          <w:rFonts w:ascii="Cambria" w:hAnsi="Cambria"/>
        </w:rPr>
        <w:t>se</w:t>
      </w:r>
      <w:r w:rsidR="001F099A" w:rsidRPr="00B62943">
        <w:rPr>
          <w:rFonts w:ascii="Cambria" w:hAnsi="Cambria"/>
        </w:rPr>
        <w:t xml:space="preserve"> pieces of information, </w:t>
      </w:r>
      <w:r w:rsidRPr="00B62943">
        <w:rPr>
          <w:rFonts w:ascii="Cambria" w:hAnsi="Cambria"/>
        </w:rPr>
        <w:t>an Owner does not have to</w:t>
      </w:r>
      <w:r w:rsidR="001F099A" w:rsidRPr="00B62943">
        <w:rPr>
          <w:rFonts w:ascii="Cambria" w:hAnsi="Cambria"/>
        </w:rPr>
        <w:t xml:space="preserve"> </w:t>
      </w:r>
      <w:r w:rsidRPr="00B62943">
        <w:rPr>
          <w:rFonts w:ascii="Cambria" w:hAnsi="Cambria"/>
        </w:rPr>
        <w:t>upload</w:t>
      </w:r>
      <w:r w:rsidR="00D72D88" w:rsidRPr="00B62943">
        <w:rPr>
          <w:rFonts w:ascii="Cambria" w:hAnsi="Cambria"/>
        </w:rPr>
        <w:t xml:space="preserve"> and maintain</w:t>
      </w:r>
      <w:r w:rsidRPr="00B62943">
        <w:rPr>
          <w:rFonts w:ascii="Cambria" w:hAnsi="Cambria"/>
        </w:rPr>
        <w:t xml:space="preserve"> </w:t>
      </w:r>
      <w:r w:rsidR="00D72D88" w:rsidRPr="00B62943">
        <w:rPr>
          <w:rFonts w:ascii="Cambria" w:hAnsi="Cambria"/>
        </w:rPr>
        <w:t>large</w:t>
      </w:r>
      <w:r w:rsidRPr="00B62943">
        <w:rPr>
          <w:rFonts w:ascii="Cambria" w:hAnsi="Cambria"/>
        </w:rPr>
        <w:t xml:space="preserve"> tables of</w:t>
      </w:r>
      <w:r w:rsidR="001F099A" w:rsidRPr="00B62943">
        <w:rPr>
          <w:rFonts w:ascii="Cambria" w:hAnsi="Cambria"/>
        </w:rPr>
        <w:t xml:space="preserve"> dates and owners</w:t>
      </w:r>
      <w:r w:rsidR="00D72D88" w:rsidRPr="00B62943">
        <w:rPr>
          <w:rFonts w:ascii="Cambria" w:hAnsi="Cambria"/>
        </w:rPr>
        <w:t>hip data, yet the site can expertly organise and manage all booking requests.</w:t>
      </w:r>
      <w:r w:rsidR="00962F6D">
        <w:rPr>
          <w:rFonts w:ascii="Cambria" w:hAnsi="Cambria"/>
        </w:rPr>
        <w:t xml:space="preserve"> </w:t>
      </w:r>
    </w:p>
    <w:p w14:paraId="0EA4EB51" w14:textId="7BB97878" w:rsidR="00B56F5B" w:rsidRDefault="00811539" w:rsidP="00626391">
      <w:pPr>
        <w:pStyle w:val="Heading3"/>
      </w:pPr>
      <w:bookmarkStart w:id="3" w:name="_Toc469326070"/>
      <w:r>
        <w:t>Wh</w:t>
      </w:r>
      <w:r w:rsidR="00383972">
        <w:t>o</w:t>
      </w:r>
      <w:r w:rsidR="00B56F5B">
        <w:t xml:space="preserve"> is </w:t>
      </w:r>
      <w:r w:rsidR="00383972">
        <w:t xml:space="preserve">the </w:t>
      </w:r>
      <w:r>
        <w:t>Requestor</w:t>
      </w:r>
      <w:r w:rsidR="00B56F5B">
        <w:t>?</w:t>
      </w:r>
      <w:bookmarkEnd w:id="3"/>
    </w:p>
    <w:p w14:paraId="305DDD29" w14:textId="382A7477" w:rsidR="00C7168C" w:rsidRDefault="00B56F5B" w:rsidP="00B56F5B">
      <w:pPr>
        <w:jc w:val="both"/>
        <w:rPr>
          <w:rFonts w:ascii="Cambria" w:hAnsi="Cambria"/>
        </w:rPr>
      </w:pPr>
      <w:r>
        <w:rPr>
          <w:rFonts w:ascii="Cambria" w:hAnsi="Cambria"/>
        </w:rPr>
        <w:t xml:space="preserve">A </w:t>
      </w:r>
      <w:r w:rsidR="00811539">
        <w:rPr>
          <w:rFonts w:ascii="Cambria" w:hAnsi="Cambria"/>
        </w:rPr>
        <w:t>Requestor</w:t>
      </w:r>
      <w:r>
        <w:rPr>
          <w:rFonts w:ascii="Cambria" w:hAnsi="Cambria"/>
        </w:rPr>
        <w:t xml:space="preserve"> on this site is someone who has been invited to share an Asset. They have received an invitation from an Asset Owner who is basically saying “hey, I’ve got this Asset that I’m inviting you to share with me”. As soon as the person responds to the i</w:t>
      </w:r>
      <w:r w:rsidR="00811539">
        <w:rPr>
          <w:rFonts w:ascii="Cambria" w:hAnsi="Cambria"/>
        </w:rPr>
        <w:t xml:space="preserve">nvitation </w:t>
      </w:r>
      <w:r>
        <w:rPr>
          <w:rFonts w:ascii="Cambria" w:hAnsi="Cambria"/>
        </w:rPr>
        <w:t xml:space="preserve">and agrees to link to the Asset, they </w:t>
      </w:r>
      <w:r w:rsidR="00811539">
        <w:rPr>
          <w:rFonts w:ascii="Cambria" w:hAnsi="Cambria"/>
        </w:rPr>
        <w:t>become a Requestor and can u</w:t>
      </w:r>
      <w:r w:rsidR="0093382D">
        <w:rPr>
          <w:rFonts w:ascii="Cambria" w:hAnsi="Cambria"/>
        </w:rPr>
        <w:t>se the site to request and book the</w:t>
      </w:r>
      <w:r w:rsidR="001E0241">
        <w:rPr>
          <w:rFonts w:ascii="Cambria" w:hAnsi="Cambria"/>
        </w:rPr>
        <w:t xml:space="preserve"> </w:t>
      </w:r>
      <w:r w:rsidR="0093382D">
        <w:rPr>
          <w:rFonts w:ascii="Cambria" w:hAnsi="Cambria"/>
        </w:rPr>
        <w:t xml:space="preserve">dates they </w:t>
      </w:r>
      <w:r w:rsidR="00811539">
        <w:rPr>
          <w:rFonts w:ascii="Cambria" w:hAnsi="Cambria"/>
        </w:rPr>
        <w:t>would like</w:t>
      </w:r>
      <w:r w:rsidR="0093382D">
        <w:rPr>
          <w:rFonts w:ascii="Cambria" w:hAnsi="Cambria"/>
        </w:rPr>
        <w:t xml:space="preserve"> to use the Asset. Every Owner has the ability to invite </w:t>
      </w:r>
      <w:r w:rsidR="00811539">
        <w:rPr>
          <w:rFonts w:ascii="Cambria" w:hAnsi="Cambria"/>
        </w:rPr>
        <w:t>multiple Requestor</w:t>
      </w:r>
      <w:r w:rsidR="0093382D">
        <w:rPr>
          <w:rFonts w:ascii="Cambria" w:hAnsi="Cambria"/>
        </w:rPr>
        <w:t xml:space="preserve">s and once the </w:t>
      </w:r>
      <w:r w:rsidR="00811539">
        <w:rPr>
          <w:rFonts w:ascii="Cambria" w:hAnsi="Cambria"/>
        </w:rPr>
        <w:t>Requestor</w:t>
      </w:r>
      <w:r w:rsidR="0093382D">
        <w:rPr>
          <w:rFonts w:ascii="Cambria" w:hAnsi="Cambria"/>
        </w:rPr>
        <w:t xml:space="preserve"> </w:t>
      </w:r>
      <w:r w:rsidR="00811539">
        <w:rPr>
          <w:rFonts w:ascii="Cambria" w:hAnsi="Cambria"/>
        </w:rPr>
        <w:t>responds</w:t>
      </w:r>
      <w:r w:rsidR="0093382D">
        <w:rPr>
          <w:rFonts w:ascii="Cambria" w:hAnsi="Cambria"/>
        </w:rPr>
        <w:t xml:space="preserve">, then they </w:t>
      </w:r>
      <w:r>
        <w:rPr>
          <w:rFonts w:ascii="Cambria" w:hAnsi="Cambria"/>
        </w:rPr>
        <w:t xml:space="preserve">are linked to the Asset </w:t>
      </w:r>
      <w:r>
        <w:rPr>
          <w:rFonts w:ascii="Cambria" w:hAnsi="Cambria"/>
          <w:i/>
        </w:rPr>
        <w:t>through</w:t>
      </w:r>
      <w:r>
        <w:rPr>
          <w:rFonts w:ascii="Cambria" w:hAnsi="Cambria"/>
        </w:rPr>
        <w:t xml:space="preserve"> that Owner.</w:t>
      </w:r>
      <w:r w:rsidR="0093382D">
        <w:rPr>
          <w:rFonts w:ascii="Cambria" w:hAnsi="Cambria"/>
        </w:rPr>
        <w:t xml:space="preserve"> </w:t>
      </w:r>
    </w:p>
    <w:p w14:paraId="3AB8BC52" w14:textId="65DFDB81" w:rsidR="001E0241" w:rsidRDefault="00811539" w:rsidP="00626391">
      <w:pPr>
        <w:pStyle w:val="Heading3"/>
      </w:pPr>
      <w:bookmarkStart w:id="4" w:name="_Toc469326071"/>
      <w:r>
        <w:t>Requestor</w:t>
      </w:r>
      <w:r w:rsidR="001E0241">
        <w:t xml:space="preserve"> Benefits</w:t>
      </w:r>
      <w:bookmarkEnd w:id="4"/>
    </w:p>
    <w:p w14:paraId="1F546CD6" w14:textId="6F5DBA31" w:rsidR="00B56F5B" w:rsidRPr="001D20E4" w:rsidRDefault="00890458" w:rsidP="00B56F5B">
      <w:pPr>
        <w:jc w:val="both"/>
        <w:rPr>
          <w:rFonts w:ascii="Cambria" w:hAnsi="Cambria"/>
        </w:rPr>
      </w:pPr>
      <w:r>
        <w:rPr>
          <w:rFonts w:ascii="Cambria" w:hAnsi="Cambria"/>
          <w:noProof/>
          <w:lang w:val="en-IE" w:eastAsia="en-IE"/>
        </w:rPr>
        <w:drawing>
          <wp:anchor distT="0" distB="0" distL="114300" distR="114300" simplePos="0" relativeHeight="251724800" behindDoc="0" locked="0" layoutInCell="1" allowOverlap="1" wp14:anchorId="3D0F76B6" wp14:editId="435A38BF">
            <wp:simplePos x="0" y="0"/>
            <wp:positionH relativeFrom="column">
              <wp:posOffset>5080</wp:posOffset>
            </wp:positionH>
            <wp:positionV relativeFrom="paragraph">
              <wp:posOffset>2027555</wp:posOffset>
            </wp:positionV>
            <wp:extent cx="6189345" cy="2507615"/>
            <wp:effectExtent l="0" t="0" r="0" b="26035"/>
            <wp:wrapTopAndBottom/>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r w:rsidR="001E0241">
        <w:rPr>
          <w:rFonts w:ascii="Cambria" w:hAnsi="Cambria"/>
        </w:rPr>
        <w:t xml:space="preserve">Being linked to an Owner means that </w:t>
      </w:r>
      <w:r w:rsidR="00811539">
        <w:rPr>
          <w:rFonts w:ascii="Cambria" w:hAnsi="Cambria"/>
        </w:rPr>
        <w:t>Requestor</w:t>
      </w:r>
      <w:r w:rsidR="001E0241">
        <w:rPr>
          <w:rFonts w:ascii="Cambria" w:hAnsi="Cambria"/>
        </w:rPr>
        <w:t xml:space="preserve">s can consider </w:t>
      </w:r>
      <w:r w:rsidR="0093382D">
        <w:rPr>
          <w:rFonts w:ascii="Cambria" w:hAnsi="Cambria"/>
        </w:rPr>
        <w:t>the Owner</w:t>
      </w:r>
      <w:r w:rsidR="001E0241">
        <w:rPr>
          <w:rFonts w:ascii="Cambria" w:hAnsi="Cambria"/>
        </w:rPr>
        <w:t xml:space="preserve">’s time-slot as being their time-slot too. </w:t>
      </w:r>
      <w:r w:rsidR="00811539">
        <w:rPr>
          <w:rFonts w:ascii="Cambria" w:hAnsi="Cambria"/>
        </w:rPr>
        <w:t>While t</w:t>
      </w:r>
      <w:r w:rsidR="000A2B4C">
        <w:rPr>
          <w:rFonts w:ascii="Cambria" w:hAnsi="Cambria"/>
        </w:rPr>
        <w:t xml:space="preserve">hey still need to </w:t>
      </w:r>
      <w:r w:rsidR="00E64A9B">
        <w:rPr>
          <w:rFonts w:ascii="Cambria" w:hAnsi="Cambria"/>
        </w:rPr>
        <w:t>request</w:t>
      </w:r>
      <w:r w:rsidR="000A2B4C">
        <w:rPr>
          <w:rFonts w:ascii="Cambria" w:hAnsi="Cambria"/>
        </w:rPr>
        <w:t xml:space="preserve"> dates in the same way as everyone else,</w:t>
      </w:r>
      <w:r w:rsidR="00811539">
        <w:rPr>
          <w:rFonts w:ascii="Cambria" w:hAnsi="Cambria"/>
        </w:rPr>
        <w:t xml:space="preserve"> </w:t>
      </w:r>
      <w:r w:rsidR="00A82E32">
        <w:rPr>
          <w:rFonts w:ascii="Cambria" w:hAnsi="Cambria"/>
        </w:rPr>
        <w:t>they will get priority if they are booking dates in their own time-slot. They</w:t>
      </w:r>
      <w:r w:rsidR="000A2B4C">
        <w:rPr>
          <w:rFonts w:ascii="Cambria" w:hAnsi="Cambria"/>
        </w:rPr>
        <w:t xml:space="preserve"> will </w:t>
      </w:r>
      <w:r w:rsidR="00A82E32">
        <w:rPr>
          <w:rFonts w:ascii="Cambria" w:hAnsi="Cambria"/>
        </w:rPr>
        <w:t xml:space="preserve">also </w:t>
      </w:r>
      <w:r w:rsidR="000A2B4C">
        <w:rPr>
          <w:rFonts w:ascii="Cambria" w:hAnsi="Cambria"/>
        </w:rPr>
        <w:t xml:space="preserve">get </w:t>
      </w:r>
      <w:r w:rsidR="00811539">
        <w:rPr>
          <w:rFonts w:ascii="Cambria" w:hAnsi="Cambria"/>
        </w:rPr>
        <w:t xml:space="preserve">notice </w:t>
      </w:r>
      <w:r w:rsidR="000A2B4C">
        <w:rPr>
          <w:rFonts w:ascii="Cambria" w:hAnsi="Cambria"/>
        </w:rPr>
        <w:t xml:space="preserve">if </w:t>
      </w:r>
      <w:r w:rsidR="00811539">
        <w:rPr>
          <w:rFonts w:ascii="Cambria" w:hAnsi="Cambria"/>
        </w:rPr>
        <w:t xml:space="preserve">another Requestor wishes to book </w:t>
      </w:r>
      <w:r w:rsidR="000A2B4C">
        <w:rPr>
          <w:rFonts w:ascii="Cambria" w:hAnsi="Cambria"/>
        </w:rPr>
        <w:t xml:space="preserve">dates in </w:t>
      </w:r>
      <w:r w:rsidR="00811539">
        <w:rPr>
          <w:rFonts w:ascii="Cambria" w:hAnsi="Cambria"/>
        </w:rPr>
        <w:t>‘</w:t>
      </w:r>
      <w:r w:rsidR="000A2B4C">
        <w:rPr>
          <w:rFonts w:ascii="Cambria" w:hAnsi="Cambria"/>
        </w:rPr>
        <w:t>their</w:t>
      </w:r>
      <w:r w:rsidR="00811539">
        <w:rPr>
          <w:rFonts w:ascii="Cambria" w:hAnsi="Cambria"/>
        </w:rPr>
        <w:t>’</w:t>
      </w:r>
      <w:r w:rsidR="000A2B4C">
        <w:rPr>
          <w:rFonts w:ascii="Cambria" w:hAnsi="Cambria"/>
        </w:rPr>
        <w:t xml:space="preserve"> time-slot.</w:t>
      </w:r>
      <w:r w:rsidR="00A82E32">
        <w:rPr>
          <w:rFonts w:ascii="Cambria" w:hAnsi="Cambria"/>
        </w:rPr>
        <w:t xml:space="preserve"> </w:t>
      </w:r>
      <w:r w:rsidR="001E0241">
        <w:rPr>
          <w:rFonts w:ascii="Cambria" w:hAnsi="Cambria"/>
        </w:rPr>
        <w:t>Although it i</w:t>
      </w:r>
      <w:r w:rsidR="0093382D">
        <w:rPr>
          <w:rFonts w:ascii="Cambria" w:hAnsi="Cambria"/>
        </w:rPr>
        <w:t>s only the Owner who has the ability to approve or deny</w:t>
      </w:r>
      <w:r w:rsidR="001E0241">
        <w:rPr>
          <w:rFonts w:ascii="Cambria" w:hAnsi="Cambria"/>
        </w:rPr>
        <w:t xml:space="preserve"> these</w:t>
      </w:r>
      <w:r w:rsidR="0093382D">
        <w:rPr>
          <w:rFonts w:ascii="Cambria" w:hAnsi="Cambria"/>
        </w:rPr>
        <w:t xml:space="preserve"> request</w:t>
      </w:r>
      <w:r w:rsidR="00D35063">
        <w:rPr>
          <w:rFonts w:ascii="Cambria" w:hAnsi="Cambria"/>
        </w:rPr>
        <w:t>s</w:t>
      </w:r>
      <w:r w:rsidR="001E0241">
        <w:rPr>
          <w:rFonts w:ascii="Cambria" w:hAnsi="Cambria"/>
        </w:rPr>
        <w:t xml:space="preserve">, </w:t>
      </w:r>
      <w:r w:rsidR="0093382D">
        <w:rPr>
          <w:rFonts w:ascii="Cambria" w:hAnsi="Cambria"/>
        </w:rPr>
        <w:t xml:space="preserve">all the </w:t>
      </w:r>
      <w:r w:rsidR="00811539">
        <w:rPr>
          <w:rFonts w:ascii="Cambria" w:hAnsi="Cambria"/>
        </w:rPr>
        <w:t>Requestor</w:t>
      </w:r>
      <w:r w:rsidR="0093382D">
        <w:rPr>
          <w:rFonts w:ascii="Cambria" w:hAnsi="Cambria"/>
        </w:rPr>
        <w:t xml:space="preserve">s who are linked to the Owner will </w:t>
      </w:r>
      <w:r w:rsidR="000A2B4C">
        <w:rPr>
          <w:rFonts w:ascii="Cambria" w:hAnsi="Cambria"/>
        </w:rPr>
        <w:t>know that a</w:t>
      </w:r>
      <w:r w:rsidR="0093382D">
        <w:rPr>
          <w:rFonts w:ascii="Cambria" w:hAnsi="Cambria"/>
        </w:rPr>
        <w:t xml:space="preserve"> request </w:t>
      </w:r>
      <w:r w:rsidR="000A2B4C">
        <w:rPr>
          <w:rFonts w:ascii="Cambria" w:hAnsi="Cambria"/>
        </w:rPr>
        <w:t>for dates in ’their’ time-slot is pending.</w:t>
      </w:r>
      <w:r w:rsidR="0093382D">
        <w:rPr>
          <w:rFonts w:ascii="Cambria" w:hAnsi="Cambria"/>
        </w:rPr>
        <w:t xml:space="preserve"> </w:t>
      </w:r>
      <w:r w:rsidR="00A82E32">
        <w:rPr>
          <w:rFonts w:ascii="Cambria" w:hAnsi="Cambria"/>
        </w:rPr>
        <w:t>When this happens</w:t>
      </w:r>
      <w:r w:rsidR="001E0241">
        <w:rPr>
          <w:rFonts w:ascii="Cambria" w:hAnsi="Cambria"/>
        </w:rPr>
        <w:t xml:space="preserve">, the </w:t>
      </w:r>
      <w:r w:rsidR="00811539">
        <w:rPr>
          <w:rFonts w:ascii="Cambria" w:hAnsi="Cambria"/>
        </w:rPr>
        <w:t>Requestor</w:t>
      </w:r>
      <w:r w:rsidR="001E0241">
        <w:rPr>
          <w:rFonts w:ascii="Cambria" w:hAnsi="Cambria"/>
        </w:rPr>
        <w:t xml:space="preserve"> can take advantage of this early-warning system </w:t>
      </w:r>
      <w:r w:rsidR="000A2B4C">
        <w:rPr>
          <w:rFonts w:ascii="Cambria" w:hAnsi="Cambria"/>
        </w:rPr>
        <w:t>and</w:t>
      </w:r>
      <w:r w:rsidR="001E0241">
        <w:rPr>
          <w:rFonts w:ascii="Cambria" w:hAnsi="Cambria"/>
        </w:rPr>
        <w:t xml:space="preserve"> </w:t>
      </w:r>
      <w:r w:rsidR="00A82E32">
        <w:rPr>
          <w:rFonts w:ascii="Cambria" w:hAnsi="Cambria"/>
        </w:rPr>
        <w:t>contact</w:t>
      </w:r>
      <w:r w:rsidR="001D20E4">
        <w:rPr>
          <w:rFonts w:ascii="Cambria" w:hAnsi="Cambria"/>
        </w:rPr>
        <w:t xml:space="preserve"> the</w:t>
      </w:r>
      <w:r w:rsidR="00D35063">
        <w:rPr>
          <w:rFonts w:ascii="Cambria" w:hAnsi="Cambria"/>
        </w:rPr>
        <w:t xml:space="preserve"> Owner </w:t>
      </w:r>
      <w:r w:rsidR="00A82E32">
        <w:rPr>
          <w:rFonts w:ascii="Cambria" w:hAnsi="Cambria"/>
        </w:rPr>
        <w:t>to deny</w:t>
      </w:r>
      <w:r w:rsidR="00D35063">
        <w:rPr>
          <w:rFonts w:ascii="Cambria" w:hAnsi="Cambria"/>
        </w:rPr>
        <w:t xml:space="preserve"> the request or some of the dates in the request,</w:t>
      </w:r>
      <w:r w:rsidR="001D20E4">
        <w:rPr>
          <w:rFonts w:ascii="Cambria" w:hAnsi="Cambria"/>
        </w:rPr>
        <w:t xml:space="preserve"> so that they can book instead.</w:t>
      </w:r>
      <w:r w:rsidR="00BE3BE0">
        <w:rPr>
          <w:rFonts w:ascii="Cambria" w:hAnsi="Cambria"/>
        </w:rPr>
        <w:t xml:space="preserve"> </w:t>
      </w:r>
      <w:r w:rsidR="00A82E32">
        <w:rPr>
          <w:rFonts w:ascii="Cambria" w:hAnsi="Cambria"/>
        </w:rPr>
        <w:t xml:space="preserve">This visibility on the pending requests saves the Owner the time and hassle it can take to inform other Requestors about the request. </w:t>
      </w:r>
      <w:r w:rsidR="00BE3BE0">
        <w:rPr>
          <w:rFonts w:ascii="Cambria" w:hAnsi="Cambria"/>
        </w:rPr>
        <w:t xml:space="preserve">It is </w:t>
      </w:r>
      <w:r w:rsidR="00A82E32">
        <w:rPr>
          <w:rFonts w:ascii="Cambria" w:hAnsi="Cambria"/>
        </w:rPr>
        <w:t>convenient</w:t>
      </w:r>
      <w:r w:rsidR="00BE3BE0">
        <w:rPr>
          <w:rFonts w:ascii="Cambria" w:hAnsi="Cambria"/>
        </w:rPr>
        <w:t xml:space="preserve"> for the Owner to approve </w:t>
      </w:r>
      <w:r w:rsidR="00A82E32">
        <w:rPr>
          <w:rFonts w:ascii="Cambria" w:hAnsi="Cambria"/>
        </w:rPr>
        <w:t xml:space="preserve">a request like this as they know </w:t>
      </w:r>
      <w:r w:rsidR="000A2B4C">
        <w:rPr>
          <w:rFonts w:ascii="Cambria" w:hAnsi="Cambria"/>
        </w:rPr>
        <w:t xml:space="preserve">that all their </w:t>
      </w:r>
      <w:r w:rsidR="00811539">
        <w:rPr>
          <w:rFonts w:ascii="Cambria" w:hAnsi="Cambria"/>
        </w:rPr>
        <w:t>Requestor</w:t>
      </w:r>
      <w:r w:rsidR="000A2B4C">
        <w:rPr>
          <w:rFonts w:ascii="Cambria" w:hAnsi="Cambria"/>
        </w:rPr>
        <w:t>s</w:t>
      </w:r>
      <w:r w:rsidR="00D35063">
        <w:rPr>
          <w:rFonts w:ascii="Cambria" w:hAnsi="Cambria"/>
        </w:rPr>
        <w:t xml:space="preserve"> </w:t>
      </w:r>
      <w:r w:rsidR="00A82E32">
        <w:rPr>
          <w:rFonts w:ascii="Cambria" w:hAnsi="Cambria"/>
        </w:rPr>
        <w:t xml:space="preserve">will </w:t>
      </w:r>
      <w:r w:rsidR="00BE3BE0">
        <w:rPr>
          <w:rFonts w:ascii="Cambria" w:hAnsi="Cambria"/>
        </w:rPr>
        <w:t>h</w:t>
      </w:r>
      <w:r w:rsidR="00D35063">
        <w:rPr>
          <w:rFonts w:ascii="Cambria" w:hAnsi="Cambria"/>
        </w:rPr>
        <w:t>ave seen it and</w:t>
      </w:r>
      <w:r w:rsidR="001E0241">
        <w:rPr>
          <w:rFonts w:ascii="Cambria" w:hAnsi="Cambria"/>
        </w:rPr>
        <w:t xml:space="preserve"> if they haven’t</w:t>
      </w:r>
      <w:r w:rsidR="00D35063">
        <w:rPr>
          <w:rFonts w:ascii="Cambria" w:hAnsi="Cambria"/>
        </w:rPr>
        <w:t xml:space="preserve"> disputed it</w:t>
      </w:r>
      <w:r w:rsidR="001E0241">
        <w:rPr>
          <w:rFonts w:ascii="Cambria" w:hAnsi="Cambria"/>
        </w:rPr>
        <w:t>,</w:t>
      </w:r>
      <w:r w:rsidR="00A82E32">
        <w:rPr>
          <w:rFonts w:ascii="Cambria" w:hAnsi="Cambria"/>
        </w:rPr>
        <w:t xml:space="preserve"> then</w:t>
      </w:r>
      <w:r w:rsidR="001E0241">
        <w:rPr>
          <w:rFonts w:ascii="Cambria" w:hAnsi="Cambria"/>
        </w:rPr>
        <w:t xml:space="preserve"> it is safe to approve it.</w:t>
      </w:r>
    </w:p>
    <w:p w14:paraId="68312CB4" w14:textId="418CD6A6" w:rsidR="00E96ED2" w:rsidRPr="00B62943" w:rsidRDefault="007925CE" w:rsidP="00626391">
      <w:pPr>
        <w:pStyle w:val="Heading3"/>
      </w:pPr>
      <w:bookmarkStart w:id="5" w:name="_Toc469326072"/>
      <w:r w:rsidRPr="00B62943">
        <w:lastRenderedPageBreak/>
        <w:t>How do I link to an Asset?</w:t>
      </w:r>
      <w:bookmarkEnd w:id="5"/>
    </w:p>
    <w:p w14:paraId="272DA612" w14:textId="77777777" w:rsidR="00412BAA" w:rsidRDefault="00516EA2" w:rsidP="007925CE">
      <w:pPr>
        <w:rPr>
          <w:rFonts w:ascii="Cambria" w:hAnsi="Cambria"/>
        </w:rPr>
      </w:pPr>
      <w:r w:rsidRPr="00B62943">
        <w:rPr>
          <w:rFonts w:ascii="Cambria" w:hAnsi="Cambria"/>
        </w:rPr>
        <w:t xml:space="preserve">There are two ways to link to an </w:t>
      </w:r>
      <w:r w:rsidR="00E47607" w:rsidRPr="00B62943">
        <w:rPr>
          <w:rFonts w:ascii="Cambria" w:hAnsi="Cambria"/>
        </w:rPr>
        <w:t>A</w:t>
      </w:r>
      <w:r w:rsidRPr="00B62943">
        <w:rPr>
          <w:rFonts w:ascii="Cambria" w:hAnsi="Cambria"/>
        </w:rPr>
        <w:t xml:space="preserve">sset. </w:t>
      </w:r>
      <w:r w:rsidR="007925CE" w:rsidRPr="00B62943">
        <w:rPr>
          <w:rFonts w:ascii="Cambria" w:hAnsi="Cambria"/>
        </w:rPr>
        <w:t xml:space="preserve">You can </w:t>
      </w:r>
      <w:r w:rsidRPr="00B62943">
        <w:rPr>
          <w:rFonts w:ascii="Cambria" w:hAnsi="Cambria"/>
        </w:rPr>
        <w:t xml:space="preserve">enter </w:t>
      </w:r>
      <w:r w:rsidR="007925CE" w:rsidRPr="00B62943">
        <w:rPr>
          <w:rFonts w:ascii="Cambria" w:hAnsi="Cambria"/>
        </w:rPr>
        <w:t xml:space="preserve">an Invite </w:t>
      </w:r>
      <w:r w:rsidR="0086604A">
        <w:rPr>
          <w:rFonts w:ascii="Cambria" w:hAnsi="Cambria"/>
        </w:rPr>
        <w:t xml:space="preserve">Code which has been sent to you, in which case you become a </w:t>
      </w:r>
      <w:r w:rsidR="00811539">
        <w:rPr>
          <w:rFonts w:ascii="Cambria" w:hAnsi="Cambria"/>
        </w:rPr>
        <w:t>Requestor</w:t>
      </w:r>
      <w:r w:rsidR="00412BAA">
        <w:rPr>
          <w:rFonts w:ascii="Cambria" w:hAnsi="Cambria"/>
        </w:rPr>
        <w:t xml:space="preserve"> of the Asset.</w:t>
      </w:r>
    </w:p>
    <w:p w14:paraId="0EFA0C65" w14:textId="220CBA0F" w:rsidR="00412BAA" w:rsidRDefault="00412BAA" w:rsidP="007925CE">
      <w:pPr>
        <w:rPr>
          <w:rFonts w:ascii="Cambria" w:hAnsi="Cambria"/>
        </w:rPr>
      </w:pPr>
      <w:r>
        <w:rPr>
          <w:noProof/>
          <w:lang w:val="en-IE" w:eastAsia="en-IE"/>
        </w:rPr>
        <w:drawing>
          <wp:inline distT="0" distB="0" distL="0" distR="0" wp14:anchorId="5D4A8A9E" wp14:editId="773FE288">
            <wp:extent cx="4352925" cy="1390650"/>
            <wp:effectExtent l="171450" t="171450" r="371475" b="3619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1390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46714" w14:textId="0FA24236" w:rsidR="002E63E8" w:rsidRPr="00B62943" w:rsidRDefault="00412BAA" w:rsidP="007925CE">
      <w:pPr>
        <w:rPr>
          <w:rFonts w:ascii="Cambria" w:hAnsi="Cambria"/>
        </w:rPr>
      </w:pPr>
      <w:r>
        <w:rPr>
          <w:rFonts w:ascii="Cambria" w:hAnsi="Cambria"/>
        </w:rPr>
        <w:t>O</w:t>
      </w:r>
      <w:r w:rsidR="007925CE" w:rsidRPr="00B62943">
        <w:rPr>
          <w:rFonts w:ascii="Cambria" w:hAnsi="Cambria"/>
        </w:rPr>
        <w:t xml:space="preserve">r </w:t>
      </w:r>
      <w:r w:rsidR="00516EA2" w:rsidRPr="00B62943">
        <w:rPr>
          <w:rFonts w:ascii="Cambria" w:hAnsi="Cambria"/>
        </w:rPr>
        <w:t xml:space="preserve">you can </w:t>
      </w:r>
      <w:r w:rsidR="007925CE" w:rsidRPr="00B62943">
        <w:rPr>
          <w:rFonts w:ascii="Cambria" w:hAnsi="Cambria"/>
        </w:rPr>
        <w:t>register</w:t>
      </w:r>
      <w:r w:rsidR="00516EA2" w:rsidRPr="00B62943">
        <w:rPr>
          <w:rFonts w:ascii="Cambria" w:hAnsi="Cambria"/>
        </w:rPr>
        <w:t xml:space="preserve"> </w:t>
      </w:r>
      <w:r w:rsidR="007925CE" w:rsidRPr="00B62943">
        <w:rPr>
          <w:rFonts w:ascii="Cambria" w:hAnsi="Cambria"/>
        </w:rPr>
        <w:t>a new Asset on the site</w:t>
      </w:r>
      <w:r w:rsidR="0086604A">
        <w:rPr>
          <w:rFonts w:ascii="Cambria" w:hAnsi="Cambria"/>
        </w:rPr>
        <w:t xml:space="preserve"> and in this case, you become the </w:t>
      </w:r>
      <w:r w:rsidR="00E64A9B">
        <w:rPr>
          <w:rFonts w:ascii="Cambria" w:hAnsi="Cambria"/>
        </w:rPr>
        <w:t>Owner</w:t>
      </w:r>
      <w:r w:rsidR="0086604A">
        <w:rPr>
          <w:rFonts w:ascii="Cambria" w:hAnsi="Cambria"/>
        </w:rPr>
        <w:t xml:space="preserve"> of the Asset</w:t>
      </w:r>
      <w:r>
        <w:rPr>
          <w:rFonts w:ascii="Cambria" w:hAnsi="Cambria"/>
        </w:rPr>
        <w:t xml:space="preserve"> and you can send out invitations</w:t>
      </w:r>
      <w:r w:rsidR="00BE7F5C">
        <w:rPr>
          <w:rFonts w:ascii="Cambria" w:hAnsi="Cambria"/>
        </w:rPr>
        <w:t>.</w:t>
      </w:r>
    </w:p>
    <w:p w14:paraId="67A384CE" w14:textId="42CFD129" w:rsidR="007925CE" w:rsidRDefault="0086604A" w:rsidP="007925CE">
      <w:pPr>
        <w:rPr>
          <w:rFonts w:ascii="Cambria" w:hAnsi="Cambria"/>
        </w:rPr>
      </w:pPr>
      <w:r>
        <w:rPr>
          <w:rFonts w:ascii="Cambria" w:hAnsi="Cambria"/>
        </w:rPr>
        <w:t xml:space="preserve">There is no limit to the number of Assets you can share. </w:t>
      </w:r>
      <w:r w:rsidR="000B1D9E">
        <w:rPr>
          <w:rFonts w:ascii="Cambria" w:hAnsi="Cambria"/>
        </w:rPr>
        <w:t xml:space="preserve">You can use the site as an Owner of one Asset and as Requestor of another. </w:t>
      </w:r>
    </w:p>
    <w:p w14:paraId="25A54F0A" w14:textId="4353CBBD" w:rsidR="00890458" w:rsidRDefault="00890458">
      <w:pPr>
        <w:rPr>
          <w:rFonts w:ascii="Cambria" w:hAnsi="Cambria"/>
          <w:b/>
          <w:color w:val="810000" w:themeColor="accent1" w:themeShade="BF"/>
          <w:sz w:val="24"/>
        </w:rPr>
      </w:pPr>
    </w:p>
    <w:p w14:paraId="747852B8" w14:textId="02F5AAC7" w:rsidR="00630AC6" w:rsidRPr="00B62943" w:rsidRDefault="00630AC6" w:rsidP="00626391">
      <w:pPr>
        <w:pStyle w:val="Heading3"/>
      </w:pPr>
      <w:bookmarkStart w:id="6" w:name="_Toc469326073"/>
      <w:r w:rsidRPr="00B62943">
        <w:t xml:space="preserve">How </w:t>
      </w:r>
      <w:r w:rsidR="00D52A0A" w:rsidRPr="00B62943">
        <w:t>does the Booking work</w:t>
      </w:r>
      <w:r w:rsidRPr="00B62943">
        <w:t>?</w:t>
      </w:r>
      <w:bookmarkEnd w:id="6"/>
    </w:p>
    <w:p w14:paraId="24248702" w14:textId="527F605F" w:rsidR="00D52A0A" w:rsidRPr="00B62943" w:rsidRDefault="00D52A0A" w:rsidP="00D52A0A">
      <w:pPr>
        <w:jc w:val="both"/>
        <w:rPr>
          <w:rFonts w:ascii="Cambria" w:hAnsi="Cambria"/>
        </w:rPr>
      </w:pPr>
      <w:r w:rsidRPr="00B62943">
        <w:rPr>
          <w:rFonts w:ascii="Cambria" w:hAnsi="Cambria"/>
        </w:rPr>
        <w:t xml:space="preserve">When a </w:t>
      </w:r>
      <w:r w:rsidR="00811539">
        <w:rPr>
          <w:rFonts w:ascii="Cambria" w:hAnsi="Cambria"/>
        </w:rPr>
        <w:t>Requestor</w:t>
      </w:r>
      <w:r w:rsidRPr="00B62943">
        <w:rPr>
          <w:rFonts w:ascii="Cambria" w:hAnsi="Cambria"/>
        </w:rPr>
        <w:t xml:space="preserve"> selects the start and end date</w:t>
      </w:r>
      <w:r w:rsidR="00A92D78">
        <w:rPr>
          <w:rFonts w:ascii="Cambria" w:hAnsi="Cambria"/>
        </w:rPr>
        <w:t>s</w:t>
      </w:r>
      <w:r w:rsidRPr="00B62943">
        <w:rPr>
          <w:rFonts w:ascii="Cambria" w:hAnsi="Cambria"/>
        </w:rPr>
        <w:t xml:space="preserve"> they would like. The code check</w:t>
      </w:r>
      <w:r w:rsidR="007925CE" w:rsidRPr="00B62943">
        <w:rPr>
          <w:rFonts w:ascii="Cambria" w:hAnsi="Cambria"/>
        </w:rPr>
        <w:t>s</w:t>
      </w:r>
      <w:r w:rsidRPr="00B62943">
        <w:rPr>
          <w:rFonts w:ascii="Cambria" w:hAnsi="Cambria"/>
        </w:rPr>
        <w:t xml:space="preserve"> two things:</w:t>
      </w:r>
    </w:p>
    <w:p w14:paraId="285C0B6E" w14:textId="523E6198" w:rsidR="00D52A0A" w:rsidRPr="00B62943" w:rsidRDefault="00D52A0A" w:rsidP="00D52A0A">
      <w:pPr>
        <w:pStyle w:val="ListParagraph"/>
        <w:numPr>
          <w:ilvl w:val="0"/>
          <w:numId w:val="22"/>
        </w:numPr>
        <w:jc w:val="both"/>
        <w:rPr>
          <w:rFonts w:ascii="Cambria" w:hAnsi="Cambria"/>
        </w:rPr>
      </w:pPr>
      <w:r w:rsidRPr="00B62943">
        <w:rPr>
          <w:rFonts w:ascii="Cambria" w:hAnsi="Cambria"/>
        </w:rPr>
        <w:t xml:space="preserve">Who is the Owner during the time range </w:t>
      </w:r>
      <w:r w:rsidR="00E64A9B">
        <w:rPr>
          <w:rFonts w:ascii="Cambria" w:hAnsi="Cambria"/>
        </w:rPr>
        <w:t>requested</w:t>
      </w:r>
      <w:r w:rsidRPr="00B62943">
        <w:rPr>
          <w:rFonts w:ascii="Cambria" w:hAnsi="Cambria"/>
        </w:rPr>
        <w:t xml:space="preserve"> </w:t>
      </w:r>
    </w:p>
    <w:p w14:paraId="6E2F3B2C" w14:textId="7096304C" w:rsidR="00D52A0A" w:rsidRPr="00B62943" w:rsidRDefault="00DD1063" w:rsidP="00D52A0A">
      <w:pPr>
        <w:pStyle w:val="ListParagraph"/>
        <w:numPr>
          <w:ilvl w:val="0"/>
          <w:numId w:val="22"/>
        </w:numPr>
        <w:jc w:val="both"/>
        <w:rPr>
          <w:rFonts w:ascii="Cambria" w:hAnsi="Cambria"/>
        </w:rPr>
      </w:pPr>
      <w:r>
        <w:rPr>
          <w:rFonts w:ascii="Cambria" w:hAnsi="Cambria"/>
        </w:rPr>
        <w:t>Whether</w:t>
      </w:r>
      <w:r w:rsidR="00D52A0A" w:rsidRPr="00B62943">
        <w:rPr>
          <w:rFonts w:ascii="Cambria" w:hAnsi="Cambria"/>
        </w:rPr>
        <w:t xml:space="preserve"> the dates </w:t>
      </w:r>
      <w:r>
        <w:rPr>
          <w:rFonts w:ascii="Cambria" w:hAnsi="Cambria"/>
        </w:rPr>
        <w:t xml:space="preserve">have already </w:t>
      </w:r>
      <w:r w:rsidR="00D52A0A" w:rsidRPr="00B62943">
        <w:rPr>
          <w:rFonts w:ascii="Cambria" w:hAnsi="Cambria"/>
        </w:rPr>
        <w:t xml:space="preserve">been </w:t>
      </w:r>
      <w:r w:rsidR="007925CE" w:rsidRPr="00B62943">
        <w:rPr>
          <w:rFonts w:ascii="Cambria" w:hAnsi="Cambria"/>
        </w:rPr>
        <w:t>requested</w:t>
      </w:r>
      <w:r w:rsidR="00D52A0A" w:rsidRPr="00B62943">
        <w:rPr>
          <w:rFonts w:ascii="Cambria" w:hAnsi="Cambria"/>
        </w:rPr>
        <w:t xml:space="preserve"> </w:t>
      </w:r>
      <w:r w:rsidR="007925CE" w:rsidRPr="00B62943">
        <w:rPr>
          <w:rFonts w:ascii="Cambria" w:hAnsi="Cambria"/>
        </w:rPr>
        <w:t xml:space="preserve">by </w:t>
      </w:r>
      <w:r w:rsidR="00E64A9B">
        <w:rPr>
          <w:rFonts w:ascii="Cambria" w:hAnsi="Cambria"/>
        </w:rPr>
        <w:t>someone else</w:t>
      </w:r>
    </w:p>
    <w:p w14:paraId="333DEE9D" w14:textId="0AF03C03" w:rsidR="007A07DD" w:rsidRDefault="00D52A0A" w:rsidP="00D52A0A">
      <w:pPr>
        <w:jc w:val="both"/>
        <w:rPr>
          <w:rFonts w:ascii="Cambria" w:hAnsi="Cambria"/>
        </w:rPr>
      </w:pPr>
      <w:r w:rsidRPr="00B62943">
        <w:rPr>
          <w:rFonts w:ascii="Cambria" w:hAnsi="Cambria"/>
        </w:rPr>
        <w:t>If</w:t>
      </w:r>
      <w:r w:rsidR="003475E1" w:rsidRPr="00B62943">
        <w:rPr>
          <w:rFonts w:ascii="Cambria" w:hAnsi="Cambria"/>
        </w:rPr>
        <w:t xml:space="preserve"> all</w:t>
      </w:r>
      <w:r w:rsidRPr="00B62943">
        <w:rPr>
          <w:rFonts w:ascii="Cambria" w:hAnsi="Cambria"/>
        </w:rPr>
        <w:t xml:space="preserve"> the</w:t>
      </w:r>
      <w:r w:rsidR="003475E1" w:rsidRPr="00B62943">
        <w:rPr>
          <w:rFonts w:ascii="Cambria" w:hAnsi="Cambria"/>
        </w:rPr>
        <w:t xml:space="preserve"> requested</w:t>
      </w:r>
      <w:r w:rsidRPr="00B62943">
        <w:rPr>
          <w:rFonts w:ascii="Cambria" w:hAnsi="Cambria"/>
        </w:rPr>
        <w:t xml:space="preserve"> dates are available, the user can click to </w:t>
      </w:r>
      <w:r w:rsidR="00A92D78">
        <w:rPr>
          <w:rFonts w:ascii="Cambria" w:hAnsi="Cambria"/>
        </w:rPr>
        <w:t>[</w:t>
      </w:r>
      <w:r w:rsidRPr="00B62943">
        <w:rPr>
          <w:rFonts w:ascii="Cambria" w:hAnsi="Cambria"/>
        </w:rPr>
        <w:t>Submit the R</w:t>
      </w:r>
      <w:r w:rsidR="00A92D78">
        <w:rPr>
          <w:rFonts w:ascii="Cambria" w:hAnsi="Cambria"/>
        </w:rPr>
        <w:t>equest]</w:t>
      </w:r>
      <w:r w:rsidRPr="00B62943">
        <w:rPr>
          <w:rFonts w:ascii="Cambria" w:hAnsi="Cambria"/>
        </w:rPr>
        <w:t xml:space="preserve">. This will create a Booking </w:t>
      </w:r>
      <w:r w:rsidR="007A07DD" w:rsidRPr="00B62943">
        <w:rPr>
          <w:rFonts w:ascii="Cambria" w:hAnsi="Cambria"/>
        </w:rPr>
        <w:t xml:space="preserve">reference </w:t>
      </w:r>
      <w:r w:rsidRPr="00B62943">
        <w:rPr>
          <w:rFonts w:ascii="Cambria" w:hAnsi="Cambria"/>
        </w:rPr>
        <w:t>and will mark</w:t>
      </w:r>
      <w:r w:rsidR="007A07DD" w:rsidRPr="00B62943">
        <w:rPr>
          <w:rFonts w:ascii="Cambria" w:hAnsi="Cambria"/>
        </w:rPr>
        <w:t xml:space="preserve"> each of</w:t>
      </w:r>
      <w:r w:rsidRPr="00B62943">
        <w:rPr>
          <w:rFonts w:ascii="Cambria" w:hAnsi="Cambria"/>
        </w:rPr>
        <w:t xml:space="preserve"> the requested dates as Pending. </w:t>
      </w:r>
      <w:r w:rsidR="00CF0245">
        <w:rPr>
          <w:rFonts w:ascii="Cambria" w:hAnsi="Cambria"/>
        </w:rPr>
        <w:t>If t</w:t>
      </w:r>
      <w:r w:rsidR="007A07DD" w:rsidRPr="00B62943">
        <w:rPr>
          <w:rFonts w:ascii="Cambria" w:hAnsi="Cambria"/>
        </w:rPr>
        <w:t>he date range requested span</w:t>
      </w:r>
      <w:r w:rsidR="00CF0245">
        <w:rPr>
          <w:rFonts w:ascii="Cambria" w:hAnsi="Cambria"/>
        </w:rPr>
        <w:t>s</w:t>
      </w:r>
      <w:r w:rsidR="007A07DD" w:rsidRPr="00B62943">
        <w:rPr>
          <w:rFonts w:ascii="Cambria" w:hAnsi="Cambria"/>
        </w:rPr>
        <w:t xml:space="preserve"> more than one time-slot then more than one Owner will be informed that the</w:t>
      </w:r>
      <w:r w:rsidR="00412BAA">
        <w:rPr>
          <w:rFonts w:ascii="Cambria" w:hAnsi="Cambria"/>
        </w:rPr>
        <w:t>y</w:t>
      </w:r>
      <w:r w:rsidR="007A07DD" w:rsidRPr="00B62943">
        <w:rPr>
          <w:rFonts w:ascii="Cambria" w:hAnsi="Cambria"/>
        </w:rPr>
        <w:t xml:space="preserve"> </w:t>
      </w:r>
      <w:r w:rsidR="00412BAA">
        <w:rPr>
          <w:rFonts w:ascii="Cambria" w:hAnsi="Cambria"/>
        </w:rPr>
        <w:t>have</w:t>
      </w:r>
      <w:r w:rsidR="007A07DD" w:rsidRPr="00B62943">
        <w:rPr>
          <w:rFonts w:ascii="Cambria" w:hAnsi="Cambria"/>
        </w:rPr>
        <w:t xml:space="preserve"> pending bookings to review. </w:t>
      </w:r>
      <w:r w:rsidR="003475E1" w:rsidRPr="00B62943">
        <w:rPr>
          <w:rFonts w:ascii="Cambria" w:hAnsi="Cambria"/>
        </w:rPr>
        <w:t xml:space="preserve"> Each Owner is </w:t>
      </w:r>
      <w:r w:rsidR="00CF0245">
        <w:rPr>
          <w:rFonts w:ascii="Cambria" w:hAnsi="Cambria"/>
        </w:rPr>
        <w:t xml:space="preserve">only </w:t>
      </w:r>
      <w:r w:rsidR="003475E1" w:rsidRPr="00B62943">
        <w:rPr>
          <w:rFonts w:ascii="Cambria" w:hAnsi="Cambria"/>
        </w:rPr>
        <w:t>responsible for approving the dates that fall in</w:t>
      </w:r>
      <w:r w:rsidR="007D5066">
        <w:rPr>
          <w:rFonts w:ascii="Cambria" w:hAnsi="Cambria"/>
        </w:rPr>
        <w:t>to</w:t>
      </w:r>
      <w:r w:rsidR="003475E1" w:rsidRPr="00B62943">
        <w:rPr>
          <w:rFonts w:ascii="Cambria" w:hAnsi="Cambria"/>
        </w:rPr>
        <w:t xml:space="preserve"> their</w:t>
      </w:r>
      <w:r w:rsidR="00CF0245">
        <w:rPr>
          <w:rFonts w:ascii="Cambria" w:hAnsi="Cambria"/>
        </w:rPr>
        <w:t xml:space="preserve"> own</w:t>
      </w:r>
      <w:r w:rsidR="003475E1" w:rsidRPr="00B62943">
        <w:rPr>
          <w:rFonts w:ascii="Cambria" w:hAnsi="Cambria"/>
        </w:rPr>
        <w:t xml:space="preserve"> time-slot.</w:t>
      </w:r>
      <w:r w:rsidR="00CF0245">
        <w:rPr>
          <w:rFonts w:ascii="Cambria" w:hAnsi="Cambria"/>
        </w:rPr>
        <w:t xml:space="preserve"> </w:t>
      </w:r>
      <w:r w:rsidR="00DD1063">
        <w:rPr>
          <w:rFonts w:ascii="Cambria" w:hAnsi="Cambria"/>
        </w:rPr>
        <w:t>It is o</w:t>
      </w:r>
      <w:r w:rsidR="00CF0245">
        <w:rPr>
          <w:rFonts w:ascii="Cambria" w:hAnsi="Cambria"/>
        </w:rPr>
        <w:t xml:space="preserve">nly after </w:t>
      </w:r>
      <w:r w:rsidR="00DD1063">
        <w:rPr>
          <w:rFonts w:ascii="Cambria" w:hAnsi="Cambria"/>
        </w:rPr>
        <w:t xml:space="preserve">each individual date has been either approved or denied that the original Requestor </w:t>
      </w:r>
      <w:r w:rsidR="00412BAA">
        <w:rPr>
          <w:rFonts w:ascii="Cambria" w:hAnsi="Cambria"/>
        </w:rPr>
        <w:t>can</w:t>
      </w:r>
      <w:r w:rsidR="00E64A9B">
        <w:rPr>
          <w:rFonts w:ascii="Cambria" w:hAnsi="Cambria"/>
        </w:rPr>
        <w:t xml:space="preserve"> confirm</w:t>
      </w:r>
      <w:r w:rsidR="00DD1063">
        <w:rPr>
          <w:rFonts w:ascii="Cambria" w:hAnsi="Cambria"/>
        </w:rPr>
        <w:t xml:space="preserve"> the booking. </w:t>
      </w:r>
      <w:r w:rsidR="00CF0245">
        <w:rPr>
          <w:rFonts w:ascii="Cambria" w:hAnsi="Cambria"/>
        </w:rPr>
        <w:t xml:space="preserve">During this whole process, the dates are unavailable for anyone else to book. </w:t>
      </w:r>
    </w:p>
    <w:p w14:paraId="24FDFA60" w14:textId="24044783" w:rsidR="00D52A0A" w:rsidRDefault="00DD1063" w:rsidP="00DD1063">
      <w:pPr>
        <w:jc w:val="both"/>
        <w:rPr>
          <w:rFonts w:ascii="Cambria" w:hAnsi="Cambria"/>
        </w:rPr>
      </w:pPr>
      <w:r>
        <w:rPr>
          <w:rFonts w:ascii="Cambria" w:hAnsi="Cambria"/>
        </w:rPr>
        <w:t>In the case that it is</w:t>
      </w:r>
      <w:r w:rsidR="00CF0245">
        <w:rPr>
          <w:rFonts w:ascii="Cambria" w:hAnsi="Cambria"/>
        </w:rPr>
        <w:t xml:space="preserve"> an Owner who is requesting their own time-slot dates, </w:t>
      </w:r>
      <w:r w:rsidR="00D52A0A" w:rsidRPr="00B62943">
        <w:rPr>
          <w:rFonts w:ascii="Cambria" w:hAnsi="Cambria"/>
        </w:rPr>
        <w:t>the dates</w:t>
      </w:r>
      <w:r>
        <w:rPr>
          <w:rFonts w:ascii="Cambria" w:hAnsi="Cambria"/>
        </w:rPr>
        <w:t>, if available,</w:t>
      </w:r>
      <w:r w:rsidR="00D52A0A" w:rsidRPr="00B62943">
        <w:rPr>
          <w:rFonts w:ascii="Cambria" w:hAnsi="Cambria"/>
        </w:rPr>
        <w:t xml:space="preserve"> will automatically </w:t>
      </w:r>
      <w:r w:rsidR="007D5066" w:rsidRPr="00B62943">
        <w:rPr>
          <w:rFonts w:ascii="Cambria" w:hAnsi="Cambria"/>
        </w:rPr>
        <w:t xml:space="preserve">be </w:t>
      </w:r>
      <w:r w:rsidR="00D52A0A" w:rsidRPr="00B62943">
        <w:rPr>
          <w:rFonts w:ascii="Cambria" w:hAnsi="Cambria"/>
        </w:rPr>
        <w:t>set to ‘approved’ (</w:t>
      </w:r>
      <w:r w:rsidR="007D5066">
        <w:rPr>
          <w:rFonts w:ascii="Cambria" w:hAnsi="Cambria"/>
        </w:rPr>
        <w:t xml:space="preserve">as </w:t>
      </w:r>
      <w:r w:rsidR="007A07DD" w:rsidRPr="00B62943">
        <w:rPr>
          <w:rFonts w:ascii="Cambria" w:hAnsi="Cambria"/>
        </w:rPr>
        <w:t xml:space="preserve">no </w:t>
      </w:r>
      <w:r w:rsidR="00522D73" w:rsidRPr="00B62943">
        <w:rPr>
          <w:rFonts w:ascii="Cambria" w:hAnsi="Cambria"/>
        </w:rPr>
        <w:t xml:space="preserve">other Owner </w:t>
      </w:r>
      <w:r w:rsidR="00D52A0A" w:rsidRPr="00B62943">
        <w:rPr>
          <w:rFonts w:ascii="Cambria" w:hAnsi="Cambria"/>
        </w:rPr>
        <w:t>approval is required in this case).</w:t>
      </w:r>
      <w:r w:rsidR="00243B93">
        <w:rPr>
          <w:rFonts w:ascii="Cambria" w:hAnsi="Cambria"/>
        </w:rPr>
        <w:t xml:space="preserve"> </w:t>
      </w:r>
    </w:p>
    <w:p w14:paraId="72F18F7D" w14:textId="3D3AF6B0" w:rsidR="00BE7F5C" w:rsidRDefault="00E64A9B" w:rsidP="00DD1063">
      <w:pPr>
        <w:jc w:val="both"/>
        <w:rPr>
          <w:rFonts w:ascii="Cambria" w:hAnsi="Cambria"/>
        </w:rPr>
      </w:pPr>
      <w:r>
        <w:rPr>
          <w:rFonts w:ascii="Cambria" w:hAnsi="Cambria"/>
        </w:rPr>
        <w:t>The requested dates go through each of the following stages:</w:t>
      </w:r>
    </w:p>
    <w:p w14:paraId="35EDFDBA" w14:textId="0604E72F" w:rsidR="00243B93" w:rsidRDefault="00243B93" w:rsidP="00DD1063">
      <w:pPr>
        <w:jc w:val="both"/>
        <w:rPr>
          <w:rFonts w:ascii="Cambria" w:hAnsi="Cambria"/>
        </w:rPr>
      </w:pPr>
      <w:r>
        <w:rPr>
          <w:rFonts w:ascii="Cambria" w:hAnsi="Cambria"/>
          <w:noProof/>
          <w:lang w:val="en-IE" w:eastAsia="en-IE"/>
        </w:rPr>
        <w:drawing>
          <wp:inline distT="0" distB="0" distL="0" distR="0" wp14:anchorId="0525AEB9" wp14:editId="68E271DE">
            <wp:extent cx="6305107" cy="978195"/>
            <wp:effectExtent l="0" t="0" r="19685" b="0"/>
            <wp:docPr id="79" name="Diagram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EA7B23B" w14:textId="65F8341F" w:rsidR="007D5066" w:rsidRPr="00B62943" w:rsidRDefault="007D5066" w:rsidP="00D52A0A">
      <w:pPr>
        <w:jc w:val="both"/>
        <w:rPr>
          <w:rFonts w:ascii="Cambria" w:hAnsi="Cambria"/>
        </w:rPr>
      </w:pPr>
      <w:r>
        <w:rPr>
          <w:rFonts w:ascii="Cambria" w:hAnsi="Cambria"/>
        </w:rPr>
        <w:t>For a complete Booking process flow, see Planning Section.</w:t>
      </w:r>
    </w:p>
    <w:p w14:paraId="2B6A4324" w14:textId="77777777" w:rsidR="00CE7B32" w:rsidRDefault="00CE7B32">
      <w:pPr>
        <w:rPr>
          <w:rFonts w:ascii="Cambria" w:hAnsi="Cambria"/>
          <w:b/>
          <w:color w:val="810000" w:themeColor="accent1" w:themeShade="BF"/>
        </w:rPr>
      </w:pPr>
      <w:r>
        <w:rPr>
          <w:rFonts w:ascii="Cambria" w:hAnsi="Cambria"/>
        </w:rPr>
        <w:br w:type="page"/>
      </w:r>
    </w:p>
    <w:p w14:paraId="4A81D05E" w14:textId="72F7E71D" w:rsidR="001C2C70" w:rsidRPr="00B62943" w:rsidRDefault="00C8732B" w:rsidP="00C7168C">
      <w:pPr>
        <w:pStyle w:val="Heading1"/>
      </w:pPr>
      <w:bookmarkStart w:id="7" w:name="_Toc469326074"/>
      <w:r w:rsidRPr="00B62943">
        <w:lastRenderedPageBreak/>
        <w:t>Sample Data</w:t>
      </w:r>
      <w:bookmarkEnd w:id="7"/>
    </w:p>
    <w:p w14:paraId="05B4F83D" w14:textId="3555FE85" w:rsidR="00C8732B" w:rsidRDefault="00C8732B" w:rsidP="00C8732B">
      <w:pPr>
        <w:jc w:val="both"/>
        <w:rPr>
          <w:rFonts w:ascii="Cambria" w:hAnsi="Cambria"/>
        </w:rPr>
      </w:pPr>
      <w:r w:rsidRPr="00B62943">
        <w:rPr>
          <w:rFonts w:ascii="Cambria" w:hAnsi="Cambria"/>
        </w:rPr>
        <w:t xml:space="preserve">This project is currently set up with three assets in order to demonstrate the functionality and the separation of each asset within the site. I have used two summer homes and one </w:t>
      </w:r>
      <w:r w:rsidR="00CE7B32">
        <w:rPr>
          <w:rFonts w:ascii="Cambria" w:hAnsi="Cambria"/>
        </w:rPr>
        <w:t>vehicle.</w:t>
      </w:r>
    </w:p>
    <w:p w14:paraId="7F67872D" w14:textId="3F120BE8" w:rsidR="00097205" w:rsidRPr="007B3169" w:rsidRDefault="00C6714B" w:rsidP="00412BAA">
      <w:pPr>
        <w:pStyle w:val="Heading3"/>
      </w:pPr>
      <w:bookmarkStart w:id="8" w:name="_Toc469326075"/>
      <w:r>
        <w:rPr>
          <w:noProof/>
          <w:lang w:val="en-IE" w:eastAsia="en-IE"/>
        </w:rPr>
        <mc:AlternateContent>
          <mc:Choice Requires="wpg">
            <w:drawing>
              <wp:anchor distT="0" distB="0" distL="114300" distR="114300" simplePos="0" relativeHeight="251728896" behindDoc="0" locked="0" layoutInCell="1" allowOverlap="1" wp14:anchorId="7DA4ABE4" wp14:editId="33EAB849">
                <wp:simplePos x="0" y="0"/>
                <wp:positionH relativeFrom="column">
                  <wp:posOffset>3407410</wp:posOffset>
                </wp:positionH>
                <wp:positionV relativeFrom="paragraph">
                  <wp:posOffset>172085</wp:posOffset>
                </wp:positionV>
                <wp:extent cx="2774950" cy="7654925"/>
                <wp:effectExtent l="152400" t="171450" r="368300" b="365125"/>
                <wp:wrapSquare wrapText="bothSides"/>
                <wp:docPr id="291" name="Group 291"/>
                <wp:cNvGraphicFramePr/>
                <a:graphic xmlns:a="http://schemas.openxmlformats.org/drawingml/2006/main">
                  <a:graphicData uri="http://schemas.microsoft.com/office/word/2010/wordprocessingGroup">
                    <wpg:wgp>
                      <wpg:cNvGrpSpPr/>
                      <wpg:grpSpPr>
                        <a:xfrm>
                          <a:off x="0" y="0"/>
                          <a:ext cx="2774950" cy="7654925"/>
                          <a:chOff x="0" y="10633"/>
                          <a:chExt cx="2775098" cy="7655441"/>
                        </a:xfrm>
                      </wpg:grpSpPr>
                      <pic:pic xmlns:pic="http://schemas.openxmlformats.org/drawingml/2006/picture">
                        <pic:nvPicPr>
                          <pic:cNvPr id="97" name="Picture 9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0632" y="10633"/>
                            <a:ext cx="2764466" cy="237106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98" name="Picture 9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445488"/>
                            <a:ext cx="2764465" cy="2647507"/>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02" name="Picture 10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1265" y="5199321"/>
                            <a:ext cx="2753833" cy="2466753"/>
                          </a:xfrm>
                          <a:prstGeom prst="rect">
                            <a:avLst/>
                          </a:prstGeom>
                          <a:ln>
                            <a:noFill/>
                          </a:ln>
                          <a:effectLst>
                            <a:outerShdw blurRad="292100" dist="139700" dir="2700000" algn="tl" rotWithShape="0">
                              <a:srgbClr val="333333">
                                <a:alpha val="65000"/>
                              </a:srgbClr>
                            </a:outerShdw>
                          </a:effectLst>
                        </pic:spPr>
                      </pic:pic>
                    </wpg:wgp>
                  </a:graphicData>
                </a:graphic>
                <wp14:sizeRelV relativeFrom="margin">
                  <wp14:pctHeight>0</wp14:pctHeight>
                </wp14:sizeRelV>
              </wp:anchor>
            </w:drawing>
          </mc:Choice>
          <mc:Fallback>
            <w:pict>
              <v:group w14:anchorId="3D912A71" id="Group 291" o:spid="_x0000_s1026" style="position:absolute;margin-left:268.3pt;margin-top:13.55pt;width:218.5pt;height:602.75pt;z-index:251728896;mso-height-relative:margin" coordorigin=",106" coordsize="27750,7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106;top:106;width:27644;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">
                  <v:imagedata r:id="rId25" o:title=""/>
                  <v:shadow on="t" color="#333" opacity="42598f" origin="-.5,-.5" offset="2.74397mm,2.74397mm"/>
                  <v:path arrowok="t"/>
                </v:shape>
                <v:shape id="Picture 98" o:spid="_x0000_s1028" type="#_x0000_t75" style="position:absolute;top:24454;width:27644;height:26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">
                  <v:imagedata r:id="rId26" o:title=""/>
                  <v:shadow on="t" color="#333" opacity="42598f" origin="-.5,-.5" offset="2.74397mm,2.74397mm"/>
                  <v:path arrowok="t"/>
                </v:shape>
                <v:shape id="Picture 102" o:spid="_x0000_s1029" type="#_x0000_t75" style="position:absolute;left:212;top:51993;width:27538;height:2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">
                  <v:imagedata r:id="rId27" o:title=""/>
                  <v:shadow on="t" color="#333" opacity="42598f" origin="-.5,-.5" offset="2.74397mm,2.74397mm"/>
                  <v:path arrowok="t"/>
                </v:shape>
                <w10:wrap type="square"/>
              </v:group>
            </w:pict>
          </mc:Fallback>
        </mc:AlternateContent>
      </w:r>
      <w:r w:rsidR="00806A4A" w:rsidRPr="007B3169">
        <w:t>Weekly Ownership</w:t>
      </w:r>
      <w:bookmarkEnd w:id="8"/>
      <w:r w:rsidR="00097205" w:rsidRPr="007B3169">
        <w:t xml:space="preserve"> </w:t>
      </w:r>
    </w:p>
    <w:p w14:paraId="60807C56" w14:textId="249FAF39" w:rsidR="00C8732B" w:rsidRPr="00B62943" w:rsidRDefault="00B63535" w:rsidP="00412BAA">
      <w:pPr>
        <w:jc w:val="both"/>
        <w:rPr>
          <w:rFonts w:ascii="Cambria" w:hAnsi="Cambria"/>
        </w:rPr>
      </w:pPr>
      <w:r w:rsidRPr="00B62943">
        <w:rPr>
          <w:rFonts w:ascii="Cambria" w:hAnsi="Cambria"/>
        </w:rPr>
        <w:t xml:space="preserve">The first Asset is a </w:t>
      </w:r>
      <w:r w:rsidR="007B3169">
        <w:rPr>
          <w:rFonts w:ascii="Cambria" w:hAnsi="Cambria"/>
        </w:rPr>
        <w:t xml:space="preserve">summer </w:t>
      </w:r>
      <w:r w:rsidRPr="00B62943">
        <w:rPr>
          <w:rFonts w:ascii="Cambria" w:hAnsi="Cambria"/>
        </w:rPr>
        <w:t xml:space="preserve">house in </w:t>
      </w:r>
      <w:r w:rsidR="00C8732B" w:rsidRPr="00B62943">
        <w:rPr>
          <w:rFonts w:ascii="Cambria" w:hAnsi="Cambria"/>
        </w:rPr>
        <w:t>Connemara</w:t>
      </w:r>
      <w:r w:rsidRPr="00B62943">
        <w:rPr>
          <w:rFonts w:ascii="Cambria" w:hAnsi="Cambria"/>
        </w:rPr>
        <w:t xml:space="preserve"> shared by </w:t>
      </w:r>
      <w:r w:rsidR="005D7C92" w:rsidRPr="00B62943">
        <w:rPr>
          <w:rFonts w:ascii="Cambria" w:hAnsi="Cambria"/>
        </w:rPr>
        <w:t>five</w:t>
      </w:r>
      <w:r w:rsidR="000B1D9E">
        <w:rPr>
          <w:rFonts w:ascii="Cambria" w:hAnsi="Cambria"/>
        </w:rPr>
        <w:t xml:space="preserve"> families. There is one Owner in</w:t>
      </w:r>
      <w:r w:rsidRPr="00B62943">
        <w:rPr>
          <w:rFonts w:ascii="Cambria" w:hAnsi="Cambria"/>
        </w:rPr>
        <w:t xml:space="preserve"> each family</w:t>
      </w:r>
      <w:r w:rsidR="00C8732B" w:rsidRPr="00B62943">
        <w:rPr>
          <w:rFonts w:ascii="Cambria" w:hAnsi="Cambria"/>
        </w:rPr>
        <w:t>, so there are five Owners.</w:t>
      </w:r>
      <w:r w:rsidRPr="00B62943">
        <w:rPr>
          <w:rFonts w:ascii="Cambria" w:hAnsi="Cambria"/>
        </w:rPr>
        <w:t xml:space="preserve"> </w:t>
      </w:r>
      <w:r w:rsidR="00C8732B" w:rsidRPr="00B62943">
        <w:rPr>
          <w:rFonts w:ascii="Cambria" w:hAnsi="Cambria"/>
        </w:rPr>
        <w:t>Between</w:t>
      </w:r>
      <w:r w:rsidR="00BB01A2" w:rsidRPr="00B62943">
        <w:rPr>
          <w:rFonts w:ascii="Cambria" w:hAnsi="Cambria"/>
        </w:rPr>
        <w:t xml:space="preserve"> these five families</w:t>
      </w:r>
      <w:r w:rsidRPr="00B62943">
        <w:rPr>
          <w:rFonts w:ascii="Cambria" w:hAnsi="Cambria"/>
        </w:rPr>
        <w:t xml:space="preserve"> there are </w:t>
      </w:r>
      <w:r w:rsidR="00C8732B" w:rsidRPr="00B62943">
        <w:rPr>
          <w:rFonts w:ascii="Cambria" w:hAnsi="Cambria"/>
        </w:rPr>
        <w:t xml:space="preserve">potentially </w:t>
      </w:r>
      <w:r w:rsidR="00A80085" w:rsidRPr="00B62943">
        <w:rPr>
          <w:rFonts w:ascii="Cambria" w:hAnsi="Cambria"/>
        </w:rPr>
        <w:t>50</w:t>
      </w:r>
      <w:r w:rsidR="00C8732B" w:rsidRPr="00B62943">
        <w:rPr>
          <w:rFonts w:ascii="Cambria" w:hAnsi="Cambria"/>
        </w:rPr>
        <w:t xml:space="preserve">+ family </w:t>
      </w:r>
      <w:r w:rsidR="00811539">
        <w:rPr>
          <w:rFonts w:ascii="Cambria" w:hAnsi="Cambria"/>
        </w:rPr>
        <w:t>Requestor</w:t>
      </w:r>
      <w:r w:rsidR="00C8732B" w:rsidRPr="00B62943">
        <w:rPr>
          <w:rFonts w:ascii="Cambria" w:hAnsi="Cambria"/>
        </w:rPr>
        <w:t xml:space="preserve">s who </w:t>
      </w:r>
      <w:r w:rsidR="000B1D9E">
        <w:rPr>
          <w:rFonts w:ascii="Cambria" w:hAnsi="Cambria"/>
        </w:rPr>
        <w:t>will</w:t>
      </w:r>
      <w:r w:rsidR="00B74802">
        <w:rPr>
          <w:rFonts w:ascii="Cambria" w:hAnsi="Cambria"/>
        </w:rPr>
        <w:t xml:space="preserve"> be invited to share this house</w:t>
      </w:r>
      <w:r w:rsidR="000B1D9E">
        <w:rPr>
          <w:rFonts w:ascii="Cambria" w:hAnsi="Cambria"/>
        </w:rPr>
        <w:t>.</w:t>
      </w:r>
    </w:p>
    <w:p w14:paraId="6C5D5FD9" w14:textId="77777777" w:rsidR="00C8732B" w:rsidRPr="00B62943" w:rsidRDefault="00C8732B" w:rsidP="00412BAA">
      <w:pPr>
        <w:jc w:val="both"/>
        <w:rPr>
          <w:rFonts w:ascii="Cambria" w:hAnsi="Cambria"/>
        </w:rPr>
      </w:pPr>
      <w:r w:rsidRPr="00B62943">
        <w:rPr>
          <w:rFonts w:ascii="Cambria" w:hAnsi="Cambria"/>
        </w:rPr>
        <w:t>The required data-points are:</w:t>
      </w:r>
    </w:p>
    <w:p w14:paraId="29707974" w14:textId="24EA6DB4" w:rsidR="00C8732B" w:rsidRPr="00B62943" w:rsidRDefault="00C8732B" w:rsidP="00412BAA">
      <w:pPr>
        <w:pStyle w:val="ListParagraph"/>
        <w:numPr>
          <w:ilvl w:val="1"/>
          <w:numId w:val="28"/>
        </w:numPr>
        <w:ind w:left="504"/>
        <w:jc w:val="both"/>
        <w:rPr>
          <w:rFonts w:ascii="Cambria" w:hAnsi="Cambria"/>
        </w:rPr>
      </w:pPr>
      <w:r w:rsidRPr="00B62943">
        <w:rPr>
          <w:rFonts w:ascii="Cambria" w:hAnsi="Cambria"/>
        </w:rPr>
        <w:t xml:space="preserve">Ownership constantly rotates between </w:t>
      </w:r>
      <w:r w:rsidR="00333246" w:rsidRPr="00B62943">
        <w:rPr>
          <w:rFonts w:ascii="Cambria" w:hAnsi="Cambria"/>
        </w:rPr>
        <w:t xml:space="preserve">five </w:t>
      </w:r>
      <w:r w:rsidRPr="00B62943">
        <w:rPr>
          <w:rFonts w:ascii="Cambria" w:hAnsi="Cambria"/>
        </w:rPr>
        <w:t xml:space="preserve">Owners </w:t>
      </w:r>
    </w:p>
    <w:p w14:paraId="7A8F580F" w14:textId="5B279AAF" w:rsidR="00C8732B" w:rsidRPr="00B62943" w:rsidRDefault="00C8732B" w:rsidP="00412BAA">
      <w:pPr>
        <w:pStyle w:val="ListParagraph"/>
        <w:numPr>
          <w:ilvl w:val="1"/>
          <w:numId w:val="28"/>
        </w:numPr>
        <w:ind w:left="504"/>
        <w:jc w:val="both"/>
        <w:rPr>
          <w:rFonts w:ascii="Cambria" w:hAnsi="Cambria"/>
        </w:rPr>
      </w:pPr>
      <w:r w:rsidRPr="00B62943">
        <w:rPr>
          <w:rFonts w:ascii="Cambria" w:hAnsi="Cambria"/>
        </w:rPr>
        <w:t xml:space="preserve">The ownership slots </w:t>
      </w:r>
      <w:r w:rsidR="00333246" w:rsidRPr="00B62943">
        <w:rPr>
          <w:rFonts w:ascii="Cambria" w:hAnsi="Cambria"/>
        </w:rPr>
        <w:t>are</w:t>
      </w:r>
      <w:r w:rsidRPr="00B62943">
        <w:rPr>
          <w:rFonts w:ascii="Cambria" w:hAnsi="Cambria"/>
        </w:rPr>
        <w:t xml:space="preserve"> divided into </w:t>
      </w:r>
      <w:r w:rsidR="00333246" w:rsidRPr="00B62943">
        <w:rPr>
          <w:rFonts w:ascii="Cambria" w:hAnsi="Cambria"/>
        </w:rPr>
        <w:t>two-week periods, starting on a Sunday</w:t>
      </w:r>
    </w:p>
    <w:p w14:paraId="5AF01AF3" w14:textId="1CBB95EA" w:rsidR="00C8732B" w:rsidRDefault="00C8732B" w:rsidP="00412BAA">
      <w:pPr>
        <w:pStyle w:val="ListParagraph"/>
        <w:numPr>
          <w:ilvl w:val="1"/>
          <w:numId w:val="28"/>
        </w:numPr>
        <w:ind w:left="504"/>
        <w:jc w:val="both"/>
        <w:rPr>
          <w:rFonts w:ascii="Cambria" w:hAnsi="Cambria"/>
        </w:rPr>
      </w:pPr>
      <w:r w:rsidRPr="00B62943">
        <w:rPr>
          <w:rFonts w:ascii="Cambria" w:hAnsi="Cambria"/>
        </w:rPr>
        <w:t xml:space="preserve">The sharing start-date </w:t>
      </w:r>
      <w:r w:rsidR="00333246" w:rsidRPr="00B62943">
        <w:rPr>
          <w:rFonts w:ascii="Cambria" w:hAnsi="Cambria"/>
        </w:rPr>
        <w:t xml:space="preserve">is </w:t>
      </w:r>
      <w:r w:rsidR="00CE7B32">
        <w:rPr>
          <w:rFonts w:ascii="Cambria" w:hAnsi="Cambria"/>
        </w:rPr>
        <w:t xml:space="preserve">Sunday, </w:t>
      </w:r>
      <w:r w:rsidR="00333246" w:rsidRPr="00B62943">
        <w:rPr>
          <w:rFonts w:ascii="Cambria" w:hAnsi="Cambria"/>
        </w:rPr>
        <w:t>3th January 2016</w:t>
      </w:r>
    </w:p>
    <w:p w14:paraId="0CD02D8F" w14:textId="5D8CFCD8" w:rsidR="00C8732B" w:rsidRPr="00B62943" w:rsidRDefault="00C8732B" w:rsidP="00C8732B">
      <w:pPr>
        <w:ind w:left="936"/>
        <w:jc w:val="both"/>
        <w:rPr>
          <w:rFonts w:ascii="Cambria" w:hAnsi="Cambria"/>
        </w:rPr>
      </w:pPr>
    </w:p>
    <w:p w14:paraId="5FD034EA" w14:textId="0224994B" w:rsidR="00097205" w:rsidRPr="00B62943" w:rsidRDefault="00412BAA" w:rsidP="00626391">
      <w:pPr>
        <w:pStyle w:val="Heading3"/>
      </w:pPr>
      <w:bookmarkStart w:id="9" w:name="_Toc469326076"/>
      <w:r>
        <w:t>Monthly</w:t>
      </w:r>
      <w:r w:rsidR="00806A4A">
        <w:t xml:space="preserve"> Ownership</w:t>
      </w:r>
      <w:bookmarkEnd w:id="9"/>
      <w:r w:rsidR="00097205" w:rsidRPr="00B62943">
        <w:t xml:space="preserve"> </w:t>
      </w:r>
    </w:p>
    <w:p w14:paraId="61C68784" w14:textId="20AC8DA6" w:rsidR="00333246" w:rsidRPr="00B62943" w:rsidRDefault="00B63535" w:rsidP="00412BAA">
      <w:pPr>
        <w:jc w:val="both"/>
        <w:rPr>
          <w:rFonts w:ascii="Cambria" w:hAnsi="Cambria"/>
        </w:rPr>
      </w:pPr>
      <w:r w:rsidRPr="00B62943">
        <w:rPr>
          <w:rFonts w:ascii="Cambria" w:hAnsi="Cambria"/>
        </w:rPr>
        <w:t xml:space="preserve">The second Asset is a </w:t>
      </w:r>
      <w:r w:rsidR="007B3169">
        <w:rPr>
          <w:rFonts w:ascii="Cambria" w:hAnsi="Cambria"/>
        </w:rPr>
        <w:t>second home</w:t>
      </w:r>
      <w:r w:rsidRPr="00B62943">
        <w:rPr>
          <w:rFonts w:ascii="Cambria" w:hAnsi="Cambria"/>
        </w:rPr>
        <w:t xml:space="preserve"> in France</w:t>
      </w:r>
      <w:r w:rsidR="00333246" w:rsidRPr="00B62943">
        <w:rPr>
          <w:rFonts w:ascii="Cambria" w:hAnsi="Cambria"/>
        </w:rPr>
        <w:t>.</w:t>
      </w:r>
      <w:r w:rsidRPr="00B62943">
        <w:rPr>
          <w:rFonts w:ascii="Cambria" w:hAnsi="Cambria"/>
        </w:rPr>
        <w:t xml:space="preserve"> </w:t>
      </w:r>
      <w:r w:rsidR="00333246" w:rsidRPr="00B62943">
        <w:rPr>
          <w:rFonts w:ascii="Cambria" w:hAnsi="Cambria"/>
        </w:rPr>
        <w:t>T</w:t>
      </w:r>
      <w:r w:rsidR="00BB01A2" w:rsidRPr="00B62943">
        <w:rPr>
          <w:rFonts w:ascii="Cambria" w:hAnsi="Cambria"/>
        </w:rPr>
        <w:t xml:space="preserve">here </w:t>
      </w:r>
      <w:r w:rsidR="00412BAA">
        <w:rPr>
          <w:rFonts w:ascii="Cambria" w:hAnsi="Cambria"/>
        </w:rPr>
        <w:t>are two</w:t>
      </w:r>
      <w:r w:rsidR="00806A4A">
        <w:rPr>
          <w:rFonts w:ascii="Cambria" w:hAnsi="Cambria"/>
        </w:rPr>
        <w:t xml:space="preserve"> Owner</w:t>
      </w:r>
      <w:r w:rsidR="00412BAA">
        <w:rPr>
          <w:rFonts w:ascii="Cambria" w:hAnsi="Cambria"/>
        </w:rPr>
        <w:t>s</w:t>
      </w:r>
      <w:r w:rsidR="00806A4A">
        <w:rPr>
          <w:rFonts w:ascii="Cambria" w:hAnsi="Cambria"/>
        </w:rPr>
        <w:t xml:space="preserve"> </w:t>
      </w:r>
      <w:r w:rsidR="00BB01A2" w:rsidRPr="00B62943">
        <w:rPr>
          <w:rFonts w:ascii="Cambria" w:hAnsi="Cambria"/>
        </w:rPr>
        <w:t xml:space="preserve">and </w:t>
      </w:r>
      <w:r w:rsidR="00B74802">
        <w:rPr>
          <w:rFonts w:ascii="Cambria" w:hAnsi="Cambria"/>
        </w:rPr>
        <w:t xml:space="preserve">potentially </w:t>
      </w:r>
      <w:r w:rsidR="00BB01A2" w:rsidRPr="00B62943">
        <w:rPr>
          <w:rFonts w:ascii="Cambria" w:hAnsi="Cambria"/>
        </w:rPr>
        <w:t xml:space="preserve">15+ </w:t>
      </w:r>
      <w:r w:rsidR="00333246" w:rsidRPr="00B62943">
        <w:rPr>
          <w:rFonts w:ascii="Cambria" w:hAnsi="Cambria"/>
        </w:rPr>
        <w:t xml:space="preserve">sharing </w:t>
      </w:r>
      <w:r w:rsidR="00811539">
        <w:rPr>
          <w:rFonts w:ascii="Cambria" w:hAnsi="Cambria"/>
        </w:rPr>
        <w:t>Requestor</w:t>
      </w:r>
      <w:r w:rsidR="00333246" w:rsidRPr="00B62943">
        <w:rPr>
          <w:rFonts w:ascii="Cambria" w:hAnsi="Cambria"/>
        </w:rPr>
        <w:t>s</w:t>
      </w:r>
      <w:r w:rsidR="00B74802">
        <w:rPr>
          <w:rFonts w:ascii="Cambria" w:hAnsi="Cambria"/>
        </w:rPr>
        <w:t xml:space="preserve"> from three different families.</w:t>
      </w:r>
    </w:p>
    <w:p w14:paraId="60E931B7" w14:textId="77777777" w:rsidR="00333246" w:rsidRPr="00B62943" w:rsidRDefault="00333246" w:rsidP="00412BAA">
      <w:pPr>
        <w:jc w:val="both"/>
        <w:rPr>
          <w:rFonts w:ascii="Cambria" w:hAnsi="Cambria"/>
        </w:rPr>
      </w:pPr>
      <w:r w:rsidRPr="00B62943">
        <w:rPr>
          <w:rFonts w:ascii="Cambria" w:hAnsi="Cambria"/>
        </w:rPr>
        <w:t>The required data-points are:</w:t>
      </w:r>
    </w:p>
    <w:p w14:paraId="0A749A70" w14:textId="32E7D3BA" w:rsidR="00412BAA" w:rsidRPr="00B62943" w:rsidRDefault="00412BAA" w:rsidP="00412BAA">
      <w:pPr>
        <w:pStyle w:val="ListParagraph"/>
        <w:numPr>
          <w:ilvl w:val="1"/>
          <w:numId w:val="28"/>
        </w:numPr>
        <w:ind w:left="504"/>
        <w:jc w:val="both"/>
        <w:rPr>
          <w:rFonts w:ascii="Cambria" w:hAnsi="Cambria"/>
        </w:rPr>
      </w:pPr>
      <w:r w:rsidRPr="00B62943">
        <w:rPr>
          <w:rFonts w:ascii="Cambria" w:hAnsi="Cambria"/>
        </w:rPr>
        <w:t xml:space="preserve">Ownership constantly rotates between </w:t>
      </w:r>
      <w:r>
        <w:rPr>
          <w:rFonts w:ascii="Cambria" w:hAnsi="Cambria"/>
        </w:rPr>
        <w:t>two</w:t>
      </w:r>
      <w:r w:rsidRPr="00B62943">
        <w:rPr>
          <w:rFonts w:ascii="Cambria" w:hAnsi="Cambria"/>
        </w:rPr>
        <w:t xml:space="preserve"> Owners </w:t>
      </w:r>
    </w:p>
    <w:p w14:paraId="36556E50" w14:textId="77777777" w:rsidR="00412BAA" w:rsidRPr="00B62943" w:rsidRDefault="00412BAA" w:rsidP="00412BAA">
      <w:pPr>
        <w:pStyle w:val="ListParagraph"/>
        <w:numPr>
          <w:ilvl w:val="1"/>
          <w:numId w:val="28"/>
        </w:numPr>
        <w:ind w:left="504"/>
        <w:jc w:val="both"/>
        <w:rPr>
          <w:rFonts w:ascii="Cambria" w:hAnsi="Cambria"/>
        </w:rPr>
      </w:pPr>
      <w:r w:rsidRPr="00B62943">
        <w:rPr>
          <w:rFonts w:ascii="Cambria" w:hAnsi="Cambria"/>
        </w:rPr>
        <w:t xml:space="preserve">The ownership slots are divided into </w:t>
      </w:r>
      <w:r>
        <w:rPr>
          <w:rFonts w:ascii="Cambria" w:hAnsi="Cambria"/>
        </w:rPr>
        <w:t>one-month</w:t>
      </w:r>
      <w:r w:rsidRPr="00B62943">
        <w:rPr>
          <w:rFonts w:ascii="Cambria" w:hAnsi="Cambria"/>
        </w:rPr>
        <w:t xml:space="preserve"> periods, starting on </w:t>
      </w:r>
      <w:r>
        <w:rPr>
          <w:rFonts w:ascii="Cambria" w:hAnsi="Cambria"/>
        </w:rPr>
        <w:t>the first of each month</w:t>
      </w:r>
    </w:p>
    <w:p w14:paraId="0675D2AD" w14:textId="77777777" w:rsidR="00412BAA" w:rsidRDefault="00412BAA" w:rsidP="00412BAA">
      <w:pPr>
        <w:pStyle w:val="ListParagraph"/>
        <w:numPr>
          <w:ilvl w:val="1"/>
          <w:numId w:val="28"/>
        </w:numPr>
        <w:ind w:left="504"/>
        <w:jc w:val="both"/>
        <w:rPr>
          <w:rFonts w:ascii="Cambria" w:hAnsi="Cambria"/>
        </w:rPr>
      </w:pPr>
      <w:r w:rsidRPr="00B62943">
        <w:rPr>
          <w:rFonts w:ascii="Cambria" w:hAnsi="Cambria"/>
        </w:rPr>
        <w:t xml:space="preserve">The sharing start-date is </w:t>
      </w:r>
      <w:r>
        <w:rPr>
          <w:rFonts w:ascii="Cambria" w:hAnsi="Cambria"/>
        </w:rPr>
        <w:t>Sunday, 1st</w:t>
      </w:r>
      <w:r w:rsidRPr="00B62943">
        <w:rPr>
          <w:rFonts w:ascii="Cambria" w:hAnsi="Cambria"/>
        </w:rPr>
        <w:t xml:space="preserve"> J</w:t>
      </w:r>
      <w:r>
        <w:rPr>
          <w:rFonts w:ascii="Cambria" w:hAnsi="Cambria"/>
        </w:rPr>
        <w:t>uly</w:t>
      </w:r>
      <w:r w:rsidRPr="00B62943">
        <w:rPr>
          <w:rFonts w:ascii="Cambria" w:hAnsi="Cambria"/>
        </w:rPr>
        <w:t xml:space="preserve"> 2016</w:t>
      </w:r>
    </w:p>
    <w:p w14:paraId="02B24FC8" w14:textId="5B7AF410" w:rsidR="00412BAA" w:rsidRDefault="00412BAA" w:rsidP="00412BAA">
      <w:pPr>
        <w:pStyle w:val="ListParagraph"/>
        <w:ind w:left="504"/>
        <w:jc w:val="both"/>
        <w:rPr>
          <w:rFonts w:ascii="Cambria" w:hAnsi="Cambria"/>
        </w:rPr>
      </w:pPr>
    </w:p>
    <w:p w14:paraId="00303EB0" w14:textId="229161AF" w:rsidR="00E44415" w:rsidRDefault="00E44415" w:rsidP="00626391">
      <w:pPr>
        <w:pStyle w:val="Heading3"/>
      </w:pPr>
    </w:p>
    <w:p w14:paraId="14AAEB0C" w14:textId="70E26DD6" w:rsidR="00333246" w:rsidRPr="00B62943" w:rsidRDefault="00412BAA" w:rsidP="00626391">
      <w:pPr>
        <w:pStyle w:val="Heading3"/>
      </w:pPr>
      <w:bookmarkStart w:id="10" w:name="_Toc469326077"/>
      <w:r>
        <w:t>Single</w:t>
      </w:r>
      <w:r w:rsidR="00806A4A">
        <w:t xml:space="preserve"> Ownership</w:t>
      </w:r>
      <w:bookmarkEnd w:id="10"/>
    </w:p>
    <w:p w14:paraId="6C4CAAB5" w14:textId="078C0A3A" w:rsidR="00B62943" w:rsidRPr="00806A4A" w:rsidRDefault="00B62943" w:rsidP="00412BAA">
      <w:pPr>
        <w:rPr>
          <w:rFonts w:ascii="Cambria" w:hAnsi="Cambria"/>
          <w:b/>
        </w:rPr>
      </w:pPr>
      <w:r w:rsidRPr="00B62943">
        <w:rPr>
          <w:rFonts w:ascii="Cambria" w:hAnsi="Cambria"/>
        </w:rPr>
        <w:t xml:space="preserve">The third Asset is a small van. It </w:t>
      </w:r>
      <w:r w:rsidR="00C6714B">
        <w:rPr>
          <w:rFonts w:ascii="Cambria" w:hAnsi="Cambria"/>
        </w:rPr>
        <w:t xml:space="preserve">owned by one Dad and </w:t>
      </w:r>
      <w:r w:rsidRPr="00B62943">
        <w:rPr>
          <w:rFonts w:ascii="Cambria" w:hAnsi="Cambria"/>
        </w:rPr>
        <w:t>is shared between</w:t>
      </w:r>
      <w:r w:rsidR="00C6714B">
        <w:rPr>
          <w:rFonts w:ascii="Cambria" w:hAnsi="Cambria"/>
        </w:rPr>
        <w:t xml:space="preserve"> his</w:t>
      </w:r>
      <w:r w:rsidRPr="00B62943">
        <w:rPr>
          <w:rFonts w:ascii="Cambria" w:hAnsi="Cambria"/>
        </w:rPr>
        <w:t xml:space="preserve"> </w:t>
      </w:r>
      <w:r>
        <w:rPr>
          <w:rFonts w:ascii="Cambria" w:hAnsi="Cambria"/>
        </w:rPr>
        <w:t>three</w:t>
      </w:r>
      <w:r w:rsidRPr="00B62943">
        <w:rPr>
          <w:rFonts w:ascii="Cambria" w:hAnsi="Cambria"/>
        </w:rPr>
        <w:t xml:space="preserve"> </w:t>
      </w:r>
      <w:r>
        <w:rPr>
          <w:rFonts w:ascii="Cambria" w:hAnsi="Cambria"/>
        </w:rPr>
        <w:t>siblings</w:t>
      </w:r>
      <w:r w:rsidR="00C6714B">
        <w:rPr>
          <w:rFonts w:ascii="Cambria" w:hAnsi="Cambria"/>
        </w:rPr>
        <w:t xml:space="preserve">. They </w:t>
      </w:r>
      <w:r w:rsidR="008749F0">
        <w:rPr>
          <w:rFonts w:ascii="Cambria" w:hAnsi="Cambria"/>
        </w:rPr>
        <w:t>like to</w:t>
      </w:r>
      <w:r w:rsidR="00806A4A">
        <w:rPr>
          <w:rFonts w:ascii="Cambria" w:hAnsi="Cambria"/>
        </w:rPr>
        <w:t xml:space="preserve"> book it for emergency IKEA trips. </w:t>
      </w:r>
    </w:p>
    <w:p w14:paraId="28DC3B1A" w14:textId="77777777" w:rsidR="00B62943" w:rsidRPr="00B62943" w:rsidRDefault="00B62943" w:rsidP="00C9055B">
      <w:pPr>
        <w:rPr>
          <w:rFonts w:ascii="Cambria" w:hAnsi="Cambria"/>
        </w:rPr>
      </w:pPr>
      <w:r w:rsidRPr="00B62943">
        <w:rPr>
          <w:rFonts w:ascii="Cambria" w:hAnsi="Cambria"/>
        </w:rPr>
        <w:t>The required data-points are:</w:t>
      </w:r>
    </w:p>
    <w:p w14:paraId="0609A3B0" w14:textId="77777777" w:rsidR="00412BAA" w:rsidRDefault="00412BAA" w:rsidP="00412BAA">
      <w:pPr>
        <w:pStyle w:val="ListParagraph"/>
        <w:numPr>
          <w:ilvl w:val="1"/>
          <w:numId w:val="28"/>
        </w:numPr>
        <w:ind w:left="504"/>
        <w:rPr>
          <w:rFonts w:ascii="Cambria" w:hAnsi="Cambria"/>
        </w:rPr>
      </w:pPr>
      <w:r w:rsidRPr="00B62943">
        <w:rPr>
          <w:rFonts w:ascii="Cambria" w:hAnsi="Cambria"/>
        </w:rPr>
        <w:t xml:space="preserve">Ownership </w:t>
      </w:r>
      <w:r>
        <w:rPr>
          <w:rFonts w:ascii="Cambria" w:hAnsi="Cambria"/>
        </w:rPr>
        <w:t>does not rotate because there is only one Owner listed.</w:t>
      </w:r>
      <w:r w:rsidRPr="00B62943">
        <w:rPr>
          <w:rFonts w:ascii="Cambria" w:hAnsi="Cambria"/>
        </w:rPr>
        <w:t xml:space="preserve"> </w:t>
      </w:r>
    </w:p>
    <w:p w14:paraId="0D763C1B" w14:textId="77777777" w:rsidR="00412BAA" w:rsidRDefault="00412BAA" w:rsidP="00412BAA">
      <w:pPr>
        <w:pStyle w:val="ListParagraph"/>
        <w:numPr>
          <w:ilvl w:val="1"/>
          <w:numId w:val="28"/>
        </w:numPr>
        <w:ind w:left="504"/>
        <w:rPr>
          <w:rFonts w:ascii="Cambria" w:hAnsi="Cambria"/>
        </w:rPr>
      </w:pPr>
      <w:r>
        <w:rPr>
          <w:rFonts w:ascii="Cambria" w:hAnsi="Cambria"/>
        </w:rPr>
        <w:t>There is one continuous ownership slot (all requests will go directly to the one Owner)</w:t>
      </w:r>
    </w:p>
    <w:p w14:paraId="6937B123" w14:textId="77777777" w:rsidR="00412BAA" w:rsidRDefault="00412BAA" w:rsidP="00412BAA">
      <w:pPr>
        <w:pStyle w:val="ListParagraph"/>
        <w:numPr>
          <w:ilvl w:val="1"/>
          <w:numId w:val="28"/>
        </w:numPr>
        <w:ind w:left="504"/>
        <w:rPr>
          <w:rFonts w:ascii="Cambria" w:hAnsi="Cambria"/>
        </w:rPr>
      </w:pPr>
      <w:r w:rsidRPr="00B62943">
        <w:rPr>
          <w:rFonts w:ascii="Cambria" w:hAnsi="Cambria"/>
        </w:rPr>
        <w:t>The</w:t>
      </w:r>
      <w:r>
        <w:rPr>
          <w:rFonts w:ascii="Cambria" w:hAnsi="Cambria"/>
        </w:rPr>
        <w:t xml:space="preserve"> sharing start-date defaults to the date that the user registered the Asset</w:t>
      </w:r>
    </w:p>
    <w:p w14:paraId="51BF6881" w14:textId="598C51CD" w:rsidR="008E61C3" w:rsidRDefault="00813921" w:rsidP="000F24E7">
      <w:pPr>
        <w:pStyle w:val="Heading1"/>
        <w:jc w:val="both"/>
        <w:rPr>
          <w:rFonts w:ascii="Cambria" w:hAnsi="Cambria"/>
        </w:rPr>
      </w:pPr>
      <w:bookmarkStart w:id="11" w:name="_Toc469326078"/>
      <w:r>
        <w:rPr>
          <w:rFonts w:ascii="Cambria" w:hAnsi="Cambria"/>
        </w:rPr>
        <w:lastRenderedPageBreak/>
        <w:t>Site Functionality per User Type</w:t>
      </w:r>
      <w:bookmarkEnd w:id="11"/>
    </w:p>
    <w:p w14:paraId="4F901D33" w14:textId="77777777" w:rsidR="00813921" w:rsidRPr="00813921" w:rsidRDefault="00813921" w:rsidP="00813921"/>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
        <w:gridCol w:w="2268"/>
        <w:gridCol w:w="851"/>
        <w:gridCol w:w="2410"/>
        <w:gridCol w:w="3543"/>
      </w:tblGrid>
      <w:tr w:rsidR="00181495" w:rsidRPr="00B62943" w14:paraId="2EDB2C01" w14:textId="77777777" w:rsidTr="004303B4">
        <w:trPr>
          <w:trHeight w:val="413"/>
        </w:trPr>
        <w:tc>
          <w:tcPr>
            <w:tcW w:w="2551" w:type="dxa"/>
            <w:gridSpan w:val="2"/>
            <w:tcBorders>
              <w:top w:val="single" w:sz="4" w:space="0" w:color="auto"/>
              <w:left w:val="single" w:sz="4" w:space="0" w:color="auto"/>
              <w:bottom w:val="single" w:sz="4" w:space="0" w:color="auto"/>
              <w:right w:val="single" w:sz="4" w:space="0" w:color="auto"/>
            </w:tcBorders>
            <w:shd w:val="clear" w:color="auto" w:fill="6C6C73" w:themeFill="background2" w:themeFillShade="80"/>
            <w:vAlign w:val="center"/>
          </w:tcPr>
          <w:p w14:paraId="16D3E19F" w14:textId="5084A970" w:rsidR="00181495" w:rsidRPr="004303B4" w:rsidRDefault="000B1D9E" w:rsidP="000B1D9E">
            <w:pPr>
              <w:jc w:val="center"/>
              <w:rPr>
                <w:rFonts w:ascii="Cambria" w:hAnsi="Cambria"/>
                <w:color w:val="FFFFFF" w:themeColor="background1"/>
                <w:sz w:val="32"/>
              </w:rPr>
            </w:pPr>
            <w:r>
              <w:rPr>
                <w:rFonts w:ascii="Cambria" w:hAnsi="Cambria"/>
                <w:color w:val="FFFFFF" w:themeColor="background1"/>
                <w:sz w:val="32"/>
              </w:rPr>
              <w:t>NEW VISITOR</w:t>
            </w:r>
          </w:p>
        </w:tc>
        <w:tc>
          <w:tcPr>
            <w:tcW w:w="3261" w:type="dxa"/>
            <w:gridSpan w:val="2"/>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tcPr>
          <w:p w14:paraId="598360DC" w14:textId="30B6988F" w:rsidR="00181495" w:rsidRPr="004303B4" w:rsidRDefault="00811539" w:rsidP="00A57431">
            <w:pPr>
              <w:jc w:val="center"/>
              <w:rPr>
                <w:rFonts w:ascii="Cambria" w:hAnsi="Cambria"/>
                <w:color w:val="FFFFFF" w:themeColor="background1"/>
                <w:sz w:val="32"/>
              </w:rPr>
            </w:pPr>
            <w:r>
              <w:rPr>
                <w:rFonts w:ascii="Cambria" w:hAnsi="Cambria"/>
                <w:color w:val="FFFFFF" w:themeColor="background1"/>
                <w:sz w:val="32"/>
              </w:rPr>
              <w:t>REQUESTOR</w:t>
            </w:r>
            <w:r w:rsidR="004303B4" w:rsidRPr="004303B4">
              <w:rPr>
                <w:rFonts w:ascii="Cambria" w:hAnsi="Cambria"/>
                <w:color w:val="FFFFFF" w:themeColor="background1"/>
                <w:sz w:val="32"/>
              </w:rPr>
              <w:t>S</w:t>
            </w:r>
          </w:p>
        </w:tc>
        <w:tc>
          <w:tcPr>
            <w:tcW w:w="3543" w:type="dxa"/>
            <w:tcBorders>
              <w:top w:val="single" w:sz="4" w:space="0" w:color="auto"/>
              <w:left w:val="single" w:sz="4" w:space="0" w:color="auto"/>
              <w:bottom w:val="single" w:sz="4" w:space="0" w:color="auto"/>
              <w:right w:val="single" w:sz="4" w:space="0" w:color="auto"/>
            </w:tcBorders>
            <w:shd w:val="clear" w:color="auto" w:fill="6C6C73" w:themeFill="background2" w:themeFillShade="80"/>
            <w:vAlign w:val="center"/>
          </w:tcPr>
          <w:p w14:paraId="2027B86F" w14:textId="299D290B" w:rsidR="00181495" w:rsidRPr="004303B4" w:rsidRDefault="004303B4" w:rsidP="00A57431">
            <w:pPr>
              <w:jc w:val="center"/>
              <w:rPr>
                <w:rFonts w:ascii="Cambria" w:hAnsi="Cambria"/>
                <w:color w:val="FFFFFF" w:themeColor="background1"/>
                <w:sz w:val="32"/>
              </w:rPr>
            </w:pPr>
            <w:r w:rsidRPr="004303B4">
              <w:rPr>
                <w:rFonts w:ascii="Cambria" w:hAnsi="Cambria"/>
                <w:color w:val="FFFFFF" w:themeColor="background1"/>
                <w:sz w:val="32"/>
              </w:rPr>
              <w:t>OWNERS</w:t>
            </w:r>
          </w:p>
        </w:tc>
      </w:tr>
      <w:tr w:rsidR="00181495" w:rsidRPr="00B62943" w14:paraId="49BDFD34" w14:textId="77777777" w:rsidTr="004303B4">
        <w:tc>
          <w:tcPr>
            <w:tcW w:w="2551" w:type="dxa"/>
            <w:gridSpan w:val="2"/>
            <w:tcBorders>
              <w:top w:val="single" w:sz="4" w:space="0" w:color="auto"/>
              <w:left w:val="single" w:sz="4" w:space="0" w:color="auto"/>
              <w:bottom w:val="single" w:sz="4" w:space="0" w:color="auto"/>
              <w:right w:val="single" w:sz="4" w:space="0" w:color="auto"/>
            </w:tcBorders>
            <w:shd w:val="clear" w:color="auto" w:fill="730E00" w:themeFill="accent6"/>
            <w:vAlign w:val="center"/>
          </w:tcPr>
          <w:p w14:paraId="2933E640" w14:textId="77777777" w:rsidR="00181495" w:rsidRPr="004303B4" w:rsidRDefault="00181495" w:rsidP="00A57431">
            <w:pPr>
              <w:jc w:val="center"/>
              <w:rPr>
                <w:rFonts w:ascii="Cambria" w:hAnsi="Cambria"/>
                <w:color w:val="FFFFFF" w:themeColor="background1"/>
                <w:sz w:val="22"/>
              </w:rPr>
            </w:pPr>
            <w:r w:rsidRPr="004303B4">
              <w:rPr>
                <w:rFonts w:ascii="Cambria" w:hAnsi="Cambria"/>
                <w:color w:val="FFFFFF" w:themeColor="background1"/>
                <w:sz w:val="22"/>
              </w:rPr>
              <w:t>Admin Tasks &gt;&gt;</w:t>
            </w:r>
          </w:p>
        </w:tc>
        <w:tc>
          <w:tcPr>
            <w:tcW w:w="3261" w:type="dxa"/>
            <w:gridSpan w:val="2"/>
            <w:tcBorders>
              <w:top w:val="single" w:sz="4" w:space="0" w:color="auto"/>
              <w:left w:val="single" w:sz="4" w:space="0" w:color="auto"/>
              <w:bottom w:val="single" w:sz="4" w:space="0" w:color="auto"/>
              <w:right w:val="single" w:sz="4" w:space="0" w:color="auto"/>
            </w:tcBorders>
            <w:shd w:val="clear" w:color="auto" w:fill="730E00" w:themeFill="accent6"/>
            <w:vAlign w:val="center"/>
          </w:tcPr>
          <w:p w14:paraId="4714EE74" w14:textId="77777777" w:rsidR="00181495" w:rsidRPr="004303B4" w:rsidRDefault="00181495" w:rsidP="00A57431">
            <w:pPr>
              <w:jc w:val="center"/>
              <w:rPr>
                <w:rFonts w:ascii="Cambria" w:hAnsi="Cambria"/>
                <w:color w:val="FFFFFF" w:themeColor="background1"/>
                <w:sz w:val="22"/>
              </w:rPr>
            </w:pPr>
            <w:r w:rsidRPr="004303B4">
              <w:rPr>
                <w:rFonts w:ascii="Cambria" w:hAnsi="Cambria"/>
                <w:color w:val="FFFFFF" w:themeColor="background1"/>
                <w:sz w:val="22"/>
              </w:rPr>
              <w:t>Admin Tasks &gt;&gt;</w:t>
            </w:r>
          </w:p>
        </w:tc>
        <w:tc>
          <w:tcPr>
            <w:tcW w:w="3543" w:type="dxa"/>
            <w:tcBorders>
              <w:top w:val="single" w:sz="4" w:space="0" w:color="auto"/>
              <w:left w:val="single" w:sz="4" w:space="0" w:color="auto"/>
              <w:bottom w:val="single" w:sz="4" w:space="0" w:color="auto"/>
              <w:right w:val="single" w:sz="4" w:space="0" w:color="auto"/>
            </w:tcBorders>
            <w:shd w:val="clear" w:color="auto" w:fill="730E00" w:themeFill="accent6"/>
            <w:vAlign w:val="center"/>
          </w:tcPr>
          <w:p w14:paraId="090CC3BE" w14:textId="77777777" w:rsidR="00181495" w:rsidRPr="004303B4" w:rsidRDefault="00181495" w:rsidP="00A57431">
            <w:pPr>
              <w:jc w:val="center"/>
              <w:rPr>
                <w:rFonts w:ascii="Cambria" w:hAnsi="Cambria"/>
                <w:color w:val="FFFFFF" w:themeColor="background1"/>
                <w:sz w:val="22"/>
              </w:rPr>
            </w:pPr>
            <w:r w:rsidRPr="004303B4">
              <w:rPr>
                <w:rFonts w:ascii="Cambria" w:hAnsi="Cambria"/>
                <w:color w:val="FFFFFF" w:themeColor="background1"/>
                <w:sz w:val="22"/>
              </w:rPr>
              <w:t>Admin Tasks &gt;&gt;</w:t>
            </w:r>
          </w:p>
        </w:tc>
      </w:tr>
      <w:tr w:rsidR="00A57431" w:rsidRPr="00B62943" w14:paraId="2876395E" w14:textId="77777777" w:rsidTr="00BF1325">
        <w:tc>
          <w:tcPr>
            <w:tcW w:w="2551" w:type="dxa"/>
            <w:gridSpan w:val="2"/>
            <w:tcBorders>
              <w:top w:val="single" w:sz="4" w:space="0" w:color="auto"/>
              <w:left w:val="single" w:sz="4" w:space="0" w:color="auto"/>
              <w:right w:val="single" w:sz="4" w:space="0" w:color="auto"/>
            </w:tcBorders>
            <w:shd w:val="clear" w:color="auto" w:fill="FFFFFF" w:themeFill="background1"/>
            <w:vAlign w:val="center"/>
          </w:tcPr>
          <w:p w14:paraId="72000D8E" w14:textId="77777777" w:rsidR="00A57431" w:rsidRPr="00BF1325" w:rsidRDefault="00A57431" w:rsidP="00A57431">
            <w:pPr>
              <w:jc w:val="center"/>
              <w:rPr>
                <w:rFonts w:ascii="Cambria" w:hAnsi="Cambria"/>
                <w:color w:val="auto"/>
                <w:sz w:val="22"/>
              </w:rPr>
            </w:pPr>
            <w:r w:rsidRPr="00BF1325">
              <w:rPr>
                <w:rFonts w:ascii="Cambria" w:hAnsi="Cambria"/>
                <w:color w:val="auto"/>
                <w:sz w:val="22"/>
              </w:rPr>
              <w:t>Register</w:t>
            </w:r>
          </w:p>
        </w:tc>
        <w:tc>
          <w:tcPr>
            <w:tcW w:w="3261" w:type="dxa"/>
            <w:gridSpan w:val="2"/>
            <w:tcBorders>
              <w:top w:val="single" w:sz="4" w:space="0" w:color="auto"/>
              <w:left w:val="single" w:sz="4" w:space="0" w:color="auto"/>
              <w:right w:val="single" w:sz="4" w:space="0" w:color="auto"/>
            </w:tcBorders>
            <w:shd w:val="clear" w:color="auto" w:fill="FFFFFF" w:themeFill="background1"/>
            <w:vAlign w:val="center"/>
          </w:tcPr>
          <w:p w14:paraId="4B16FF34" w14:textId="77777777" w:rsidR="00A57431" w:rsidRPr="00BF1325" w:rsidRDefault="00A57431" w:rsidP="00A57431">
            <w:pPr>
              <w:jc w:val="center"/>
              <w:rPr>
                <w:rFonts w:ascii="Cambria" w:hAnsi="Cambria"/>
                <w:color w:val="auto"/>
                <w:sz w:val="22"/>
              </w:rPr>
            </w:pPr>
            <w:r w:rsidRPr="00BF1325">
              <w:rPr>
                <w:rFonts w:ascii="Cambria" w:hAnsi="Cambria"/>
                <w:color w:val="auto"/>
                <w:sz w:val="22"/>
              </w:rPr>
              <w:t>Log-In</w:t>
            </w:r>
          </w:p>
        </w:tc>
        <w:tc>
          <w:tcPr>
            <w:tcW w:w="3543" w:type="dxa"/>
            <w:tcBorders>
              <w:top w:val="single" w:sz="4" w:space="0" w:color="auto"/>
              <w:left w:val="single" w:sz="4" w:space="0" w:color="auto"/>
              <w:right w:val="single" w:sz="4" w:space="0" w:color="auto"/>
            </w:tcBorders>
            <w:shd w:val="clear" w:color="auto" w:fill="FFFFFF" w:themeFill="background1"/>
            <w:vAlign w:val="center"/>
          </w:tcPr>
          <w:p w14:paraId="30EA52C6" w14:textId="77777777" w:rsidR="00A57431" w:rsidRPr="00BF1325" w:rsidRDefault="00A57431" w:rsidP="00A57431">
            <w:pPr>
              <w:jc w:val="center"/>
              <w:rPr>
                <w:rFonts w:ascii="Cambria" w:hAnsi="Cambria"/>
                <w:color w:val="auto"/>
                <w:sz w:val="22"/>
              </w:rPr>
            </w:pPr>
            <w:r w:rsidRPr="00BF1325">
              <w:rPr>
                <w:rFonts w:ascii="Cambria" w:hAnsi="Cambria"/>
                <w:color w:val="auto"/>
                <w:sz w:val="22"/>
              </w:rPr>
              <w:t>Log-In</w:t>
            </w:r>
          </w:p>
        </w:tc>
      </w:tr>
      <w:tr w:rsidR="00A57431" w:rsidRPr="00B62943" w14:paraId="72738B8E" w14:textId="77777777" w:rsidTr="00BF1325">
        <w:trPr>
          <w:trHeight w:val="87"/>
        </w:trPr>
        <w:tc>
          <w:tcPr>
            <w:tcW w:w="2551" w:type="dxa"/>
            <w:gridSpan w:val="2"/>
            <w:tcBorders>
              <w:left w:val="single" w:sz="4" w:space="0" w:color="auto"/>
              <w:right w:val="single" w:sz="4" w:space="0" w:color="auto"/>
            </w:tcBorders>
            <w:shd w:val="clear" w:color="auto" w:fill="FFFFFF" w:themeFill="background1"/>
            <w:vAlign w:val="center"/>
          </w:tcPr>
          <w:p w14:paraId="045AF23F" w14:textId="77777777" w:rsidR="00A57431" w:rsidRPr="00BF1325" w:rsidRDefault="00A57431" w:rsidP="00A57431">
            <w:pPr>
              <w:jc w:val="center"/>
              <w:rPr>
                <w:rFonts w:ascii="Cambria" w:hAnsi="Cambria"/>
                <w:color w:val="auto"/>
                <w:sz w:val="22"/>
              </w:rPr>
            </w:pPr>
            <w:r w:rsidRPr="00BF1325">
              <w:rPr>
                <w:rFonts w:ascii="Cambria" w:hAnsi="Cambria"/>
                <w:color w:val="auto"/>
                <w:sz w:val="22"/>
              </w:rPr>
              <w:t>Enter an Invite Code</w:t>
            </w:r>
          </w:p>
        </w:tc>
        <w:tc>
          <w:tcPr>
            <w:tcW w:w="3261" w:type="dxa"/>
            <w:gridSpan w:val="2"/>
            <w:tcBorders>
              <w:left w:val="single" w:sz="4" w:space="0" w:color="auto"/>
              <w:right w:val="single" w:sz="4" w:space="0" w:color="auto"/>
            </w:tcBorders>
            <w:shd w:val="clear" w:color="auto" w:fill="FFFFFF" w:themeFill="background1"/>
            <w:vAlign w:val="center"/>
          </w:tcPr>
          <w:p w14:paraId="58482633" w14:textId="77777777" w:rsidR="00A57431" w:rsidRPr="00BF1325" w:rsidRDefault="00A57431" w:rsidP="00A57431">
            <w:pPr>
              <w:jc w:val="center"/>
              <w:rPr>
                <w:rFonts w:ascii="Cambria" w:hAnsi="Cambria"/>
                <w:color w:val="auto"/>
                <w:sz w:val="22"/>
              </w:rPr>
            </w:pPr>
            <w:r w:rsidRPr="00BF1325">
              <w:rPr>
                <w:rFonts w:ascii="Cambria" w:hAnsi="Cambria"/>
                <w:color w:val="auto"/>
                <w:sz w:val="22"/>
              </w:rPr>
              <w:t>Enter an Invite Code</w:t>
            </w:r>
          </w:p>
        </w:tc>
        <w:tc>
          <w:tcPr>
            <w:tcW w:w="3543" w:type="dxa"/>
            <w:tcBorders>
              <w:left w:val="single" w:sz="4" w:space="0" w:color="auto"/>
              <w:right w:val="single" w:sz="4" w:space="0" w:color="auto"/>
            </w:tcBorders>
            <w:shd w:val="clear" w:color="auto" w:fill="FFFFFF" w:themeFill="background1"/>
            <w:vAlign w:val="center"/>
          </w:tcPr>
          <w:p w14:paraId="6C4D744C" w14:textId="77777777" w:rsidR="00A57431" w:rsidRPr="00BF1325" w:rsidRDefault="00A57431" w:rsidP="00A57431">
            <w:pPr>
              <w:jc w:val="center"/>
              <w:rPr>
                <w:rFonts w:ascii="Cambria" w:hAnsi="Cambria"/>
                <w:color w:val="auto"/>
                <w:sz w:val="22"/>
              </w:rPr>
            </w:pPr>
            <w:r w:rsidRPr="00BF1325">
              <w:rPr>
                <w:rFonts w:ascii="Cambria" w:hAnsi="Cambria"/>
                <w:color w:val="auto"/>
                <w:sz w:val="22"/>
              </w:rPr>
              <w:t>Enter an Invite Code</w:t>
            </w:r>
          </w:p>
        </w:tc>
      </w:tr>
      <w:tr w:rsidR="00A57431" w:rsidRPr="00B62943" w14:paraId="08DE4AC3" w14:textId="77777777" w:rsidTr="00BF1325">
        <w:tc>
          <w:tcPr>
            <w:tcW w:w="2551" w:type="dxa"/>
            <w:gridSpan w:val="2"/>
            <w:tcBorders>
              <w:left w:val="single" w:sz="4" w:space="0" w:color="auto"/>
              <w:bottom w:val="single" w:sz="4" w:space="0" w:color="auto"/>
              <w:right w:val="single" w:sz="4" w:space="0" w:color="auto"/>
            </w:tcBorders>
            <w:shd w:val="clear" w:color="auto" w:fill="FFFFFF" w:themeFill="background1"/>
            <w:vAlign w:val="center"/>
          </w:tcPr>
          <w:p w14:paraId="6BC24DAA" w14:textId="050A17CE" w:rsidR="00A57431" w:rsidRPr="00BF1325" w:rsidRDefault="00A57431" w:rsidP="00A57431">
            <w:pPr>
              <w:jc w:val="center"/>
              <w:rPr>
                <w:rFonts w:ascii="Cambria" w:hAnsi="Cambria"/>
                <w:color w:val="auto"/>
                <w:sz w:val="22"/>
              </w:rPr>
            </w:pPr>
            <w:r w:rsidRPr="00BF1325">
              <w:rPr>
                <w:rFonts w:ascii="Cambria" w:hAnsi="Cambria"/>
                <w:color w:val="auto"/>
                <w:sz w:val="22"/>
              </w:rPr>
              <w:t>Register a New Asset</w:t>
            </w:r>
          </w:p>
        </w:tc>
        <w:tc>
          <w:tcPr>
            <w:tcW w:w="3261" w:type="dxa"/>
            <w:gridSpan w:val="2"/>
            <w:tcBorders>
              <w:left w:val="single" w:sz="4" w:space="0" w:color="auto"/>
              <w:bottom w:val="single" w:sz="4" w:space="0" w:color="auto"/>
              <w:right w:val="single" w:sz="4" w:space="0" w:color="auto"/>
            </w:tcBorders>
            <w:shd w:val="clear" w:color="auto" w:fill="FFFFFF" w:themeFill="background1"/>
            <w:vAlign w:val="center"/>
          </w:tcPr>
          <w:p w14:paraId="2B47AA0E" w14:textId="6F3FE691" w:rsidR="00A57431" w:rsidRPr="00BF1325" w:rsidRDefault="00A57431" w:rsidP="00A57431">
            <w:pPr>
              <w:jc w:val="center"/>
              <w:rPr>
                <w:rFonts w:ascii="Cambria" w:hAnsi="Cambria"/>
                <w:color w:val="auto"/>
                <w:sz w:val="22"/>
              </w:rPr>
            </w:pPr>
            <w:r w:rsidRPr="00BF1325">
              <w:rPr>
                <w:rFonts w:ascii="Cambria" w:hAnsi="Cambria"/>
                <w:color w:val="auto"/>
                <w:sz w:val="22"/>
              </w:rPr>
              <w:t>Register a New Asset</w:t>
            </w:r>
          </w:p>
        </w:tc>
        <w:tc>
          <w:tcPr>
            <w:tcW w:w="3543" w:type="dxa"/>
            <w:tcBorders>
              <w:left w:val="single" w:sz="4" w:space="0" w:color="auto"/>
              <w:bottom w:val="single" w:sz="4" w:space="0" w:color="auto"/>
              <w:right w:val="single" w:sz="4" w:space="0" w:color="auto"/>
            </w:tcBorders>
            <w:shd w:val="clear" w:color="auto" w:fill="FFFFFF" w:themeFill="background1"/>
            <w:vAlign w:val="center"/>
          </w:tcPr>
          <w:p w14:paraId="5F98ED8E" w14:textId="017D3361" w:rsidR="00A57431" w:rsidRPr="00BF1325" w:rsidRDefault="00A57431" w:rsidP="00A57431">
            <w:pPr>
              <w:jc w:val="center"/>
              <w:rPr>
                <w:rFonts w:ascii="Cambria" w:hAnsi="Cambria"/>
                <w:color w:val="auto"/>
                <w:sz w:val="22"/>
              </w:rPr>
            </w:pPr>
            <w:r w:rsidRPr="00BF1325">
              <w:rPr>
                <w:rFonts w:ascii="Cambria" w:hAnsi="Cambria"/>
                <w:color w:val="auto"/>
                <w:sz w:val="22"/>
              </w:rPr>
              <w:t>Register a New Asset</w:t>
            </w:r>
          </w:p>
        </w:tc>
      </w:tr>
      <w:tr w:rsidR="000158CA" w:rsidRPr="00B62943" w14:paraId="3F0BDC96" w14:textId="77777777" w:rsidTr="004303B4">
        <w:tc>
          <w:tcPr>
            <w:tcW w:w="283" w:type="dxa"/>
            <w:tcBorders>
              <w:top w:val="single" w:sz="4" w:space="0" w:color="auto"/>
              <w:left w:val="single" w:sz="4" w:space="0" w:color="auto"/>
              <w:bottom w:val="single" w:sz="4" w:space="0" w:color="auto"/>
            </w:tcBorders>
            <w:shd w:val="clear" w:color="auto" w:fill="730E00" w:themeFill="accent6"/>
            <w:vAlign w:val="center"/>
          </w:tcPr>
          <w:p w14:paraId="52E6DD13" w14:textId="77777777" w:rsidR="000158CA" w:rsidRPr="004303B4" w:rsidRDefault="000158CA" w:rsidP="000F0D7F">
            <w:pPr>
              <w:jc w:val="both"/>
              <w:rPr>
                <w:rFonts w:ascii="Cambria" w:hAnsi="Cambria"/>
                <w:sz w:val="22"/>
              </w:rPr>
            </w:pPr>
          </w:p>
        </w:tc>
        <w:tc>
          <w:tcPr>
            <w:tcW w:w="2268" w:type="dxa"/>
            <w:tcBorders>
              <w:top w:val="single" w:sz="4" w:space="0" w:color="auto"/>
              <w:bottom w:val="single" w:sz="4" w:space="0" w:color="auto"/>
            </w:tcBorders>
            <w:shd w:val="clear" w:color="auto" w:fill="730E00" w:themeFill="accent6"/>
            <w:vAlign w:val="center"/>
          </w:tcPr>
          <w:p w14:paraId="7DBC119E" w14:textId="77777777" w:rsidR="000158CA" w:rsidRPr="004303B4" w:rsidRDefault="000158CA" w:rsidP="000F0D7F">
            <w:pPr>
              <w:jc w:val="both"/>
              <w:rPr>
                <w:rFonts w:ascii="Cambria" w:hAnsi="Cambria"/>
                <w:color w:val="FFFFFF" w:themeColor="background1"/>
                <w:sz w:val="22"/>
              </w:rPr>
            </w:pPr>
          </w:p>
        </w:tc>
        <w:tc>
          <w:tcPr>
            <w:tcW w:w="3261" w:type="dxa"/>
            <w:gridSpan w:val="2"/>
            <w:tcBorders>
              <w:top w:val="single" w:sz="4" w:space="0" w:color="auto"/>
              <w:bottom w:val="single" w:sz="4" w:space="0" w:color="auto"/>
            </w:tcBorders>
            <w:shd w:val="clear" w:color="auto" w:fill="730E00" w:themeFill="accent6"/>
            <w:vAlign w:val="center"/>
          </w:tcPr>
          <w:p w14:paraId="285B4321" w14:textId="6F46A84E" w:rsidR="000158CA" w:rsidRPr="004303B4" w:rsidRDefault="000158CA" w:rsidP="00A57431">
            <w:pPr>
              <w:jc w:val="center"/>
              <w:rPr>
                <w:rFonts w:ascii="Cambria" w:hAnsi="Cambria"/>
                <w:color w:val="FFFFFF" w:themeColor="background1"/>
                <w:sz w:val="22"/>
              </w:rPr>
            </w:pPr>
            <w:r w:rsidRPr="004303B4">
              <w:rPr>
                <w:rFonts w:ascii="Cambria" w:hAnsi="Cambria"/>
                <w:color w:val="FFFFFF" w:themeColor="background1"/>
                <w:sz w:val="22"/>
              </w:rPr>
              <w:t>Booking Tasks &gt;&gt;</w:t>
            </w:r>
          </w:p>
        </w:tc>
        <w:tc>
          <w:tcPr>
            <w:tcW w:w="3543" w:type="dxa"/>
            <w:tcBorders>
              <w:top w:val="single" w:sz="4" w:space="0" w:color="auto"/>
              <w:bottom w:val="single" w:sz="4" w:space="0" w:color="auto"/>
              <w:right w:val="single" w:sz="4" w:space="0" w:color="auto"/>
            </w:tcBorders>
            <w:shd w:val="clear" w:color="auto" w:fill="730E00" w:themeFill="accent6"/>
            <w:vAlign w:val="center"/>
          </w:tcPr>
          <w:p w14:paraId="1F4BEE90" w14:textId="7BCC0B8F" w:rsidR="000158CA" w:rsidRPr="004303B4" w:rsidRDefault="000158CA" w:rsidP="00A57431">
            <w:pPr>
              <w:jc w:val="center"/>
              <w:rPr>
                <w:rFonts w:ascii="Cambria" w:hAnsi="Cambria"/>
                <w:color w:val="FFFFFF" w:themeColor="background1"/>
                <w:sz w:val="22"/>
              </w:rPr>
            </w:pPr>
            <w:r w:rsidRPr="004303B4">
              <w:rPr>
                <w:rFonts w:ascii="Cambria" w:hAnsi="Cambria"/>
                <w:color w:val="FFFFFF" w:themeColor="background1"/>
                <w:sz w:val="22"/>
              </w:rPr>
              <w:t>Booking Tasks &gt;&gt;</w:t>
            </w:r>
          </w:p>
        </w:tc>
      </w:tr>
      <w:tr w:rsidR="00A57431" w:rsidRPr="00B62943" w14:paraId="66A2B45F" w14:textId="77777777" w:rsidTr="00BF1325">
        <w:tc>
          <w:tcPr>
            <w:tcW w:w="283" w:type="dxa"/>
            <w:tcBorders>
              <w:top w:val="single" w:sz="4" w:space="0" w:color="auto"/>
              <w:left w:val="single" w:sz="4" w:space="0" w:color="auto"/>
            </w:tcBorders>
            <w:shd w:val="clear" w:color="auto" w:fill="FFFFFF" w:themeFill="background1"/>
            <w:vAlign w:val="center"/>
          </w:tcPr>
          <w:p w14:paraId="451A2AE7" w14:textId="77777777" w:rsidR="00A57431" w:rsidRPr="004303B4" w:rsidRDefault="00A57431" w:rsidP="000F0D7F">
            <w:pPr>
              <w:jc w:val="both"/>
              <w:rPr>
                <w:rFonts w:ascii="Cambria" w:hAnsi="Cambria"/>
                <w:sz w:val="22"/>
              </w:rPr>
            </w:pPr>
          </w:p>
        </w:tc>
        <w:tc>
          <w:tcPr>
            <w:tcW w:w="2268" w:type="dxa"/>
            <w:tcBorders>
              <w:top w:val="single" w:sz="4" w:space="0" w:color="auto"/>
              <w:right w:val="single" w:sz="4" w:space="0" w:color="auto"/>
            </w:tcBorders>
            <w:shd w:val="clear" w:color="auto" w:fill="FFFFFF" w:themeFill="background1"/>
            <w:vAlign w:val="center"/>
          </w:tcPr>
          <w:p w14:paraId="17ECB38A"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top w:val="single" w:sz="4" w:space="0" w:color="auto"/>
              <w:left w:val="single" w:sz="4" w:space="0" w:color="auto"/>
              <w:right w:val="single" w:sz="4" w:space="0" w:color="auto"/>
            </w:tcBorders>
            <w:shd w:val="clear" w:color="auto" w:fill="FFFFFF" w:themeFill="background1"/>
            <w:vAlign w:val="center"/>
          </w:tcPr>
          <w:p w14:paraId="04C04B46"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Check Availability</w:t>
            </w:r>
          </w:p>
        </w:tc>
        <w:tc>
          <w:tcPr>
            <w:tcW w:w="3543" w:type="dxa"/>
            <w:tcBorders>
              <w:top w:val="single" w:sz="4" w:space="0" w:color="auto"/>
              <w:left w:val="single" w:sz="4" w:space="0" w:color="auto"/>
              <w:right w:val="single" w:sz="4" w:space="0" w:color="auto"/>
            </w:tcBorders>
            <w:shd w:val="clear" w:color="auto" w:fill="FFFFFF" w:themeFill="background1"/>
            <w:vAlign w:val="center"/>
          </w:tcPr>
          <w:p w14:paraId="0A6F3075"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Check Availability</w:t>
            </w:r>
          </w:p>
        </w:tc>
      </w:tr>
      <w:tr w:rsidR="00A57431" w:rsidRPr="00B62943" w14:paraId="7FB66561" w14:textId="77777777" w:rsidTr="00BF1325">
        <w:tc>
          <w:tcPr>
            <w:tcW w:w="283" w:type="dxa"/>
            <w:tcBorders>
              <w:left w:val="single" w:sz="4" w:space="0" w:color="auto"/>
            </w:tcBorders>
            <w:shd w:val="clear" w:color="auto" w:fill="FFFFFF" w:themeFill="background1"/>
            <w:vAlign w:val="center"/>
          </w:tcPr>
          <w:p w14:paraId="0AEE7F60" w14:textId="77777777" w:rsidR="00A57431" w:rsidRPr="004303B4" w:rsidRDefault="00A57431" w:rsidP="000F0D7F">
            <w:pPr>
              <w:jc w:val="both"/>
              <w:rPr>
                <w:rFonts w:ascii="Cambria" w:hAnsi="Cambria"/>
                <w:sz w:val="22"/>
              </w:rPr>
            </w:pPr>
          </w:p>
        </w:tc>
        <w:tc>
          <w:tcPr>
            <w:tcW w:w="2268" w:type="dxa"/>
            <w:tcBorders>
              <w:right w:val="single" w:sz="4" w:space="0" w:color="auto"/>
            </w:tcBorders>
            <w:shd w:val="clear" w:color="auto" w:fill="FFFFFF" w:themeFill="background1"/>
            <w:vAlign w:val="center"/>
          </w:tcPr>
          <w:p w14:paraId="7A9937B3"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left w:val="single" w:sz="4" w:space="0" w:color="auto"/>
              <w:right w:val="single" w:sz="4" w:space="0" w:color="auto"/>
            </w:tcBorders>
            <w:shd w:val="clear" w:color="auto" w:fill="FFFFFF" w:themeFill="background1"/>
            <w:vAlign w:val="center"/>
          </w:tcPr>
          <w:p w14:paraId="4992ECF1"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Request a Booking</w:t>
            </w:r>
          </w:p>
        </w:tc>
        <w:tc>
          <w:tcPr>
            <w:tcW w:w="3543" w:type="dxa"/>
            <w:tcBorders>
              <w:left w:val="single" w:sz="4" w:space="0" w:color="auto"/>
              <w:right w:val="single" w:sz="4" w:space="0" w:color="auto"/>
            </w:tcBorders>
            <w:shd w:val="clear" w:color="auto" w:fill="FFFFFF" w:themeFill="background1"/>
            <w:vAlign w:val="center"/>
          </w:tcPr>
          <w:p w14:paraId="13ECD50F"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Request a Booking</w:t>
            </w:r>
          </w:p>
        </w:tc>
      </w:tr>
      <w:tr w:rsidR="00A57431" w:rsidRPr="00B62943" w14:paraId="1CF5D8D7" w14:textId="77777777" w:rsidTr="00BF1325">
        <w:tc>
          <w:tcPr>
            <w:tcW w:w="283" w:type="dxa"/>
            <w:tcBorders>
              <w:left w:val="single" w:sz="4" w:space="0" w:color="auto"/>
            </w:tcBorders>
            <w:shd w:val="clear" w:color="auto" w:fill="FFFFFF" w:themeFill="background1"/>
            <w:vAlign w:val="center"/>
          </w:tcPr>
          <w:p w14:paraId="135C3EA4" w14:textId="77777777" w:rsidR="00A57431" w:rsidRPr="004303B4" w:rsidRDefault="00A57431" w:rsidP="000F0D7F">
            <w:pPr>
              <w:jc w:val="both"/>
              <w:rPr>
                <w:rFonts w:ascii="Cambria" w:hAnsi="Cambria"/>
                <w:sz w:val="22"/>
              </w:rPr>
            </w:pPr>
          </w:p>
        </w:tc>
        <w:tc>
          <w:tcPr>
            <w:tcW w:w="2268" w:type="dxa"/>
            <w:tcBorders>
              <w:right w:val="single" w:sz="4" w:space="0" w:color="auto"/>
            </w:tcBorders>
            <w:shd w:val="clear" w:color="auto" w:fill="FFFFFF" w:themeFill="background1"/>
            <w:vAlign w:val="center"/>
          </w:tcPr>
          <w:p w14:paraId="54DBCB8E"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left w:val="single" w:sz="4" w:space="0" w:color="auto"/>
              <w:right w:val="single" w:sz="4" w:space="0" w:color="auto"/>
            </w:tcBorders>
            <w:shd w:val="clear" w:color="auto" w:fill="FFFFFF" w:themeFill="background1"/>
            <w:vAlign w:val="center"/>
          </w:tcPr>
          <w:p w14:paraId="62BD9D0D"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My Pending Requests</w:t>
            </w:r>
          </w:p>
        </w:tc>
        <w:tc>
          <w:tcPr>
            <w:tcW w:w="3543" w:type="dxa"/>
            <w:tcBorders>
              <w:left w:val="single" w:sz="4" w:space="0" w:color="auto"/>
              <w:right w:val="single" w:sz="4" w:space="0" w:color="auto"/>
            </w:tcBorders>
            <w:shd w:val="clear" w:color="auto" w:fill="FFFFFF" w:themeFill="background1"/>
            <w:vAlign w:val="center"/>
          </w:tcPr>
          <w:p w14:paraId="4B7685BF"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My Pending Requests</w:t>
            </w:r>
          </w:p>
        </w:tc>
      </w:tr>
      <w:tr w:rsidR="00A57431" w:rsidRPr="00B62943" w14:paraId="23F07F1E" w14:textId="77777777" w:rsidTr="00BF1325">
        <w:tc>
          <w:tcPr>
            <w:tcW w:w="283" w:type="dxa"/>
            <w:tcBorders>
              <w:left w:val="single" w:sz="4" w:space="0" w:color="auto"/>
            </w:tcBorders>
            <w:shd w:val="clear" w:color="auto" w:fill="FFFFFF" w:themeFill="background1"/>
            <w:vAlign w:val="center"/>
          </w:tcPr>
          <w:p w14:paraId="0B166130" w14:textId="77777777" w:rsidR="00A57431" w:rsidRPr="004303B4" w:rsidRDefault="00A57431" w:rsidP="000F0D7F">
            <w:pPr>
              <w:jc w:val="both"/>
              <w:rPr>
                <w:rFonts w:ascii="Cambria" w:hAnsi="Cambria"/>
                <w:sz w:val="22"/>
              </w:rPr>
            </w:pPr>
          </w:p>
        </w:tc>
        <w:tc>
          <w:tcPr>
            <w:tcW w:w="2268" w:type="dxa"/>
            <w:tcBorders>
              <w:right w:val="single" w:sz="4" w:space="0" w:color="auto"/>
            </w:tcBorders>
            <w:shd w:val="clear" w:color="auto" w:fill="FFFFFF" w:themeFill="background1"/>
            <w:vAlign w:val="center"/>
          </w:tcPr>
          <w:p w14:paraId="749B2B0D"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left w:val="single" w:sz="4" w:space="0" w:color="auto"/>
              <w:right w:val="single" w:sz="4" w:space="0" w:color="auto"/>
            </w:tcBorders>
            <w:shd w:val="clear" w:color="auto" w:fill="FFFFFF" w:themeFill="background1"/>
            <w:vAlign w:val="center"/>
          </w:tcPr>
          <w:p w14:paraId="58D06643" w14:textId="5B123B80" w:rsidR="00A57431" w:rsidRPr="004303B4" w:rsidRDefault="00A57431" w:rsidP="009545C9">
            <w:pPr>
              <w:jc w:val="center"/>
              <w:rPr>
                <w:rFonts w:ascii="Cambria" w:hAnsi="Cambria"/>
                <w:color w:val="444444" w:themeColor="text2" w:themeTint="E6"/>
                <w:sz w:val="22"/>
              </w:rPr>
            </w:pPr>
            <w:r w:rsidRPr="004303B4">
              <w:rPr>
                <w:rFonts w:ascii="Cambria" w:hAnsi="Cambria"/>
                <w:color w:val="444444" w:themeColor="text2" w:themeTint="E6"/>
                <w:sz w:val="22"/>
              </w:rPr>
              <w:t xml:space="preserve">View My </w:t>
            </w:r>
            <w:r w:rsidR="009545C9">
              <w:rPr>
                <w:rFonts w:ascii="Cambria" w:hAnsi="Cambria"/>
                <w:color w:val="444444" w:themeColor="text2" w:themeTint="E6"/>
                <w:sz w:val="22"/>
              </w:rPr>
              <w:t>Aw</w:t>
            </w:r>
            <w:r w:rsidRPr="004303B4">
              <w:rPr>
                <w:rFonts w:ascii="Cambria" w:hAnsi="Cambria"/>
                <w:color w:val="444444" w:themeColor="text2" w:themeTint="E6"/>
                <w:sz w:val="22"/>
              </w:rPr>
              <w:t>aiting Confirmation</w:t>
            </w:r>
          </w:p>
        </w:tc>
        <w:tc>
          <w:tcPr>
            <w:tcW w:w="3543" w:type="dxa"/>
            <w:tcBorders>
              <w:left w:val="single" w:sz="4" w:space="0" w:color="auto"/>
              <w:right w:val="single" w:sz="4" w:space="0" w:color="auto"/>
            </w:tcBorders>
            <w:shd w:val="clear" w:color="auto" w:fill="FFFFFF" w:themeFill="background1"/>
            <w:vAlign w:val="center"/>
          </w:tcPr>
          <w:p w14:paraId="0889A7A1" w14:textId="118EEB29" w:rsidR="00A57431" w:rsidRPr="004303B4" w:rsidRDefault="00A57431" w:rsidP="009545C9">
            <w:pPr>
              <w:jc w:val="center"/>
              <w:rPr>
                <w:rFonts w:ascii="Cambria" w:hAnsi="Cambria"/>
                <w:color w:val="444444" w:themeColor="text2" w:themeTint="E6"/>
                <w:sz w:val="22"/>
              </w:rPr>
            </w:pPr>
            <w:r w:rsidRPr="004303B4">
              <w:rPr>
                <w:rFonts w:ascii="Cambria" w:hAnsi="Cambria"/>
                <w:color w:val="444444" w:themeColor="text2" w:themeTint="E6"/>
                <w:sz w:val="22"/>
              </w:rPr>
              <w:t xml:space="preserve">View My </w:t>
            </w:r>
            <w:r w:rsidR="009545C9">
              <w:rPr>
                <w:rFonts w:ascii="Cambria" w:hAnsi="Cambria"/>
                <w:color w:val="444444" w:themeColor="text2" w:themeTint="E6"/>
                <w:sz w:val="22"/>
              </w:rPr>
              <w:t>Awaiting Confirmation</w:t>
            </w:r>
          </w:p>
        </w:tc>
      </w:tr>
      <w:tr w:rsidR="00A57431" w:rsidRPr="00B62943" w14:paraId="2772622C" w14:textId="77777777" w:rsidTr="00BF1325">
        <w:tc>
          <w:tcPr>
            <w:tcW w:w="283" w:type="dxa"/>
            <w:tcBorders>
              <w:left w:val="single" w:sz="4" w:space="0" w:color="auto"/>
            </w:tcBorders>
            <w:shd w:val="clear" w:color="auto" w:fill="FFFFFF" w:themeFill="background1"/>
            <w:vAlign w:val="center"/>
          </w:tcPr>
          <w:p w14:paraId="1E8C6B87" w14:textId="77777777" w:rsidR="00A57431" w:rsidRPr="004303B4" w:rsidRDefault="00A57431" w:rsidP="000F0D7F">
            <w:pPr>
              <w:jc w:val="both"/>
              <w:rPr>
                <w:rFonts w:ascii="Cambria" w:hAnsi="Cambria"/>
                <w:sz w:val="22"/>
              </w:rPr>
            </w:pPr>
          </w:p>
        </w:tc>
        <w:tc>
          <w:tcPr>
            <w:tcW w:w="2268" w:type="dxa"/>
            <w:tcBorders>
              <w:right w:val="single" w:sz="4" w:space="0" w:color="auto"/>
            </w:tcBorders>
            <w:shd w:val="clear" w:color="auto" w:fill="FFFFFF" w:themeFill="background1"/>
            <w:vAlign w:val="center"/>
          </w:tcPr>
          <w:p w14:paraId="0C05CF18"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left w:val="single" w:sz="4" w:space="0" w:color="auto"/>
              <w:right w:val="single" w:sz="4" w:space="0" w:color="auto"/>
            </w:tcBorders>
            <w:shd w:val="clear" w:color="auto" w:fill="FFFFFF" w:themeFill="background1"/>
            <w:vAlign w:val="center"/>
          </w:tcPr>
          <w:p w14:paraId="0A1FCB02" w14:textId="09BEB779"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Asset Bookings/Requests</w:t>
            </w:r>
          </w:p>
        </w:tc>
        <w:tc>
          <w:tcPr>
            <w:tcW w:w="3543" w:type="dxa"/>
            <w:tcBorders>
              <w:left w:val="single" w:sz="4" w:space="0" w:color="auto"/>
              <w:right w:val="single" w:sz="4" w:space="0" w:color="auto"/>
            </w:tcBorders>
            <w:shd w:val="clear" w:color="auto" w:fill="FFFFFF" w:themeFill="background1"/>
            <w:vAlign w:val="center"/>
          </w:tcPr>
          <w:p w14:paraId="3D134607" w14:textId="1791ED70"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Asset Bookings/Requests</w:t>
            </w:r>
          </w:p>
        </w:tc>
      </w:tr>
      <w:tr w:rsidR="00A57431" w:rsidRPr="00B62943" w14:paraId="440958CC" w14:textId="77777777" w:rsidTr="00BF1325">
        <w:trPr>
          <w:trHeight w:val="82"/>
        </w:trPr>
        <w:tc>
          <w:tcPr>
            <w:tcW w:w="283" w:type="dxa"/>
            <w:tcBorders>
              <w:left w:val="single" w:sz="4" w:space="0" w:color="auto"/>
            </w:tcBorders>
            <w:shd w:val="clear" w:color="auto" w:fill="FFFFFF" w:themeFill="background1"/>
            <w:vAlign w:val="center"/>
          </w:tcPr>
          <w:p w14:paraId="6A2CF8F0" w14:textId="77777777" w:rsidR="00A57431" w:rsidRPr="004303B4" w:rsidRDefault="00A57431" w:rsidP="000F0D7F">
            <w:pPr>
              <w:jc w:val="both"/>
              <w:rPr>
                <w:rFonts w:ascii="Cambria" w:hAnsi="Cambria"/>
                <w:sz w:val="22"/>
              </w:rPr>
            </w:pPr>
          </w:p>
        </w:tc>
        <w:tc>
          <w:tcPr>
            <w:tcW w:w="2268" w:type="dxa"/>
            <w:tcBorders>
              <w:right w:val="single" w:sz="4" w:space="0" w:color="auto"/>
            </w:tcBorders>
            <w:shd w:val="clear" w:color="auto" w:fill="FFFFFF" w:themeFill="background1"/>
            <w:vAlign w:val="center"/>
          </w:tcPr>
          <w:p w14:paraId="5A570FEA"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left w:val="single" w:sz="4" w:space="0" w:color="auto"/>
              <w:right w:val="single" w:sz="4" w:space="0" w:color="auto"/>
            </w:tcBorders>
            <w:shd w:val="clear" w:color="auto" w:fill="FFFFFF" w:themeFill="background1"/>
            <w:vAlign w:val="center"/>
          </w:tcPr>
          <w:p w14:paraId="7E155B9F" w14:textId="2B4F008D"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My Slot Pending Requests</w:t>
            </w:r>
          </w:p>
        </w:tc>
        <w:tc>
          <w:tcPr>
            <w:tcW w:w="3543" w:type="dxa"/>
            <w:tcBorders>
              <w:left w:val="single" w:sz="4" w:space="0" w:color="auto"/>
              <w:right w:val="single" w:sz="4" w:space="0" w:color="auto"/>
            </w:tcBorders>
            <w:shd w:val="clear" w:color="auto" w:fill="FFFFFF" w:themeFill="background1"/>
            <w:vAlign w:val="center"/>
          </w:tcPr>
          <w:p w14:paraId="157EFF00" w14:textId="10D1A9D4"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My Slot Pending Requests</w:t>
            </w:r>
          </w:p>
        </w:tc>
      </w:tr>
      <w:tr w:rsidR="00A57431" w:rsidRPr="00B62943" w14:paraId="0570B070" w14:textId="77777777" w:rsidTr="00BF1325">
        <w:trPr>
          <w:trHeight w:val="82"/>
        </w:trPr>
        <w:tc>
          <w:tcPr>
            <w:tcW w:w="283" w:type="dxa"/>
            <w:tcBorders>
              <w:left w:val="single" w:sz="4" w:space="0" w:color="auto"/>
            </w:tcBorders>
            <w:shd w:val="clear" w:color="auto" w:fill="FFFFFF" w:themeFill="background1"/>
            <w:vAlign w:val="center"/>
          </w:tcPr>
          <w:p w14:paraId="2DE05639" w14:textId="77777777" w:rsidR="00A57431" w:rsidRPr="004303B4" w:rsidRDefault="00A57431" w:rsidP="000F0D7F">
            <w:pPr>
              <w:jc w:val="both"/>
              <w:rPr>
                <w:rFonts w:ascii="Cambria" w:hAnsi="Cambria"/>
                <w:sz w:val="22"/>
              </w:rPr>
            </w:pPr>
          </w:p>
        </w:tc>
        <w:tc>
          <w:tcPr>
            <w:tcW w:w="2268" w:type="dxa"/>
            <w:tcBorders>
              <w:right w:val="single" w:sz="4" w:space="0" w:color="auto"/>
            </w:tcBorders>
            <w:shd w:val="clear" w:color="auto" w:fill="FFFFFF" w:themeFill="background1"/>
            <w:vAlign w:val="center"/>
          </w:tcPr>
          <w:p w14:paraId="12589F67"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left w:val="single" w:sz="4" w:space="0" w:color="auto"/>
              <w:right w:val="single" w:sz="4" w:space="0" w:color="auto"/>
            </w:tcBorders>
            <w:shd w:val="clear" w:color="auto" w:fill="FFFFFF" w:themeFill="background1"/>
            <w:vAlign w:val="center"/>
          </w:tcPr>
          <w:p w14:paraId="18542964" w14:textId="77777777" w:rsidR="00A57431" w:rsidRPr="004303B4" w:rsidRDefault="00A57431" w:rsidP="00A57431">
            <w:pPr>
              <w:jc w:val="center"/>
              <w:rPr>
                <w:rFonts w:ascii="Cambria" w:hAnsi="Cambria"/>
                <w:color w:val="444444" w:themeColor="text2" w:themeTint="E6"/>
                <w:sz w:val="22"/>
              </w:rPr>
            </w:pPr>
          </w:p>
        </w:tc>
        <w:tc>
          <w:tcPr>
            <w:tcW w:w="3543" w:type="dxa"/>
            <w:tcBorders>
              <w:left w:val="single" w:sz="4" w:space="0" w:color="auto"/>
              <w:right w:val="single" w:sz="4" w:space="0" w:color="auto"/>
            </w:tcBorders>
            <w:shd w:val="clear" w:color="auto" w:fill="FFFFFF" w:themeFill="background1"/>
            <w:vAlign w:val="center"/>
          </w:tcPr>
          <w:p w14:paraId="6536E15E" w14:textId="00C3ADDF"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Approve/Deny Pending Bookings</w:t>
            </w:r>
          </w:p>
        </w:tc>
      </w:tr>
      <w:tr w:rsidR="00A57431" w:rsidRPr="00B62943" w14:paraId="2E49DC08" w14:textId="77777777" w:rsidTr="00BF1325">
        <w:tc>
          <w:tcPr>
            <w:tcW w:w="283" w:type="dxa"/>
            <w:tcBorders>
              <w:left w:val="single" w:sz="4" w:space="0" w:color="auto"/>
              <w:bottom w:val="single" w:sz="4" w:space="0" w:color="auto"/>
            </w:tcBorders>
            <w:shd w:val="clear" w:color="auto" w:fill="FFFFFF" w:themeFill="background1"/>
            <w:vAlign w:val="center"/>
          </w:tcPr>
          <w:p w14:paraId="35A073FC" w14:textId="77777777" w:rsidR="00A57431" w:rsidRPr="004303B4" w:rsidRDefault="00A57431" w:rsidP="000F0D7F">
            <w:pPr>
              <w:jc w:val="both"/>
              <w:rPr>
                <w:rFonts w:ascii="Cambria" w:hAnsi="Cambria"/>
                <w:sz w:val="22"/>
              </w:rPr>
            </w:pPr>
          </w:p>
        </w:tc>
        <w:tc>
          <w:tcPr>
            <w:tcW w:w="2268" w:type="dxa"/>
            <w:tcBorders>
              <w:bottom w:val="single" w:sz="4" w:space="0" w:color="auto"/>
              <w:right w:val="single" w:sz="4" w:space="0" w:color="auto"/>
            </w:tcBorders>
            <w:shd w:val="clear" w:color="auto" w:fill="FFFFFF" w:themeFill="background1"/>
            <w:vAlign w:val="center"/>
          </w:tcPr>
          <w:p w14:paraId="678E5745"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left w:val="single" w:sz="4" w:space="0" w:color="auto"/>
              <w:bottom w:val="single" w:sz="4" w:space="0" w:color="auto"/>
              <w:right w:val="single" w:sz="4" w:space="0" w:color="auto"/>
            </w:tcBorders>
            <w:shd w:val="clear" w:color="auto" w:fill="FFFFFF" w:themeFill="background1"/>
            <w:vAlign w:val="center"/>
          </w:tcPr>
          <w:p w14:paraId="377912BD" w14:textId="77777777" w:rsidR="00A57431" w:rsidRPr="004303B4" w:rsidRDefault="00A57431" w:rsidP="000F0D7F">
            <w:pPr>
              <w:jc w:val="both"/>
              <w:rPr>
                <w:rFonts w:ascii="Cambria" w:hAnsi="Cambria"/>
                <w:color w:val="444444" w:themeColor="text2" w:themeTint="E6"/>
                <w:sz w:val="22"/>
              </w:rPr>
            </w:pPr>
          </w:p>
        </w:tc>
        <w:tc>
          <w:tcPr>
            <w:tcW w:w="3543" w:type="dxa"/>
            <w:tcBorders>
              <w:left w:val="single" w:sz="4" w:space="0" w:color="auto"/>
              <w:bottom w:val="single" w:sz="4" w:space="0" w:color="auto"/>
              <w:right w:val="single" w:sz="4" w:space="0" w:color="auto"/>
            </w:tcBorders>
            <w:shd w:val="clear" w:color="auto" w:fill="FFFFFF" w:themeFill="background1"/>
            <w:vAlign w:val="center"/>
          </w:tcPr>
          <w:p w14:paraId="73E4DEF2" w14:textId="3B28B68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 xml:space="preserve">Invite New </w:t>
            </w:r>
            <w:r w:rsidR="00811539">
              <w:rPr>
                <w:rFonts w:ascii="Cambria" w:hAnsi="Cambria"/>
                <w:color w:val="444444" w:themeColor="text2" w:themeTint="E6"/>
                <w:sz w:val="22"/>
              </w:rPr>
              <w:t>Requestor</w:t>
            </w:r>
            <w:r w:rsidRPr="004303B4">
              <w:rPr>
                <w:rFonts w:ascii="Cambria" w:hAnsi="Cambria"/>
                <w:color w:val="444444" w:themeColor="text2" w:themeTint="E6"/>
                <w:sz w:val="22"/>
              </w:rPr>
              <w:t>s/Owners</w:t>
            </w:r>
          </w:p>
        </w:tc>
      </w:tr>
      <w:tr w:rsidR="00181495" w:rsidRPr="00B62943" w14:paraId="6FCCAA05" w14:textId="77777777" w:rsidTr="004303B4">
        <w:tc>
          <w:tcPr>
            <w:tcW w:w="2551" w:type="dxa"/>
            <w:gridSpan w:val="2"/>
            <w:tcBorders>
              <w:top w:val="single" w:sz="4" w:space="0" w:color="auto"/>
              <w:left w:val="single" w:sz="4" w:space="0" w:color="auto"/>
              <w:bottom w:val="single" w:sz="4" w:space="0" w:color="auto"/>
            </w:tcBorders>
            <w:shd w:val="clear" w:color="auto" w:fill="730E00" w:themeFill="accent6"/>
            <w:vAlign w:val="center"/>
          </w:tcPr>
          <w:p w14:paraId="628AEAF5" w14:textId="77777777" w:rsidR="00181495" w:rsidRPr="004303B4" w:rsidRDefault="00181495" w:rsidP="00A57431">
            <w:pPr>
              <w:jc w:val="center"/>
              <w:rPr>
                <w:rFonts w:ascii="Cambria" w:hAnsi="Cambria"/>
                <w:color w:val="FFFFFF" w:themeColor="background1"/>
                <w:sz w:val="22"/>
              </w:rPr>
            </w:pPr>
            <w:r w:rsidRPr="004303B4">
              <w:rPr>
                <w:rFonts w:ascii="Cambria" w:hAnsi="Cambria"/>
                <w:color w:val="FFFFFF" w:themeColor="background1"/>
                <w:sz w:val="22"/>
              </w:rPr>
              <w:t>Social &gt;&gt;</w:t>
            </w:r>
          </w:p>
        </w:tc>
        <w:tc>
          <w:tcPr>
            <w:tcW w:w="3261" w:type="dxa"/>
            <w:gridSpan w:val="2"/>
            <w:tcBorders>
              <w:top w:val="single" w:sz="4" w:space="0" w:color="auto"/>
              <w:bottom w:val="single" w:sz="4" w:space="0" w:color="auto"/>
            </w:tcBorders>
            <w:shd w:val="clear" w:color="auto" w:fill="730E00" w:themeFill="accent6"/>
            <w:vAlign w:val="center"/>
          </w:tcPr>
          <w:p w14:paraId="0664A0DC" w14:textId="77777777" w:rsidR="00181495" w:rsidRPr="004303B4" w:rsidRDefault="00181495" w:rsidP="00A57431">
            <w:pPr>
              <w:jc w:val="center"/>
              <w:rPr>
                <w:rFonts w:ascii="Cambria" w:hAnsi="Cambria"/>
                <w:color w:val="FFFFFF" w:themeColor="background1"/>
                <w:sz w:val="22"/>
              </w:rPr>
            </w:pPr>
            <w:r w:rsidRPr="004303B4">
              <w:rPr>
                <w:rFonts w:ascii="Cambria" w:hAnsi="Cambria"/>
                <w:color w:val="FFFFFF" w:themeColor="background1"/>
                <w:sz w:val="22"/>
              </w:rPr>
              <w:t>Social &gt;&gt;</w:t>
            </w:r>
          </w:p>
        </w:tc>
        <w:tc>
          <w:tcPr>
            <w:tcW w:w="3543" w:type="dxa"/>
            <w:tcBorders>
              <w:top w:val="single" w:sz="4" w:space="0" w:color="auto"/>
              <w:bottom w:val="single" w:sz="4" w:space="0" w:color="auto"/>
              <w:right w:val="single" w:sz="4" w:space="0" w:color="auto"/>
            </w:tcBorders>
            <w:shd w:val="clear" w:color="auto" w:fill="730E00" w:themeFill="accent6"/>
            <w:vAlign w:val="center"/>
          </w:tcPr>
          <w:p w14:paraId="5D7BC1F5" w14:textId="77777777" w:rsidR="00181495" w:rsidRPr="004303B4" w:rsidRDefault="00181495" w:rsidP="00A57431">
            <w:pPr>
              <w:jc w:val="center"/>
              <w:rPr>
                <w:rFonts w:ascii="Cambria" w:hAnsi="Cambria"/>
                <w:color w:val="FFFFFF" w:themeColor="background1"/>
                <w:sz w:val="22"/>
              </w:rPr>
            </w:pPr>
            <w:r w:rsidRPr="004303B4">
              <w:rPr>
                <w:rFonts w:ascii="Cambria" w:hAnsi="Cambria"/>
                <w:color w:val="FFFFFF" w:themeColor="background1"/>
                <w:sz w:val="22"/>
              </w:rPr>
              <w:t>Social &gt;&gt;</w:t>
            </w:r>
          </w:p>
        </w:tc>
      </w:tr>
      <w:tr w:rsidR="00A57431" w:rsidRPr="00B62943" w14:paraId="07A6E7F5" w14:textId="77777777" w:rsidTr="00BF1325">
        <w:tc>
          <w:tcPr>
            <w:tcW w:w="283" w:type="dxa"/>
            <w:tcBorders>
              <w:top w:val="single" w:sz="4" w:space="0" w:color="auto"/>
              <w:left w:val="single" w:sz="4" w:space="0" w:color="auto"/>
            </w:tcBorders>
            <w:shd w:val="clear" w:color="auto" w:fill="FFFFFF" w:themeFill="background1"/>
            <w:vAlign w:val="center"/>
          </w:tcPr>
          <w:p w14:paraId="19A36FBD" w14:textId="77777777" w:rsidR="00A57431" w:rsidRPr="004303B4" w:rsidRDefault="00A57431" w:rsidP="000F0D7F">
            <w:pPr>
              <w:jc w:val="both"/>
              <w:rPr>
                <w:rFonts w:ascii="Cambria" w:hAnsi="Cambria"/>
                <w:color w:val="444444" w:themeColor="text2" w:themeTint="E6"/>
                <w:sz w:val="22"/>
              </w:rPr>
            </w:pPr>
          </w:p>
        </w:tc>
        <w:tc>
          <w:tcPr>
            <w:tcW w:w="2268" w:type="dxa"/>
            <w:tcBorders>
              <w:top w:val="single" w:sz="4" w:space="0" w:color="auto"/>
              <w:right w:val="single" w:sz="4" w:space="0" w:color="auto"/>
            </w:tcBorders>
            <w:shd w:val="clear" w:color="auto" w:fill="FFFFFF" w:themeFill="background1"/>
            <w:vAlign w:val="center"/>
          </w:tcPr>
          <w:p w14:paraId="2E026B1F"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top w:val="single" w:sz="4" w:space="0" w:color="auto"/>
              <w:left w:val="single" w:sz="4" w:space="0" w:color="auto"/>
              <w:right w:val="single" w:sz="4" w:space="0" w:color="auto"/>
            </w:tcBorders>
            <w:shd w:val="clear" w:color="auto" w:fill="FFFFFF" w:themeFill="background1"/>
            <w:vAlign w:val="center"/>
          </w:tcPr>
          <w:p w14:paraId="439BA61D"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Blog</w:t>
            </w:r>
          </w:p>
        </w:tc>
        <w:tc>
          <w:tcPr>
            <w:tcW w:w="3543" w:type="dxa"/>
            <w:tcBorders>
              <w:top w:val="single" w:sz="4" w:space="0" w:color="auto"/>
              <w:left w:val="single" w:sz="4" w:space="0" w:color="auto"/>
              <w:right w:val="single" w:sz="4" w:space="0" w:color="auto"/>
            </w:tcBorders>
            <w:shd w:val="clear" w:color="auto" w:fill="FFFFFF" w:themeFill="background1"/>
            <w:vAlign w:val="center"/>
          </w:tcPr>
          <w:p w14:paraId="56C611D4"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Blog</w:t>
            </w:r>
          </w:p>
        </w:tc>
      </w:tr>
      <w:tr w:rsidR="00A57431" w:rsidRPr="00B62943" w14:paraId="67FDC988" w14:textId="77777777" w:rsidTr="00BF1325">
        <w:trPr>
          <w:trHeight w:val="147"/>
        </w:trPr>
        <w:tc>
          <w:tcPr>
            <w:tcW w:w="283" w:type="dxa"/>
            <w:tcBorders>
              <w:left w:val="single" w:sz="4" w:space="0" w:color="auto"/>
            </w:tcBorders>
            <w:shd w:val="clear" w:color="auto" w:fill="FFFFFF" w:themeFill="background1"/>
            <w:vAlign w:val="center"/>
          </w:tcPr>
          <w:p w14:paraId="291D51BC" w14:textId="77777777" w:rsidR="00A57431" w:rsidRPr="004303B4" w:rsidRDefault="00A57431" w:rsidP="000F0D7F">
            <w:pPr>
              <w:jc w:val="both"/>
              <w:rPr>
                <w:rFonts w:ascii="Cambria" w:hAnsi="Cambria"/>
                <w:color w:val="444444" w:themeColor="text2" w:themeTint="E6"/>
                <w:sz w:val="22"/>
              </w:rPr>
            </w:pPr>
          </w:p>
        </w:tc>
        <w:tc>
          <w:tcPr>
            <w:tcW w:w="2268" w:type="dxa"/>
            <w:tcBorders>
              <w:right w:val="single" w:sz="4" w:space="0" w:color="auto"/>
            </w:tcBorders>
            <w:shd w:val="clear" w:color="auto" w:fill="FFFFFF" w:themeFill="background1"/>
            <w:vAlign w:val="center"/>
          </w:tcPr>
          <w:p w14:paraId="64D567D2" w14:textId="77777777" w:rsidR="00A57431" w:rsidRPr="004303B4" w:rsidRDefault="00A57431" w:rsidP="000F0D7F">
            <w:pPr>
              <w:jc w:val="both"/>
              <w:rPr>
                <w:rFonts w:ascii="Cambria" w:hAnsi="Cambria"/>
                <w:color w:val="444444" w:themeColor="text2" w:themeTint="E6"/>
                <w:sz w:val="22"/>
              </w:rPr>
            </w:pPr>
          </w:p>
        </w:tc>
        <w:tc>
          <w:tcPr>
            <w:tcW w:w="3261" w:type="dxa"/>
            <w:gridSpan w:val="2"/>
            <w:tcBorders>
              <w:left w:val="single" w:sz="4" w:space="0" w:color="auto"/>
              <w:right w:val="single" w:sz="4" w:space="0" w:color="auto"/>
            </w:tcBorders>
            <w:shd w:val="clear" w:color="auto" w:fill="FFFFFF" w:themeFill="background1"/>
            <w:vAlign w:val="center"/>
          </w:tcPr>
          <w:p w14:paraId="220154DE"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Forum</w:t>
            </w:r>
          </w:p>
        </w:tc>
        <w:tc>
          <w:tcPr>
            <w:tcW w:w="3543" w:type="dxa"/>
            <w:tcBorders>
              <w:left w:val="single" w:sz="4" w:space="0" w:color="auto"/>
              <w:right w:val="single" w:sz="4" w:space="0" w:color="auto"/>
            </w:tcBorders>
            <w:shd w:val="clear" w:color="auto" w:fill="FFFFFF" w:themeFill="background1"/>
            <w:vAlign w:val="center"/>
          </w:tcPr>
          <w:p w14:paraId="28EB5A8E" w14:textId="77777777" w:rsidR="00A57431" w:rsidRPr="004303B4" w:rsidRDefault="00A57431" w:rsidP="00A57431">
            <w:pPr>
              <w:jc w:val="center"/>
              <w:rPr>
                <w:rFonts w:ascii="Cambria" w:hAnsi="Cambria"/>
                <w:color w:val="444444" w:themeColor="text2" w:themeTint="E6"/>
                <w:sz w:val="22"/>
              </w:rPr>
            </w:pPr>
            <w:r w:rsidRPr="004303B4">
              <w:rPr>
                <w:rFonts w:ascii="Cambria" w:hAnsi="Cambria"/>
                <w:color w:val="444444" w:themeColor="text2" w:themeTint="E6"/>
                <w:sz w:val="22"/>
              </w:rPr>
              <w:t>View Forum</w:t>
            </w:r>
          </w:p>
        </w:tc>
      </w:tr>
      <w:tr w:rsidR="00A57431" w:rsidRPr="00B62943" w14:paraId="2D6BFE80" w14:textId="77777777" w:rsidTr="00BF1325">
        <w:tc>
          <w:tcPr>
            <w:tcW w:w="283" w:type="dxa"/>
            <w:tcBorders>
              <w:left w:val="single" w:sz="4" w:space="0" w:color="auto"/>
              <w:bottom w:val="single" w:sz="4" w:space="0" w:color="auto"/>
            </w:tcBorders>
            <w:shd w:val="clear" w:color="auto" w:fill="FFFFFF" w:themeFill="background1"/>
            <w:vAlign w:val="center"/>
          </w:tcPr>
          <w:p w14:paraId="0E295F58" w14:textId="77777777" w:rsidR="00A57431" w:rsidRPr="004303B4" w:rsidRDefault="00A57431" w:rsidP="000F0D7F">
            <w:pPr>
              <w:jc w:val="both"/>
              <w:rPr>
                <w:rFonts w:ascii="Cambria" w:hAnsi="Cambria"/>
                <w:color w:val="444444" w:themeColor="text2" w:themeTint="E6"/>
                <w:sz w:val="22"/>
              </w:rPr>
            </w:pPr>
          </w:p>
        </w:tc>
        <w:tc>
          <w:tcPr>
            <w:tcW w:w="2268" w:type="dxa"/>
            <w:tcBorders>
              <w:bottom w:val="single" w:sz="4" w:space="0" w:color="auto"/>
              <w:right w:val="single" w:sz="4" w:space="0" w:color="auto"/>
            </w:tcBorders>
            <w:shd w:val="clear" w:color="auto" w:fill="FFFFFF" w:themeFill="background1"/>
            <w:vAlign w:val="center"/>
          </w:tcPr>
          <w:p w14:paraId="643B6CE3" w14:textId="77777777" w:rsidR="00A57431" w:rsidRPr="004303B4" w:rsidRDefault="00A57431" w:rsidP="000F0D7F">
            <w:pPr>
              <w:jc w:val="both"/>
              <w:rPr>
                <w:rFonts w:ascii="Cambria" w:hAnsi="Cambria"/>
                <w:color w:val="444444" w:themeColor="text2" w:themeTint="E6"/>
                <w:sz w:val="22"/>
              </w:rPr>
            </w:pPr>
          </w:p>
        </w:tc>
        <w:tc>
          <w:tcPr>
            <w:tcW w:w="851" w:type="dxa"/>
            <w:tcBorders>
              <w:left w:val="single" w:sz="4" w:space="0" w:color="auto"/>
              <w:bottom w:val="single" w:sz="4" w:space="0" w:color="auto"/>
            </w:tcBorders>
            <w:shd w:val="clear" w:color="auto" w:fill="FFFFFF" w:themeFill="background1"/>
            <w:vAlign w:val="center"/>
          </w:tcPr>
          <w:p w14:paraId="56CD29F6" w14:textId="77777777" w:rsidR="00A57431" w:rsidRPr="004303B4" w:rsidRDefault="00A57431" w:rsidP="000F0D7F">
            <w:pPr>
              <w:jc w:val="both"/>
              <w:rPr>
                <w:rFonts w:ascii="Cambria" w:hAnsi="Cambria"/>
                <w:color w:val="444444" w:themeColor="text2" w:themeTint="E6"/>
                <w:sz w:val="22"/>
              </w:rPr>
            </w:pPr>
          </w:p>
        </w:tc>
        <w:tc>
          <w:tcPr>
            <w:tcW w:w="2410" w:type="dxa"/>
            <w:tcBorders>
              <w:bottom w:val="single" w:sz="4" w:space="0" w:color="auto"/>
              <w:right w:val="single" w:sz="4" w:space="0" w:color="auto"/>
            </w:tcBorders>
            <w:shd w:val="clear" w:color="auto" w:fill="FFFFFF" w:themeFill="background1"/>
            <w:vAlign w:val="center"/>
          </w:tcPr>
          <w:p w14:paraId="17CFB8FB" w14:textId="77777777" w:rsidR="00A57431" w:rsidRPr="004303B4" w:rsidRDefault="00A57431" w:rsidP="000F0D7F">
            <w:pPr>
              <w:jc w:val="both"/>
              <w:rPr>
                <w:rFonts w:ascii="Cambria" w:hAnsi="Cambria"/>
                <w:color w:val="444444" w:themeColor="text2" w:themeTint="E6"/>
                <w:sz w:val="22"/>
              </w:rPr>
            </w:pPr>
          </w:p>
        </w:tc>
        <w:tc>
          <w:tcPr>
            <w:tcW w:w="3543" w:type="dxa"/>
            <w:tcBorders>
              <w:left w:val="single" w:sz="4" w:space="0" w:color="auto"/>
              <w:bottom w:val="single" w:sz="4" w:space="0" w:color="auto"/>
              <w:right w:val="single" w:sz="4" w:space="0" w:color="auto"/>
            </w:tcBorders>
            <w:shd w:val="clear" w:color="auto" w:fill="FFFFFF" w:themeFill="background1"/>
            <w:vAlign w:val="center"/>
          </w:tcPr>
          <w:p w14:paraId="4C532980" w14:textId="6461BDA9" w:rsidR="00A57431" w:rsidRPr="004303B4" w:rsidRDefault="00A57431" w:rsidP="00A624C6">
            <w:pPr>
              <w:jc w:val="center"/>
              <w:rPr>
                <w:rFonts w:ascii="Cambria" w:hAnsi="Cambria"/>
                <w:color w:val="444444" w:themeColor="text2" w:themeTint="E6"/>
                <w:sz w:val="22"/>
              </w:rPr>
            </w:pPr>
            <w:r w:rsidRPr="004303B4">
              <w:rPr>
                <w:rFonts w:ascii="Cambria" w:hAnsi="Cambria"/>
                <w:color w:val="444444" w:themeColor="text2" w:themeTint="E6"/>
                <w:sz w:val="22"/>
              </w:rPr>
              <w:t>Create a New Forum</w:t>
            </w:r>
            <w:r w:rsidR="009545C9">
              <w:rPr>
                <w:rFonts w:ascii="Cambria" w:hAnsi="Cambria"/>
                <w:color w:val="444444" w:themeColor="text2" w:themeTint="E6"/>
                <w:sz w:val="22"/>
              </w:rPr>
              <w:t>/Subject</w:t>
            </w:r>
          </w:p>
        </w:tc>
      </w:tr>
    </w:tbl>
    <w:p w14:paraId="59D91869" w14:textId="066EB9EC" w:rsidR="00181495" w:rsidRPr="00181495" w:rsidRDefault="00181495" w:rsidP="00181495"/>
    <w:p w14:paraId="3C9C131C" w14:textId="4B7F2AE8" w:rsidR="00813921" w:rsidRPr="00813921" w:rsidRDefault="00813921" w:rsidP="00813921">
      <w:pPr>
        <w:pStyle w:val="Heading3"/>
        <w:rPr>
          <w:rStyle w:val="Heading6Char"/>
          <w:b/>
          <w:sz w:val="24"/>
        </w:rPr>
      </w:pPr>
      <w:bookmarkStart w:id="12" w:name="_Toc469326079"/>
      <w:r w:rsidRPr="00813921">
        <w:rPr>
          <w:noProof/>
          <w:lang w:val="en-IE" w:eastAsia="en-IE"/>
        </w:rPr>
        <w:drawing>
          <wp:anchor distT="0" distB="0" distL="114300" distR="114300" simplePos="0" relativeHeight="251729920" behindDoc="1" locked="0" layoutInCell="1" allowOverlap="1" wp14:anchorId="336159A7" wp14:editId="6815EF4A">
            <wp:simplePos x="0" y="0"/>
            <wp:positionH relativeFrom="column">
              <wp:posOffset>450850</wp:posOffset>
            </wp:positionH>
            <wp:positionV relativeFrom="paragraph">
              <wp:posOffset>556260</wp:posOffset>
            </wp:positionV>
            <wp:extent cx="3648075" cy="657225"/>
            <wp:effectExtent l="171450" t="171450" r="371475" b="37147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648075" cy="6572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813921">
        <w:rPr>
          <w:rStyle w:val="Heading6Char"/>
          <w:b/>
          <w:sz w:val="24"/>
        </w:rPr>
        <w:t>Unregistered Site Visitors</w:t>
      </w:r>
      <w:bookmarkEnd w:id="12"/>
    </w:p>
    <w:p w14:paraId="6AF84416" w14:textId="50C119F0" w:rsidR="00813921" w:rsidRDefault="00813921" w:rsidP="00813921">
      <w:pPr>
        <w:ind w:left="720"/>
        <w:jc w:val="both"/>
        <w:rPr>
          <w:rFonts w:ascii="Cambria" w:hAnsi="Cambria"/>
        </w:rPr>
      </w:pPr>
      <w:r>
        <w:rPr>
          <w:rFonts w:ascii="Cambria" w:hAnsi="Cambria"/>
        </w:rPr>
        <w:t>HOME</w:t>
      </w:r>
      <w:r>
        <w:rPr>
          <w:rFonts w:ascii="Cambria" w:hAnsi="Cambria"/>
        </w:rPr>
        <w:tab/>
      </w:r>
      <w:r>
        <w:rPr>
          <w:rFonts w:ascii="Cambria" w:hAnsi="Cambria"/>
        </w:rPr>
        <w:tab/>
        <w:t>Opening page (with rotating text)</w:t>
      </w:r>
    </w:p>
    <w:p w14:paraId="304DB304" w14:textId="5C80A5E5" w:rsidR="00B53893" w:rsidRDefault="00813921" w:rsidP="00813921">
      <w:pPr>
        <w:ind w:left="720"/>
        <w:jc w:val="both"/>
        <w:rPr>
          <w:rFonts w:ascii="Cambria" w:hAnsi="Cambria"/>
        </w:rPr>
      </w:pPr>
      <w:r>
        <w:rPr>
          <w:rFonts w:ascii="Cambria" w:hAnsi="Cambria"/>
        </w:rPr>
        <w:t>SHARING</w:t>
      </w:r>
      <w:r>
        <w:rPr>
          <w:rFonts w:ascii="Cambria" w:hAnsi="Cambria"/>
        </w:rPr>
        <w:tab/>
      </w:r>
      <w:r w:rsidR="00B53893">
        <w:rPr>
          <w:rFonts w:ascii="Cambria" w:hAnsi="Cambria"/>
        </w:rPr>
        <w:t>This page gives a quick explanation of the site and what purpose it serves.</w:t>
      </w:r>
    </w:p>
    <w:p w14:paraId="72497DBA" w14:textId="33E07400" w:rsidR="00A624C6" w:rsidRDefault="00813921" w:rsidP="00813921">
      <w:pPr>
        <w:ind w:left="720"/>
        <w:jc w:val="both"/>
        <w:rPr>
          <w:rFonts w:ascii="Cambria" w:hAnsi="Cambria"/>
        </w:rPr>
      </w:pPr>
      <w:r>
        <w:rPr>
          <w:rFonts w:ascii="Cambria" w:hAnsi="Cambria"/>
        </w:rPr>
        <w:t>SIGN IN</w:t>
      </w:r>
      <w:r>
        <w:rPr>
          <w:rFonts w:ascii="Cambria" w:hAnsi="Cambria"/>
        </w:rPr>
        <w:tab/>
      </w:r>
      <w:r>
        <w:rPr>
          <w:rFonts w:ascii="Cambria" w:hAnsi="Cambria"/>
        </w:rPr>
        <w:tab/>
      </w:r>
      <w:r w:rsidR="00A624C6" w:rsidRPr="00B62943">
        <w:rPr>
          <w:rFonts w:ascii="Cambria" w:hAnsi="Cambria"/>
        </w:rPr>
        <w:t xml:space="preserve">Users enter their email and password in order to log in. </w:t>
      </w:r>
    </w:p>
    <w:p w14:paraId="03DF28B1" w14:textId="674E20EC" w:rsidR="008E61C3" w:rsidRDefault="00813921" w:rsidP="00813921">
      <w:pPr>
        <w:ind w:left="2160" w:hanging="1440"/>
        <w:jc w:val="both"/>
        <w:rPr>
          <w:rFonts w:ascii="Cambria" w:hAnsi="Cambria"/>
        </w:rPr>
      </w:pPr>
      <w:r>
        <w:rPr>
          <w:rFonts w:ascii="Cambria" w:hAnsi="Cambria"/>
        </w:rPr>
        <w:t>REGISTER</w:t>
      </w:r>
      <w:r>
        <w:rPr>
          <w:rFonts w:ascii="Cambria" w:hAnsi="Cambria"/>
        </w:rPr>
        <w:tab/>
      </w:r>
      <w:r w:rsidR="00A624C6">
        <w:rPr>
          <w:rFonts w:ascii="Cambria" w:hAnsi="Cambria"/>
        </w:rPr>
        <w:t>T</w:t>
      </w:r>
      <w:r w:rsidR="008E61C3" w:rsidRPr="00B62943">
        <w:rPr>
          <w:rFonts w:ascii="Cambria" w:hAnsi="Cambria"/>
        </w:rPr>
        <w:t xml:space="preserve">he user </w:t>
      </w:r>
      <w:r w:rsidR="00A624C6">
        <w:rPr>
          <w:rFonts w:ascii="Cambria" w:hAnsi="Cambria"/>
        </w:rPr>
        <w:t>supplies</w:t>
      </w:r>
      <w:r w:rsidR="008E61C3" w:rsidRPr="00B62943">
        <w:rPr>
          <w:rFonts w:ascii="Cambria" w:hAnsi="Cambria"/>
        </w:rPr>
        <w:t xml:space="preserve"> </w:t>
      </w:r>
      <w:r w:rsidR="000F0D7F">
        <w:rPr>
          <w:rFonts w:ascii="Cambria" w:hAnsi="Cambria"/>
        </w:rPr>
        <w:t xml:space="preserve">their </w:t>
      </w:r>
      <w:r w:rsidR="008E61C3" w:rsidRPr="00B62943">
        <w:rPr>
          <w:rFonts w:ascii="Cambria" w:hAnsi="Cambria"/>
        </w:rPr>
        <w:t>ema</w:t>
      </w:r>
      <w:r w:rsidR="000F0D7F">
        <w:rPr>
          <w:rFonts w:ascii="Cambria" w:hAnsi="Cambria"/>
        </w:rPr>
        <w:t>il, name and</w:t>
      </w:r>
      <w:r w:rsidR="00A80085" w:rsidRPr="00B62943">
        <w:rPr>
          <w:rFonts w:ascii="Cambria" w:hAnsi="Cambria"/>
        </w:rPr>
        <w:t xml:space="preserve"> a password</w:t>
      </w:r>
      <w:r w:rsidR="00A624C6">
        <w:rPr>
          <w:rFonts w:ascii="Cambria" w:hAnsi="Cambria"/>
        </w:rPr>
        <w:t xml:space="preserve"> in order to </w:t>
      </w:r>
      <w:r w:rsidR="008749F0">
        <w:rPr>
          <w:rFonts w:ascii="Cambria" w:hAnsi="Cambria"/>
        </w:rPr>
        <w:t>register</w:t>
      </w:r>
      <w:r w:rsidR="00A80085" w:rsidRPr="00B62943">
        <w:rPr>
          <w:rFonts w:ascii="Cambria" w:hAnsi="Cambria"/>
        </w:rPr>
        <w:t xml:space="preserve">. </w:t>
      </w:r>
      <w:r w:rsidR="00040D69" w:rsidRPr="00B62943">
        <w:rPr>
          <w:rFonts w:ascii="Cambria" w:hAnsi="Cambria"/>
        </w:rPr>
        <w:t xml:space="preserve">The code </w:t>
      </w:r>
      <w:r w:rsidR="00A624C6">
        <w:rPr>
          <w:rFonts w:ascii="Cambria" w:hAnsi="Cambria"/>
        </w:rPr>
        <w:t>checks</w:t>
      </w:r>
      <w:r w:rsidR="00040D69" w:rsidRPr="00B62943">
        <w:rPr>
          <w:rFonts w:ascii="Cambria" w:hAnsi="Cambria"/>
        </w:rPr>
        <w:t xml:space="preserve"> if the username</w:t>
      </w:r>
      <w:r w:rsidR="004303B4">
        <w:rPr>
          <w:rFonts w:ascii="Cambria" w:hAnsi="Cambria"/>
        </w:rPr>
        <w:t xml:space="preserve"> </w:t>
      </w:r>
      <w:r w:rsidR="00040D69" w:rsidRPr="00B62943">
        <w:rPr>
          <w:rFonts w:ascii="Cambria" w:hAnsi="Cambria"/>
        </w:rPr>
        <w:t>(</w:t>
      </w:r>
      <w:r w:rsidR="004303B4">
        <w:rPr>
          <w:rFonts w:ascii="Cambria" w:hAnsi="Cambria"/>
        </w:rPr>
        <w:t xml:space="preserve">the </w:t>
      </w:r>
      <w:r w:rsidR="00040D69" w:rsidRPr="00B62943">
        <w:rPr>
          <w:rFonts w:ascii="Cambria" w:hAnsi="Cambria"/>
        </w:rPr>
        <w:t>email</w:t>
      </w:r>
      <w:r w:rsidR="004303B4">
        <w:rPr>
          <w:rFonts w:ascii="Cambria" w:hAnsi="Cambria"/>
        </w:rPr>
        <w:t xml:space="preserve"> address</w:t>
      </w:r>
      <w:r w:rsidR="000F0D7F">
        <w:rPr>
          <w:rFonts w:ascii="Cambria" w:hAnsi="Cambria"/>
        </w:rPr>
        <w:t>) is already registered</w:t>
      </w:r>
      <w:r w:rsidR="00A624C6">
        <w:rPr>
          <w:rFonts w:ascii="Cambria" w:hAnsi="Cambria"/>
        </w:rPr>
        <w:t>.</w:t>
      </w:r>
      <w:r w:rsidR="000F0D7F">
        <w:rPr>
          <w:rFonts w:ascii="Cambria" w:hAnsi="Cambria"/>
        </w:rPr>
        <w:t xml:space="preserve"> </w:t>
      </w:r>
      <w:r w:rsidR="00A624C6">
        <w:rPr>
          <w:rFonts w:ascii="Cambria" w:hAnsi="Cambria"/>
        </w:rPr>
        <w:t xml:space="preserve">This is </w:t>
      </w:r>
      <w:r w:rsidR="000F0D7F">
        <w:rPr>
          <w:rFonts w:ascii="Cambria" w:hAnsi="Cambria"/>
        </w:rPr>
        <w:t>validation on missing fields and unmatched passwords.</w:t>
      </w:r>
    </w:p>
    <w:p w14:paraId="76D0436F" w14:textId="77777777" w:rsidR="00813921" w:rsidRDefault="00813921" w:rsidP="000F24E7">
      <w:pPr>
        <w:jc w:val="both"/>
        <w:rPr>
          <w:rFonts w:ascii="Cambria" w:hAnsi="Cambria"/>
        </w:rPr>
      </w:pPr>
    </w:p>
    <w:p w14:paraId="2EB7F628" w14:textId="77777777" w:rsidR="00813921" w:rsidRDefault="00813921" w:rsidP="000F24E7">
      <w:pPr>
        <w:jc w:val="both"/>
        <w:rPr>
          <w:rFonts w:ascii="Cambria" w:hAnsi="Cambria"/>
        </w:rPr>
      </w:pPr>
    </w:p>
    <w:p w14:paraId="626B2788" w14:textId="77777777" w:rsidR="00813921" w:rsidRDefault="00813921" w:rsidP="000F24E7">
      <w:pPr>
        <w:jc w:val="both"/>
        <w:rPr>
          <w:rFonts w:ascii="Cambria" w:hAnsi="Cambria"/>
        </w:rPr>
      </w:pPr>
    </w:p>
    <w:p w14:paraId="43D885CA" w14:textId="77777777" w:rsidR="00813921" w:rsidRDefault="00813921" w:rsidP="000F24E7">
      <w:pPr>
        <w:jc w:val="both"/>
        <w:rPr>
          <w:rFonts w:ascii="Cambria" w:hAnsi="Cambria"/>
        </w:rPr>
      </w:pPr>
    </w:p>
    <w:p w14:paraId="23C22E7D" w14:textId="77777777" w:rsidR="00813921" w:rsidRDefault="00813921" w:rsidP="000F24E7">
      <w:pPr>
        <w:jc w:val="both"/>
        <w:rPr>
          <w:noProof/>
          <w:lang w:val="en-GB" w:eastAsia="en-GB"/>
        </w:rPr>
      </w:pPr>
    </w:p>
    <w:p w14:paraId="6B7E2E1A" w14:textId="77777777" w:rsidR="00813921" w:rsidRDefault="00813921" w:rsidP="000F24E7">
      <w:pPr>
        <w:jc w:val="both"/>
        <w:rPr>
          <w:noProof/>
          <w:lang w:val="en-GB" w:eastAsia="en-GB"/>
        </w:rPr>
      </w:pPr>
    </w:p>
    <w:p w14:paraId="62BB7A3A" w14:textId="5A7999D9" w:rsidR="00813921" w:rsidRDefault="00813921" w:rsidP="00813921">
      <w:pPr>
        <w:pStyle w:val="Heading3"/>
        <w:rPr>
          <w:noProof/>
          <w:lang w:val="en-GB" w:eastAsia="en-GB"/>
        </w:rPr>
      </w:pPr>
      <w:bookmarkStart w:id="13" w:name="_Toc469326080"/>
      <w:r>
        <w:rPr>
          <w:noProof/>
          <w:lang w:val="en-GB" w:eastAsia="en-GB"/>
        </w:rPr>
        <w:lastRenderedPageBreak/>
        <w:t>Registered Site Visitors</w:t>
      </w:r>
      <w:bookmarkEnd w:id="13"/>
    </w:p>
    <w:p w14:paraId="5F15028C" w14:textId="311A7D59" w:rsidR="00B53893" w:rsidRDefault="00B53893" w:rsidP="000F24E7">
      <w:pPr>
        <w:jc w:val="both"/>
        <w:rPr>
          <w:rFonts w:ascii="Cambria" w:hAnsi="Cambria"/>
        </w:rPr>
      </w:pPr>
      <w:r>
        <w:rPr>
          <w:rFonts w:ascii="Cambria" w:hAnsi="Cambria"/>
        </w:rPr>
        <w:t>Once signed-in,</w:t>
      </w:r>
      <w:r w:rsidRPr="00B62943">
        <w:rPr>
          <w:rFonts w:ascii="Cambria" w:hAnsi="Cambria"/>
        </w:rPr>
        <w:t xml:space="preserve"> </w:t>
      </w:r>
      <w:r w:rsidR="00813921">
        <w:rPr>
          <w:rFonts w:ascii="Cambria" w:hAnsi="Cambria"/>
        </w:rPr>
        <w:t xml:space="preserve">the user is </w:t>
      </w:r>
      <w:r w:rsidRPr="00B62943">
        <w:rPr>
          <w:rFonts w:ascii="Cambria" w:hAnsi="Cambria"/>
        </w:rPr>
        <w:t>immediately pr</w:t>
      </w:r>
      <w:r>
        <w:rPr>
          <w:rFonts w:ascii="Cambria" w:hAnsi="Cambria"/>
        </w:rPr>
        <w:t xml:space="preserve">esented </w:t>
      </w:r>
      <w:r w:rsidR="00813921">
        <w:rPr>
          <w:rFonts w:ascii="Cambria" w:hAnsi="Cambria"/>
        </w:rPr>
        <w:t>with their new Home</w:t>
      </w:r>
      <w:r>
        <w:rPr>
          <w:rFonts w:ascii="Cambria" w:hAnsi="Cambria"/>
        </w:rPr>
        <w:t xml:space="preserve"> Page an</w:t>
      </w:r>
      <w:r w:rsidR="00813921">
        <w:rPr>
          <w:rFonts w:ascii="Cambria" w:hAnsi="Cambria"/>
        </w:rPr>
        <w:t>d a new set of navigation links:</w:t>
      </w:r>
    </w:p>
    <w:p w14:paraId="46D751A7" w14:textId="60479A85" w:rsidR="00813921" w:rsidRDefault="00CB3DCE" w:rsidP="000F24E7">
      <w:pPr>
        <w:jc w:val="both"/>
        <w:rPr>
          <w:rFonts w:ascii="Cambria" w:hAnsi="Cambria"/>
        </w:rPr>
      </w:pPr>
      <w:r>
        <w:rPr>
          <w:noProof/>
          <w:lang w:val="en-IE" w:eastAsia="en-IE"/>
        </w:rPr>
        <w:drawing>
          <wp:anchor distT="0" distB="0" distL="114300" distR="114300" simplePos="0" relativeHeight="251730944" behindDoc="1" locked="0" layoutInCell="1" allowOverlap="1" wp14:anchorId="2471C308" wp14:editId="2C89D1F6">
            <wp:simplePos x="0" y="0"/>
            <wp:positionH relativeFrom="column">
              <wp:posOffset>450850</wp:posOffset>
            </wp:positionH>
            <wp:positionV relativeFrom="paragraph">
              <wp:posOffset>163830</wp:posOffset>
            </wp:positionV>
            <wp:extent cx="5133975" cy="695325"/>
            <wp:effectExtent l="0" t="0" r="9525" b="9525"/>
            <wp:wrapTight wrapText="bothSides">
              <wp:wrapPolygon edited="0">
                <wp:start x="0" y="0"/>
                <wp:lineTo x="0" y="21304"/>
                <wp:lineTo x="21560" y="21304"/>
                <wp:lineTo x="21560"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33975" cy="695325"/>
                    </a:xfrm>
                    <a:prstGeom prst="rect">
                      <a:avLst/>
                    </a:prstGeom>
                  </pic:spPr>
                </pic:pic>
              </a:graphicData>
            </a:graphic>
            <wp14:sizeRelH relativeFrom="page">
              <wp14:pctWidth>0</wp14:pctWidth>
            </wp14:sizeRelH>
            <wp14:sizeRelV relativeFrom="page">
              <wp14:pctHeight>0</wp14:pctHeight>
            </wp14:sizeRelV>
          </wp:anchor>
        </w:drawing>
      </w:r>
    </w:p>
    <w:p w14:paraId="0E26B701" w14:textId="77777777" w:rsidR="00CB3DCE" w:rsidRDefault="00CB3DCE" w:rsidP="000F24E7">
      <w:pPr>
        <w:jc w:val="both"/>
        <w:rPr>
          <w:rFonts w:ascii="Cambria" w:hAnsi="Cambria"/>
        </w:rPr>
      </w:pPr>
    </w:p>
    <w:p w14:paraId="7E476731" w14:textId="77777777" w:rsidR="00CB3DCE" w:rsidRDefault="00CB3DCE" w:rsidP="000F24E7">
      <w:pPr>
        <w:jc w:val="both"/>
        <w:rPr>
          <w:rFonts w:ascii="Cambria" w:hAnsi="Cambria"/>
        </w:rPr>
      </w:pPr>
    </w:p>
    <w:p w14:paraId="1BFE45E7" w14:textId="77777777" w:rsidR="00813921" w:rsidRDefault="00813921" w:rsidP="000F24E7">
      <w:pPr>
        <w:jc w:val="both"/>
        <w:rPr>
          <w:rFonts w:ascii="Cambria" w:hAnsi="Cambria"/>
        </w:rPr>
      </w:pPr>
    </w:p>
    <w:p w14:paraId="63587997" w14:textId="35714D5D" w:rsidR="005E597D" w:rsidRDefault="00813921" w:rsidP="005E597D">
      <w:pPr>
        <w:ind w:left="2160" w:hanging="1440"/>
        <w:jc w:val="both"/>
        <w:rPr>
          <w:rFonts w:ascii="Cambria" w:hAnsi="Cambria"/>
        </w:rPr>
      </w:pPr>
      <w:r>
        <w:rPr>
          <w:rFonts w:ascii="Cambria" w:hAnsi="Cambria"/>
        </w:rPr>
        <w:t>HOME</w:t>
      </w:r>
      <w:r>
        <w:rPr>
          <w:rFonts w:ascii="Cambria" w:hAnsi="Cambria"/>
        </w:rPr>
        <w:tab/>
      </w:r>
      <w:r w:rsidRPr="00B62943">
        <w:rPr>
          <w:rFonts w:ascii="Cambria" w:hAnsi="Cambria"/>
        </w:rPr>
        <w:t xml:space="preserve">This Page is </w:t>
      </w:r>
      <w:r>
        <w:rPr>
          <w:rFonts w:ascii="Cambria" w:hAnsi="Cambria"/>
        </w:rPr>
        <w:t xml:space="preserve">a </w:t>
      </w:r>
      <w:r w:rsidRPr="00B62943">
        <w:rPr>
          <w:rFonts w:ascii="Cambria" w:hAnsi="Cambria"/>
        </w:rPr>
        <w:t>Summary Page for the User. If they are</w:t>
      </w:r>
      <w:r>
        <w:rPr>
          <w:rFonts w:ascii="Cambria" w:hAnsi="Cambria"/>
        </w:rPr>
        <w:t xml:space="preserve"> linked to one or more Assets, these Assets will be displayed here. If they are not linked to any Assets, this is the page where they can enter any invite codes they received. After entering a valid Invite Code, the new Asset will appear on this page. </w:t>
      </w:r>
    </w:p>
    <w:p w14:paraId="3A15A712" w14:textId="1AA5C0ED" w:rsidR="00813921" w:rsidRDefault="0001087B" w:rsidP="00CB3DCE">
      <w:pPr>
        <w:ind w:left="2160" w:hanging="1440"/>
        <w:jc w:val="both"/>
        <w:rPr>
          <w:rFonts w:ascii="Cambria" w:hAnsi="Cambria"/>
        </w:rPr>
      </w:pPr>
      <w:r>
        <w:rPr>
          <w:rFonts w:ascii="Cambria" w:hAnsi="Cambria"/>
          <w:noProof/>
          <w:lang w:val="en-IE" w:eastAsia="en-IE"/>
        </w:rPr>
        <mc:AlternateContent>
          <mc:Choice Requires="wpg">
            <w:drawing>
              <wp:anchor distT="0" distB="0" distL="114300" distR="114300" simplePos="0" relativeHeight="251750400" behindDoc="0" locked="0" layoutInCell="1" allowOverlap="1" wp14:anchorId="6EE6701A" wp14:editId="574D3FC1">
                <wp:simplePos x="0" y="0"/>
                <wp:positionH relativeFrom="column">
                  <wp:posOffset>-79744</wp:posOffset>
                </wp:positionH>
                <wp:positionV relativeFrom="paragraph">
                  <wp:posOffset>764806</wp:posOffset>
                </wp:positionV>
                <wp:extent cx="6453682" cy="3561671"/>
                <wp:effectExtent l="19050" t="19050" r="4445" b="1270"/>
                <wp:wrapNone/>
                <wp:docPr id="150" name="Group 150"/>
                <wp:cNvGraphicFramePr/>
                <a:graphic xmlns:a="http://schemas.openxmlformats.org/drawingml/2006/main">
                  <a:graphicData uri="http://schemas.microsoft.com/office/word/2010/wordprocessingGroup">
                    <wpg:wgp>
                      <wpg:cNvGrpSpPr/>
                      <wpg:grpSpPr>
                        <a:xfrm>
                          <a:off x="0" y="0"/>
                          <a:ext cx="6453682" cy="3561671"/>
                          <a:chOff x="0" y="0"/>
                          <a:chExt cx="6453682" cy="3561671"/>
                        </a:xfrm>
                      </wpg:grpSpPr>
                      <wpg:grpSp>
                        <wpg:cNvPr id="139" name="Group 139"/>
                        <wpg:cNvGrpSpPr/>
                        <wpg:grpSpPr>
                          <a:xfrm>
                            <a:off x="2232837" y="127591"/>
                            <a:ext cx="4220845" cy="3434080"/>
                            <a:chOff x="0" y="0"/>
                            <a:chExt cx="4221125" cy="3434316"/>
                          </a:xfrm>
                        </wpg:grpSpPr>
                        <pic:pic xmlns:pic="http://schemas.openxmlformats.org/drawingml/2006/picture">
                          <pic:nvPicPr>
                            <pic:cNvPr id="122" name="Picture 1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105246" cy="1254642"/>
                            </a:xfrm>
                            <a:prstGeom prst="rect">
                              <a:avLst/>
                            </a:prstGeom>
                          </pic:spPr>
                        </pic:pic>
                        <pic:pic xmlns:pic="http://schemas.openxmlformats.org/drawingml/2006/picture">
                          <pic:nvPicPr>
                            <pic:cNvPr id="138" name="Picture 13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105246" y="404037"/>
                              <a:ext cx="2115879" cy="3030279"/>
                            </a:xfrm>
                            <a:prstGeom prst="rect">
                              <a:avLst/>
                            </a:prstGeom>
                          </pic:spPr>
                        </pic:pic>
                      </wpg:grpSp>
                      <wps:wsp>
                        <wps:cNvPr id="144" name="AutoShape 36"/>
                        <wps:cNvSpPr>
                          <a:spLocks noChangeArrowheads="1"/>
                        </wps:cNvSpPr>
                        <wps:spPr bwMode="auto">
                          <a:xfrm>
                            <a:off x="0" y="0"/>
                            <a:ext cx="2030730" cy="2062480"/>
                          </a:xfrm>
                          <a:prstGeom prst="roundRect">
                            <a:avLst>
                              <a:gd name="adj" fmla="val 16667"/>
                            </a:avLst>
                          </a:prstGeom>
                          <a:gradFill rotWithShape="1">
                            <a:gsLst>
                              <a:gs pos="0">
                                <a:srgbClr val="FEB686"/>
                              </a:gs>
                              <a:gs pos="100000">
                                <a:schemeClr val="accent1">
                                  <a:lumMod val="100000"/>
                                  <a:lumOff val="0"/>
                                </a:schemeClr>
                              </a:gs>
                            </a:gsLst>
                            <a:lin ang="2700000" scaled="1"/>
                          </a:gradFill>
                          <a:ln w="38100">
                            <a:solidFill>
                              <a:schemeClr val="accent1">
                                <a:lumMod val="100000"/>
                                <a:lumOff val="0"/>
                              </a:schemeClr>
                            </a:solidFill>
                            <a:round/>
                            <a:headEnd/>
                            <a:tailEnd/>
                          </a:ln>
                          <a:effectLst>
                            <a:outerShdw dist="35921" dir="2700000" algn="ctr" rotWithShape="0">
                              <a:srgbClr val="808080">
                                <a:alpha val="50000"/>
                              </a:srgbClr>
                            </a:outerShdw>
                          </a:effectLst>
                        </wps:spPr>
                        <wps:txbx>
                          <w:txbxContent>
                            <w:p w14:paraId="14958E25" w14:textId="0D90B0E5" w:rsidR="00F61B35" w:rsidRDefault="00F61B35" w:rsidP="00A56E60">
                              <w:pPr>
                                <w:jc w:val="both"/>
                                <w:rPr>
                                  <w:rFonts w:ascii="Cambria" w:hAnsi="Cambria"/>
                                </w:rPr>
                              </w:pPr>
                              <w:r>
                                <w:rPr>
                                  <w:rFonts w:ascii="Cambria" w:hAnsi="Cambria"/>
                                </w:rPr>
                                <w:t>For example, this user is linked to three assets and is not an Owner of any of them. Selecting the second asset ‘Le Rouret’ shows them that the Owner (Ann) has a pending booking to approve:</w:t>
                              </w:r>
                            </w:p>
                            <w:p w14:paraId="010CCA55" w14:textId="57951698" w:rsidR="00F61B35" w:rsidRDefault="00F61B35">
                              <w:pPr>
                                <w:spacing w:after="0"/>
                                <w:rPr>
                                  <w:b/>
                                  <w:bCs/>
                                  <w:color w:val="FFFFFF" w:themeColor="background1"/>
                                  <w:sz w:val="36"/>
                                  <w:szCs w:val="36"/>
                                </w:rPr>
                              </w:pPr>
                            </w:p>
                          </w:txbxContent>
                        </wps:txbx>
                        <wps:bodyPr rot="0" vert="horz" wrap="square" lIns="182880" tIns="228600" rIns="137160" bIns="228600" anchor="t" anchorCtr="0" upright="1">
                          <a:noAutofit/>
                        </wps:bodyPr>
                      </wps:wsp>
                      <wps:wsp>
                        <wps:cNvPr id="147" name="Elbow Connector 147"/>
                        <wps:cNvCnPr/>
                        <wps:spPr>
                          <a:xfrm>
                            <a:off x="2030818" y="1690577"/>
                            <a:ext cx="2221865" cy="1711841"/>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EE6701A" id="Group 150" o:spid="_x0000_s1028" style="position:absolute;left:0;text-align:left;margin-left:-6.3pt;margin-top:60.2pt;width:508.15pt;height:280.45pt;z-index:251750400" coordsize="64536,35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">
                <v:group id="Group 139" o:spid="_x0000_s1029" style="position:absolute;left:22328;top:1275;width:42208;height:34341" coordsize="42211,3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Picture 122" o:spid="_x0000_s1030" type="#_x0000_t75" style="position:absolute;width:21052;height:1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">
                    <v:imagedata r:id="rId32" o:title=""/>
                    <v:path arrowok="t"/>
                  </v:shape>
                  <v:shape id="Picture 138" o:spid="_x0000_s1031" type="#_x0000_t75" style="position:absolute;left:21052;top:4040;width:21159;height:3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">
                    <v:imagedata r:id="rId33" o:title=""/>
                    <v:path arrowok="t"/>
                  </v:shape>
                </v:group>
                <v:roundrect id="AutoShape 36" o:spid="_x0000_s1032" style="position:absolute;width:20307;height:206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" fillcolor="#feb686" strokecolor="#ad0101 [3204]" strokeweight="3pt">
                  <v:fill color2="#ad0101 [3204]" rotate="t" angle="45" focus="100%" type="gradient"/>
                  <v:shadow on="t" opacity=".5"/>
                  <v:textbox inset="14.4pt,18pt,10.8pt,18pt">
                    <w:txbxContent>
                      <w:p w14:paraId="14958E25" w14:textId="0D90B0E5" w:rsidR="00F61B35" w:rsidRDefault="00F61B35" w:rsidP="00A56E60">
                        <w:pPr>
                          <w:jc w:val="both"/>
                          <w:rPr>
                            <w:rFonts w:ascii="Cambria" w:hAnsi="Cambria"/>
                          </w:rPr>
                        </w:pPr>
                        <w:r>
                          <w:rPr>
                            <w:rFonts w:ascii="Cambria" w:hAnsi="Cambria"/>
                          </w:rPr>
                          <w:t>For example, this user is linked to three assets and is not an Owner of any of them. Selecting the second asset ‘Le Rouret’ shows them that the Owner (Ann) has a pending booking to approve:</w:t>
                        </w:r>
                      </w:p>
                      <w:p w14:paraId="010CCA55" w14:textId="57951698" w:rsidR="00F61B35" w:rsidRDefault="00F61B35">
                        <w:pPr>
                          <w:spacing w:after="0"/>
                          <w:rPr>
                            <w:b/>
                            <w:bCs/>
                            <w:color w:val="FFFFFF" w:themeColor="background1"/>
                            <w:sz w:val="36"/>
                            <w:szCs w:val="36"/>
                          </w:rPr>
                        </w:pP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7" o:spid="_x0000_s1033" type="#_x0000_t34" style="position:absolute;left:20308;top:16905;width:22218;height:1711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" strokecolor="#780000 [2244]" strokeweight="1pt">
                  <v:stroke endarrow="open"/>
                </v:shape>
              </v:group>
            </w:pict>
          </mc:Fallback>
        </mc:AlternateContent>
      </w:r>
      <w:r w:rsidR="00813921">
        <w:rPr>
          <w:rFonts w:ascii="Cambria" w:hAnsi="Cambria"/>
        </w:rPr>
        <w:t>MY SHARES</w:t>
      </w:r>
      <w:r w:rsidR="00813921">
        <w:rPr>
          <w:rFonts w:ascii="Cambria" w:hAnsi="Cambria"/>
        </w:rPr>
        <w:tab/>
        <w:t xml:space="preserve">A drop-down Menu of the Assets for this Requestor/Member with sub-menus related to each Asset. </w:t>
      </w:r>
      <w:r w:rsidR="00A56E60">
        <w:rPr>
          <w:rFonts w:ascii="Cambria" w:hAnsi="Cambria"/>
        </w:rPr>
        <w:t xml:space="preserve">This menu is dynamically updated for each user. The number of assets listed depends on what Assets the user is linked to. It also changes depending on where the user is an Owner </w:t>
      </w:r>
      <w:r w:rsidR="00BF1325">
        <w:rPr>
          <w:rFonts w:ascii="Cambria" w:hAnsi="Cambria"/>
        </w:rPr>
        <w:t xml:space="preserve">or a Member </w:t>
      </w:r>
      <w:r w:rsidR="00A56E60">
        <w:rPr>
          <w:rFonts w:ascii="Cambria" w:hAnsi="Cambria"/>
        </w:rPr>
        <w:t>of an asset.</w:t>
      </w:r>
    </w:p>
    <w:p w14:paraId="62F1B141" w14:textId="645D1D06" w:rsidR="00CB3DCE" w:rsidRDefault="00CB3DCE" w:rsidP="00CB3DCE">
      <w:pPr>
        <w:ind w:left="2160" w:hanging="1440"/>
        <w:jc w:val="both"/>
        <w:rPr>
          <w:rFonts w:ascii="Cambria" w:hAnsi="Cambria"/>
        </w:rPr>
      </w:pPr>
    </w:p>
    <w:p w14:paraId="6D29ED5E" w14:textId="4DD05D41" w:rsidR="00CB3DCE" w:rsidRDefault="00CB3DCE" w:rsidP="00CB3DCE">
      <w:pPr>
        <w:ind w:left="2160" w:hanging="1440"/>
        <w:jc w:val="both"/>
        <w:rPr>
          <w:rFonts w:ascii="Cambria" w:hAnsi="Cambria"/>
        </w:rPr>
      </w:pPr>
    </w:p>
    <w:p w14:paraId="7C84186B" w14:textId="2680BB8B" w:rsidR="00CB3DCE" w:rsidRDefault="00CB3DCE" w:rsidP="00CB3DCE">
      <w:pPr>
        <w:ind w:left="2160" w:hanging="1440"/>
        <w:jc w:val="both"/>
        <w:rPr>
          <w:rFonts w:ascii="Cambria" w:hAnsi="Cambria"/>
        </w:rPr>
      </w:pPr>
    </w:p>
    <w:p w14:paraId="72A9C903" w14:textId="77777777" w:rsidR="00CB3DCE" w:rsidRDefault="00CB3DCE" w:rsidP="00CB3DCE">
      <w:pPr>
        <w:ind w:left="2160" w:hanging="1440"/>
        <w:jc w:val="both"/>
        <w:rPr>
          <w:rFonts w:ascii="Cambria" w:hAnsi="Cambria"/>
        </w:rPr>
      </w:pPr>
    </w:p>
    <w:p w14:paraId="769179F0" w14:textId="5985E5C6" w:rsidR="00CB3DCE" w:rsidRDefault="00CB3DCE" w:rsidP="00CB3DCE">
      <w:pPr>
        <w:ind w:left="2160" w:hanging="1440"/>
        <w:jc w:val="both"/>
        <w:rPr>
          <w:rFonts w:ascii="Cambria" w:hAnsi="Cambria"/>
        </w:rPr>
      </w:pPr>
    </w:p>
    <w:p w14:paraId="45FFE426" w14:textId="411E864E" w:rsidR="00CB3DCE" w:rsidRDefault="00CB3DCE" w:rsidP="00CB3DCE">
      <w:pPr>
        <w:ind w:left="2160" w:hanging="1440"/>
        <w:jc w:val="both"/>
        <w:rPr>
          <w:rFonts w:ascii="Cambria" w:hAnsi="Cambria"/>
        </w:rPr>
      </w:pPr>
    </w:p>
    <w:p w14:paraId="1BE74884" w14:textId="55E71E17" w:rsidR="00CB3DCE" w:rsidRDefault="00CB3DCE" w:rsidP="00CB3DCE">
      <w:pPr>
        <w:ind w:left="2160" w:hanging="1440"/>
        <w:jc w:val="both"/>
        <w:rPr>
          <w:rFonts w:ascii="Cambria" w:hAnsi="Cambria"/>
        </w:rPr>
      </w:pPr>
    </w:p>
    <w:p w14:paraId="12D5A096" w14:textId="77777777" w:rsidR="00CB3DCE" w:rsidRDefault="00CB3DCE" w:rsidP="00CB3DCE">
      <w:pPr>
        <w:ind w:left="2160" w:hanging="1440"/>
        <w:jc w:val="both"/>
        <w:rPr>
          <w:rFonts w:ascii="Cambria" w:hAnsi="Cambria"/>
        </w:rPr>
      </w:pPr>
    </w:p>
    <w:p w14:paraId="287E498D" w14:textId="6CA5566C" w:rsidR="00CB3DCE" w:rsidRDefault="00CB3DCE" w:rsidP="00CB3DCE">
      <w:pPr>
        <w:ind w:left="2160" w:hanging="1440"/>
        <w:jc w:val="both"/>
        <w:rPr>
          <w:rFonts w:ascii="Cambria" w:hAnsi="Cambria"/>
        </w:rPr>
      </w:pPr>
    </w:p>
    <w:p w14:paraId="0FD85C66" w14:textId="2214F6AB" w:rsidR="00CB3DCE" w:rsidRDefault="0001087B" w:rsidP="00CB3DCE">
      <w:pPr>
        <w:ind w:left="2160" w:hanging="1440"/>
        <w:jc w:val="both"/>
        <w:rPr>
          <w:rFonts w:ascii="Cambria" w:hAnsi="Cambria"/>
        </w:rPr>
      </w:pPr>
      <w:r>
        <w:rPr>
          <w:rFonts w:ascii="Cambria" w:hAnsi="Cambria"/>
          <w:noProof/>
          <w:lang w:val="en-IE" w:eastAsia="en-IE"/>
        </w:rPr>
        <mc:AlternateContent>
          <mc:Choice Requires="wpg">
            <w:drawing>
              <wp:anchor distT="0" distB="0" distL="114300" distR="114300" simplePos="0" relativeHeight="251751424" behindDoc="0" locked="0" layoutInCell="1" allowOverlap="1" wp14:anchorId="1947C502" wp14:editId="399B6C6B">
                <wp:simplePos x="0" y="0"/>
                <wp:positionH relativeFrom="column">
                  <wp:posOffset>-79744</wp:posOffset>
                </wp:positionH>
                <wp:positionV relativeFrom="paragraph">
                  <wp:posOffset>64859</wp:posOffset>
                </wp:positionV>
                <wp:extent cx="6102675" cy="2636520"/>
                <wp:effectExtent l="0" t="0" r="50800" b="30480"/>
                <wp:wrapNone/>
                <wp:docPr id="151" name="Group 151"/>
                <wp:cNvGraphicFramePr/>
                <a:graphic xmlns:a="http://schemas.openxmlformats.org/drawingml/2006/main">
                  <a:graphicData uri="http://schemas.microsoft.com/office/word/2010/wordprocessingGroup">
                    <wpg:wgp>
                      <wpg:cNvGrpSpPr/>
                      <wpg:grpSpPr>
                        <a:xfrm>
                          <a:off x="0" y="0"/>
                          <a:ext cx="6102675" cy="2636520"/>
                          <a:chOff x="0" y="0"/>
                          <a:chExt cx="6102675" cy="2636520"/>
                        </a:xfrm>
                      </wpg:grpSpPr>
                      <wpg:grpSp>
                        <wpg:cNvPr id="145" name="Group 145"/>
                        <wpg:cNvGrpSpPr/>
                        <wpg:grpSpPr>
                          <a:xfrm>
                            <a:off x="0" y="0"/>
                            <a:ext cx="4156710" cy="2636520"/>
                            <a:chOff x="0" y="0"/>
                            <a:chExt cx="4157330" cy="2636874"/>
                          </a:xfrm>
                        </wpg:grpSpPr>
                        <pic:pic xmlns:pic="http://schemas.openxmlformats.org/drawingml/2006/picture">
                          <pic:nvPicPr>
                            <pic:cNvPr id="134" name="Picture 13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083981" y="0"/>
                              <a:ext cx="2073349" cy="446568"/>
                            </a:xfrm>
                            <a:prstGeom prst="rect">
                              <a:avLst/>
                            </a:prstGeom>
                          </pic:spPr>
                        </pic:pic>
                        <pic:pic xmlns:pic="http://schemas.openxmlformats.org/drawingml/2006/picture">
                          <pic:nvPicPr>
                            <pic:cNvPr id="133" name="Picture 1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115879" cy="2636874"/>
                            </a:xfrm>
                            <a:prstGeom prst="rect">
                              <a:avLst/>
                            </a:prstGeom>
                          </pic:spPr>
                        </pic:pic>
                      </wpg:grpSp>
                      <wps:wsp>
                        <wps:cNvPr id="146" name="AutoShape 36"/>
                        <wps:cNvSpPr>
                          <a:spLocks noChangeArrowheads="1"/>
                        </wps:cNvSpPr>
                        <wps:spPr bwMode="auto">
                          <a:xfrm>
                            <a:off x="3636335" y="1286539"/>
                            <a:ext cx="2466340" cy="1329055"/>
                          </a:xfrm>
                          <a:prstGeom prst="roundRect">
                            <a:avLst>
                              <a:gd name="adj" fmla="val 16667"/>
                            </a:avLst>
                          </a:prstGeom>
                          <a:gradFill rotWithShape="1">
                            <a:gsLst>
                              <a:gs pos="0">
                                <a:srgbClr val="FEB686"/>
                              </a:gs>
                              <a:gs pos="100000">
                                <a:schemeClr val="accent1">
                                  <a:lumMod val="100000"/>
                                  <a:lumOff val="0"/>
                                </a:schemeClr>
                              </a:gs>
                            </a:gsLst>
                            <a:lin ang="2700000" scaled="1"/>
                          </a:gradFill>
                          <a:ln w="38100">
                            <a:solidFill>
                              <a:schemeClr val="accent1">
                                <a:lumMod val="100000"/>
                                <a:lumOff val="0"/>
                              </a:schemeClr>
                            </a:solidFill>
                            <a:round/>
                            <a:headEnd/>
                            <a:tailEnd/>
                          </a:ln>
                          <a:effectLst>
                            <a:outerShdw dist="35921" dir="2700000" algn="ctr" rotWithShape="0">
                              <a:srgbClr val="808080">
                                <a:alpha val="50000"/>
                              </a:srgbClr>
                            </a:outerShdw>
                          </a:effectLst>
                        </wps:spPr>
                        <wps:txbx>
                          <w:txbxContent>
                            <w:p w14:paraId="4F7FBF8F" w14:textId="7754B350" w:rsidR="00F61B35" w:rsidRDefault="00F61B35" w:rsidP="00A56E60">
                              <w:pPr>
                                <w:jc w:val="both"/>
                                <w:rPr>
                                  <w:rFonts w:ascii="Cambria" w:hAnsi="Cambria"/>
                                </w:rPr>
                              </w:pPr>
                              <w:r>
                                <w:rPr>
                                  <w:rFonts w:ascii="Cambria" w:hAnsi="Cambria"/>
                                </w:rPr>
                                <w:t>Whereas when Ann logs in she is only linked to one Asset and she see ‘My’ Pending Approvals (as the Owner)</w:t>
                              </w:r>
                            </w:p>
                            <w:p w14:paraId="72E4A71D" w14:textId="77777777" w:rsidR="00F61B35" w:rsidRDefault="00F61B35" w:rsidP="00A56E60">
                              <w:pPr>
                                <w:spacing w:after="0"/>
                                <w:rPr>
                                  <w:b/>
                                  <w:bCs/>
                                  <w:color w:val="FFFFFF" w:themeColor="background1"/>
                                  <w:sz w:val="36"/>
                                  <w:szCs w:val="36"/>
                                </w:rPr>
                              </w:pPr>
                            </w:p>
                          </w:txbxContent>
                        </wps:txbx>
                        <wps:bodyPr rot="0" vert="horz" wrap="square" lIns="182880" tIns="228600" rIns="137160" bIns="228600" anchor="t" anchorCtr="0" upright="1">
                          <a:noAutofit/>
                        </wps:bodyPr>
                      </wps:wsp>
                      <wps:wsp>
                        <wps:cNvPr id="148" name="Elbow Connector 148"/>
                        <wps:cNvCnPr/>
                        <wps:spPr>
                          <a:xfrm rot="10800000" flipV="1">
                            <a:off x="2115879" y="1828800"/>
                            <a:ext cx="1520190" cy="62674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947C502" id="Group 151" o:spid="_x0000_s1034" style="position:absolute;left:0;text-align:left;margin-left:-6.3pt;margin-top:5.1pt;width:480.55pt;height:207.6pt;z-index:251751424" coordsize="61026,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">
                <v:group id="Group 145" o:spid="_x0000_s1035" style="position:absolute;width:41567;height:26365" coordsize="41573,2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34" o:spid="_x0000_s1036" type="#_x0000_t75" style="position:absolute;left:20839;width:20734;height: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">
                    <v:imagedata r:id="rId36" o:title=""/>
                    <v:path arrowok="t"/>
                  </v:shape>
                  <v:shape id="Picture 133" o:spid="_x0000_s1037" type="#_x0000_t75" style="position:absolute;width:21158;height:26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">
                    <v:imagedata r:id="rId37" o:title=""/>
                    <v:path arrowok="t"/>
                  </v:shape>
                </v:group>
                <v:roundrect id="AutoShape 36" o:spid="_x0000_s1038" style="position:absolute;left:36363;top:12865;width:24663;height:132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" fillcolor="#feb686" strokecolor="#ad0101 [3204]" strokeweight="3pt">
                  <v:fill color2="#ad0101 [3204]" rotate="t" angle="45" focus="100%" type="gradient"/>
                  <v:shadow on="t" opacity=".5"/>
                  <v:textbox inset="14.4pt,18pt,10.8pt,18pt">
                    <w:txbxContent>
                      <w:p w14:paraId="4F7FBF8F" w14:textId="7754B350" w:rsidR="00F61B35" w:rsidRDefault="00F61B35" w:rsidP="00A56E60">
                        <w:pPr>
                          <w:jc w:val="both"/>
                          <w:rPr>
                            <w:rFonts w:ascii="Cambria" w:hAnsi="Cambria"/>
                          </w:rPr>
                        </w:pPr>
                        <w:r>
                          <w:rPr>
                            <w:rFonts w:ascii="Cambria" w:hAnsi="Cambria"/>
                          </w:rPr>
                          <w:t>Whereas when Ann logs in she is only linked to one Asset and she see ‘My’ Pending Approvals (as the Owner)</w:t>
                        </w:r>
                      </w:p>
                      <w:p w14:paraId="72E4A71D" w14:textId="77777777" w:rsidR="00F61B35" w:rsidRDefault="00F61B35" w:rsidP="00A56E60">
                        <w:pPr>
                          <w:spacing w:after="0"/>
                          <w:rPr>
                            <w:b/>
                            <w:bCs/>
                            <w:color w:val="FFFFFF" w:themeColor="background1"/>
                            <w:sz w:val="36"/>
                            <w:szCs w:val="36"/>
                          </w:rPr>
                        </w:pPr>
                      </w:p>
                    </w:txbxContent>
                  </v:textbox>
                </v:roundrect>
                <v:shape id="Elbow Connector 148" o:spid="_x0000_s1039" type="#_x0000_t34" style="position:absolute;left:21158;top:18288;width:15202;height:626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" strokecolor="#780000 [2244]" strokeweight="1pt">
                  <v:stroke endarrow="open"/>
                </v:shape>
              </v:group>
            </w:pict>
          </mc:Fallback>
        </mc:AlternateContent>
      </w:r>
    </w:p>
    <w:p w14:paraId="7A5D750A" w14:textId="24EAADF6" w:rsidR="00CB3DCE" w:rsidRDefault="00CB3DCE" w:rsidP="00CB3DCE">
      <w:pPr>
        <w:ind w:left="2160" w:hanging="1440"/>
        <w:jc w:val="both"/>
        <w:rPr>
          <w:rFonts w:ascii="Cambria" w:hAnsi="Cambria"/>
        </w:rPr>
      </w:pPr>
    </w:p>
    <w:p w14:paraId="5B1EC4B1" w14:textId="5B9906D8" w:rsidR="00255D81" w:rsidRDefault="00255D81" w:rsidP="00CB3DCE">
      <w:pPr>
        <w:ind w:left="2160" w:hanging="1440"/>
        <w:jc w:val="both"/>
        <w:rPr>
          <w:rFonts w:ascii="Cambria" w:hAnsi="Cambria"/>
        </w:rPr>
      </w:pPr>
    </w:p>
    <w:p w14:paraId="466C98C9" w14:textId="3BA41890" w:rsidR="00255D81" w:rsidRDefault="00255D81" w:rsidP="00CB3DCE">
      <w:pPr>
        <w:ind w:left="2160" w:hanging="1440"/>
        <w:jc w:val="both"/>
        <w:rPr>
          <w:rFonts w:ascii="Cambria" w:hAnsi="Cambria"/>
        </w:rPr>
      </w:pPr>
    </w:p>
    <w:p w14:paraId="4F2E32BB" w14:textId="74B98178" w:rsidR="00255D81" w:rsidRDefault="00255D81" w:rsidP="00CB3DCE">
      <w:pPr>
        <w:ind w:left="2160" w:hanging="1440"/>
        <w:jc w:val="both"/>
        <w:rPr>
          <w:rFonts w:ascii="Cambria" w:hAnsi="Cambria"/>
        </w:rPr>
      </w:pPr>
      <w:r w:rsidRPr="00255D81">
        <w:rPr>
          <w:noProof/>
          <w:lang w:val="en-GB" w:eastAsia="en-GB"/>
        </w:rPr>
        <w:t xml:space="preserve"> </w:t>
      </w:r>
    </w:p>
    <w:p w14:paraId="6E60057A" w14:textId="6FE62A05" w:rsidR="00CB3DCE" w:rsidRDefault="00CB3DCE" w:rsidP="00CB3DCE">
      <w:pPr>
        <w:ind w:left="2160" w:hanging="1440"/>
        <w:jc w:val="both"/>
        <w:rPr>
          <w:rFonts w:ascii="Cambria" w:hAnsi="Cambria"/>
        </w:rPr>
      </w:pPr>
    </w:p>
    <w:p w14:paraId="31DF3D1C" w14:textId="1BDC5110" w:rsidR="00CB3DCE" w:rsidRDefault="00CB3DCE" w:rsidP="00CB3DCE">
      <w:pPr>
        <w:ind w:left="2160" w:hanging="1440"/>
        <w:jc w:val="both"/>
        <w:rPr>
          <w:rFonts w:ascii="Cambria" w:hAnsi="Cambria"/>
        </w:rPr>
      </w:pPr>
    </w:p>
    <w:p w14:paraId="60D57E57" w14:textId="77777777" w:rsidR="0001087B" w:rsidRDefault="0001087B" w:rsidP="00CB3DCE">
      <w:pPr>
        <w:ind w:left="2160" w:hanging="1440"/>
        <w:jc w:val="both"/>
        <w:rPr>
          <w:rFonts w:ascii="Cambria" w:hAnsi="Cambria"/>
        </w:rPr>
      </w:pPr>
    </w:p>
    <w:p w14:paraId="795CA8FE" w14:textId="77777777" w:rsidR="0001087B" w:rsidRDefault="0001087B" w:rsidP="00CB3DCE">
      <w:pPr>
        <w:ind w:left="2160" w:hanging="1440"/>
        <w:jc w:val="both"/>
        <w:rPr>
          <w:rFonts w:ascii="Cambria" w:hAnsi="Cambria"/>
        </w:rPr>
      </w:pPr>
    </w:p>
    <w:p w14:paraId="72CC0CDC" w14:textId="77777777" w:rsidR="0001087B" w:rsidRDefault="0001087B" w:rsidP="00CB3DCE">
      <w:pPr>
        <w:ind w:left="2160" w:hanging="1440"/>
        <w:jc w:val="both"/>
        <w:rPr>
          <w:rFonts w:ascii="Cambria" w:hAnsi="Cambria"/>
        </w:rPr>
      </w:pPr>
    </w:p>
    <w:p w14:paraId="6E335D26" w14:textId="628DB810" w:rsidR="00813921" w:rsidRDefault="00813921" w:rsidP="00CB3DCE">
      <w:pPr>
        <w:ind w:left="2160" w:hanging="1440"/>
        <w:jc w:val="both"/>
        <w:rPr>
          <w:rFonts w:ascii="Cambria" w:hAnsi="Cambria"/>
        </w:rPr>
      </w:pPr>
      <w:r>
        <w:rPr>
          <w:rFonts w:ascii="Cambria" w:hAnsi="Cambria"/>
        </w:rPr>
        <w:t>MY BOOKINGS</w:t>
      </w:r>
      <w:r>
        <w:rPr>
          <w:rFonts w:ascii="Cambria" w:hAnsi="Cambria"/>
        </w:rPr>
        <w:tab/>
        <w:t>T</w:t>
      </w:r>
      <w:r w:rsidRPr="00B62943">
        <w:rPr>
          <w:rFonts w:ascii="Cambria" w:hAnsi="Cambria"/>
        </w:rPr>
        <w:t xml:space="preserve">his Page </w:t>
      </w:r>
      <w:r>
        <w:rPr>
          <w:rFonts w:ascii="Cambria" w:hAnsi="Cambria"/>
        </w:rPr>
        <w:t xml:space="preserve">shows the Requestor all their future bookings for all their Assets. While this information is available on a </w:t>
      </w:r>
      <w:r w:rsidRPr="005038EE">
        <w:rPr>
          <w:rFonts w:ascii="Cambria" w:hAnsi="Cambria"/>
          <w:i/>
        </w:rPr>
        <w:t>per</w:t>
      </w:r>
      <w:r>
        <w:rPr>
          <w:rFonts w:ascii="Cambria" w:hAnsi="Cambria"/>
        </w:rPr>
        <w:t xml:space="preserve"> Asset basis from the MY SHARES link, for convenience, this page shows all their bookings from all their assets in one place, showing in up-coming ord</w:t>
      </w:r>
      <w:r w:rsidR="00CB3DCE">
        <w:rPr>
          <w:rFonts w:ascii="Cambria" w:hAnsi="Cambria"/>
        </w:rPr>
        <w:t>er.</w:t>
      </w:r>
    </w:p>
    <w:p w14:paraId="7F7B3CEF" w14:textId="17CDBC99" w:rsidR="00813921" w:rsidRDefault="00813921" w:rsidP="00CB3DCE">
      <w:pPr>
        <w:ind w:left="720"/>
        <w:jc w:val="both"/>
        <w:rPr>
          <w:rFonts w:ascii="Cambria" w:hAnsi="Cambria"/>
        </w:rPr>
      </w:pPr>
      <w:r>
        <w:rPr>
          <w:rFonts w:ascii="Cambria" w:hAnsi="Cambria"/>
        </w:rPr>
        <w:t>SIGN OUT</w:t>
      </w:r>
      <w:r w:rsidR="00CB3DCE">
        <w:rPr>
          <w:rFonts w:ascii="Cambria" w:hAnsi="Cambria"/>
        </w:rPr>
        <w:tab/>
        <w:t>Returns the user to the opening Home page</w:t>
      </w:r>
    </w:p>
    <w:p w14:paraId="429B2BA9" w14:textId="55E6BBD3" w:rsidR="00CB3DCE" w:rsidRDefault="00813921" w:rsidP="00CB3DCE">
      <w:pPr>
        <w:ind w:left="2160" w:hanging="1440"/>
        <w:jc w:val="both"/>
        <w:rPr>
          <w:rFonts w:ascii="Cambria" w:hAnsi="Cambria"/>
        </w:rPr>
      </w:pPr>
      <w:r>
        <w:rPr>
          <w:rFonts w:ascii="Cambria" w:hAnsi="Cambria"/>
        </w:rPr>
        <w:t>ADMIN</w:t>
      </w:r>
      <w:r>
        <w:rPr>
          <w:rFonts w:ascii="Cambria" w:hAnsi="Cambria"/>
        </w:rPr>
        <w:tab/>
      </w:r>
      <w:r w:rsidR="00CB3DCE">
        <w:rPr>
          <w:rFonts w:ascii="Cambria" w:hAnsi="Cambria"/>
        </w:rPr>
        <w:t>T</w:t>
      </w:r>
      <w:r w:rsidR="00CB3DCE" w:rsidRPr="00B62943">
        <w:rPr>
          <w:rFonts w:ascii="Cambria" w:hAnsi="Cambria"/>
        </w:rPr>
        <w:t xml:space="preserve">his </w:t>
      </w:r>
      <w:r w:rsidR="00CB3DCE">
        <w:rPr>
          <w:rFonts w:ascii="Cambria" w:hAnsi="Cambria"/>
        </w:rPr>
        <w:t xml:space="preserve">link will only appear for the super-user and allows quick access to the Django Admin Panel pages. </w:t>
      </w:r>
    </w:p>
    <w:p w14:paraId="43B0BF67" w14:textId="77777777" w:rsidR="001F422D" w:rsidRPr="00B62943" w:rsidRDefault="001F422D" w:rsidP="000F24E7">
      <w:pPr>
        <w:pStyle w:val="Heading1"/>
        <w:jc w:val="both"/>
        <w:rPr>
          <w:rFonts w:ascii="Cambria" w:hAnsi="Cambria"/>
        </w:rPr>
      </w:pPr>
    </w:p>
    <w:p w14:paraId="00E4D5D8" w14:textId="421660D1" w:rsidR="00737D25" w:rsidRDefault="00737D25" w:rsidP="000F24E7">
      <w:pPr>
        <w:pStyle w:val="Heading1"/>
        <w:jc w:val="both"/>
        <w:rPr>
          <w:rFonts w:ascii="Cambria" w:hAnsi="Cambria"/>
        </w:rPr>
      </w:pPr>
      <w:bookmarkStart w:id="14" w:name="_Toc469326081"/>
      <w:r w:rsidRPr="00B62943">
        <w:rPr>
          <w:rFonts w:ascii="Cambria" w:hAnsi="Cambria"/>
        </w:rPr>
        <w:t>Models</w:t>
      </w:r>
      <w:bookmarkEnd w:id="14"/>
    </w:p>
    <w:p w14:paraId="3325E4FA" w14:textId="77777777" w:rsidR="00CB3DCE" w:rsidRPr="00CB3DCE" w:rsidRDefault="00CB3DCE" w:rsidP="00CB3DCE"/>
    <w:p w14:paraId="60B25FCA" w14:textId="286427C4" w:rsidR="00B53893" w:rsidRPr="00B53893" w:rsidRDefault="00CB3DCE" w:rsidP="00CB3DCE">
      <w:pPr>
        <w:ind w:left="2160" w:hanging="1440"/>
        <w:jc w:val="both"/>
      </w:pPr>
      <w:r>
        <w:rPr>
          <w:rFonts w:ascii="Cambria" w:hAnsi="Cambria"/>
        </w:rPr>
        <w:t>USER</w:t>
      </w:r>
      <w:r w:rsidR="00B53893">
        <w:tab/>
      </w:r>
      <w:r>
        <w:tab/>
      </w:r>
      <w:r w:rsidR="00282D9D">
        <w:t>holds</w:t>
      </w:r>
      <w:r w:rsidR="00B53893">
        <w:t xml:space="preserve"> username (email), password and name</w:t>
      </w:r>
    </w:p>
    <w:p w14:paraId="4903B34F" w14:textId="10238E0F" w:rsidR="00B53893" w:rsidRDefault="00CB3DCE" w:rsidP="00CB3DCE">
      <w:pPr>
        <w:ind w:left="2880" w:hanging="2160"/>
        <w:jc w:val="both"/>
        <w:rPr>
          <w:rFonts w:ascii="Cambria" w:hAnsi="Cambria"/>
        </w:rPr>
      </w:pPr>
      <w:r w:rsidRPr="00CB3DCE">
        <w:rPr>
          <w:rFonts w:ascii="Cambria" w:hAnsi="Cambria"/>
        </w:rPr>
        <w:t>ASSET</w:t>
      </w:r>
      <w:r w:rsidR="00B53893">
        <w:rPr>
          <w:rFonts w:ascii="Cambria" w:hAnsi="Cambria"/>
        </w:rPr>
        <w:t xml:space="preserve"> </w:t>
      </w:r>
      <w:r w:rsidR="00B53893">
        <w:rPr>
          <w:rFonts w:ascii="Cambria" w:hAnsi="Cambria"/>
        </w:rPr>
        <w:tab/>
      </w:r>
      <w:r w:rsidR="00282D9D">
        <w:rPr>
          <w:rFonts w:ascii="Cambria" w:hAnsi="Cambria"/>
        </w:rPr>
        <w:t xml:space="preserve">holds </w:t>
      </w:r>
      <w:r w:rsidR="00B53893">
        <w:rPr>
          <w:rFonts w:ascii="Cambria" w:hAnsi="Cambria"/>
        </w:rPr>
        <w:t xml:space="preserve">high-level information such as asset name, </w:t>
      </w:r>
      <w:r w:rsidR="00282D9D">
        <w:rPr>
          <w:rFonts w:ascii="Cambria" w:hAnsi="Cambria"/>
        </w:rPr>
        <w:t xml:space="preserve">type of asset, </w:t>
      </w:r>
      <w:r w:rsidR="00EA1587">
        <w:rPr>
          <w:rFonts w:ascii="Cambria" w:hAnsi="Cambria"/>
        </w:rPr>
        <w:t xml:space="preserve">sharing </w:t>
      </w:r>
      <w:r w:rsidR="00B53893">
        <w:rPr>
          <w:rFonts w:ascii="Cambria" w:hAnsi="Cambria"/>
        </w:rPr>
        <w:t xml:space="preserve">start date, number of owner slots, </w:t>
      </w:r>
      <w:r w:rsidR="008749F0">
        <w:rPr>
          <w:rFonts w:ascii="Cambria" w:hAnsi="Cambria"/>
        </w:rPr>
        <w:t>and duration</w:t>
      </w:r>
      <w:r w:rsidR="00B53893">
        <w:rPr>
          <w:rFonts w:ascii="Cambria" w:hAnsi="Cambria"/>
        </w:rPr>
        <w:t xml:space="preserve"> type of each slot </w:t>
      </w:r>
      <w:r w:rsidR="00EA1587">
        <w:rPr>
          <w:rFonts w:ascii="Cambria" w:hAnsi="Cambria"/>
        </w:rPr>
        <w:t>(does not hold Owner names)</w:t>
      </w:r>
      <w:r>
        <w:rPr>
          <w:rFonts w:ascii="Cambria" w:hAnsi="Cambria"/>
        </w:rPr>
        <w:t xml:space="preserve">. </w:t>
      </w:r>
    </w:p>
    <w:p w14:paraId="3EEE1BC6" w14:textId="06F70A81" w:rsidR="00284166" w:rsidRDefault="00CB3DCE" w:rsidP="00CB3DCE">
      <w:pPr>
        <w:ind w:left="2880" w:hanging="2160"/>
        <w:jc w:val="both"/>
        <w:rPr>
          <w:rFonts w:ascii="Cambria" w:hAnsi="Cambria"/>
        </w:rPr>
      </w:pPr>
      <w:r w:rsidRPr="00CB3DCE">
        <w:rPr>
          <w:rFonts w:ascii="Cambria" w:hAnsi="Cambria"/>
        </w:rPr>
        <w:t>ASSET USER MAPPING</w:t>
      </w:r>
      <w:r>
        <w:rPr>
          <w:rFonts w:ascii="Cambria" w:hAnsi="Cambria"/>
        </w:rPr>
        <w:t xml:space="preserve"> </w:t>
      </w:r>
      <w:r w:rsidR="00B53893">
        <w:rPr>
          <w:rFonts w:ascii="Cambria" w:hAnsi="Cambria"/>
        </w:rPr>
        <w:tab/>
        <w:t>link</w:t>
      </w:r>
      <w:r w:rsidR="00EA1587">
        <w:rPr>
          <w:rFonts w:ascii="Cambria" w:hAnsi="Cambria"/>
        </w:rPr>
        <w:t>s users</w:t>
      </w:r>
      <w:r w:rsidR="00B53893">
        <w:rPr>
          <w:rFonts w:ascii="Cambria" w:hAnsi="Cambria"/>
        </w:rPr>
        <w:t xml:space="preserve"> to assets</w:t>
      </w:r>
      <w:r w:rsidR="00282D9D">
        <w:rPr>
          <w:rFonts w:ascii="Cambria" w:hAnsi="Cambria"/>
        </w:rPr>
        <w:t xml:space="preserve">, having </w:t>
      </w:r>
      <w:r w:rsidR="00EA1587">
        <w:rPr>
          <w:rFonts w:ascii="Cambria" w:hAnsi="Cambria"/>
        </w:rPr>
        <w:t>one</w:t>
      </w:r>
      <w:r w:rsidR="00B53893">
        <w:rPr>
          <w:rFonts w:ascii="Cambria" w:hAnsi="Cambria"/>
        </w:rPr>
        <w:t xml:space="preserve"> </w:t>
      </w:r>
      <w:r w:rsidR="00EA1587">
        <w:rPr>
          <w:rFonts w:ascii="Cambria" w:hAnsi="Cambria"/>
        </w:rPr>
        <w:t>record per user/per asset</w:t>
      </w:r>
      <w:r w:rsidR="00282D9D">
        <w:rPr>
          <w:rFonts w:ascii="Cambria" w:hAnsi="Cambria"/>
        </w:rPr>
        <w:t xml:space="preserve"> (joint primary keys), with an is_owner flag. If the </w:t>
      </w:r>
      <w:r w:rsidR="008749F0">
        <w:rPr>
          <w:rFonts w:ascii="Cambria" w:hAnsi="Cambria"/>
        </w:rPr>
        <w:t>is_owner field</w:t>
      </w:r>
      <w:r w:rsidR="00282D9D">
        <w:rPr>
          <w:rFonts w:ascii="Cambria" w:hAnsi="Cambria"/>
        </w:rPr>
        <w:t xml:space="preserve"> is True, then slot_rotation_order must also be populated.</w:t>
      </w:r>
    </w:p>
    <w:p w14:paraId="22A42B13" w14:textId="02F87110" w:rsidR="00284166" w:rsidRPr="00EA1587" w:rsidRDefault="00CB3DCE" w:rsidP="00CB3DCE">
      <w:pPr>
        <w:ind w:left="2880" w:hanging="2160"/>
        <w:jc w:val="both"/>
        <w:rPr>
          <w:rFonts w:ascii="Cambria" w:hAnsi="Cambria"/>
        </w:rPr>
      </w:pPr>
      <w:r w:rsidRPr="00CB3DCE">
        <w:rPr>
          <w:rFonts w:ascii="Cambria" w:hAnsi="Cambria"/>
        </w:rPr>
        <w:t>BOOKING REFERENCES</w:t>
      </w:r>
      <w:r w:rsidR="00EA1587">
        <w:rPr>
          <w:rFonts w:ascii="Cambria" w:hAnsi="Cambria"/>
          <w:b/>
        </w:rPr>
        <w:tab/>
      </w:r>
      <w:r w:rsidR="00282D9D">
        <w:rPr>
          <w:rFonts w:ascii="Cambria" w:hAnsi="Cambria"/>
        </w:rPr>
        <w:t xml:space="preserve">holds the </w:t>
      </w:r>
      <w:r w:rsidR="00EA1587">
        <w:rPr>
          <w:rFonts w:ascii="Cambria" w:hAnsi="Cambria"/>
        </w:rPr>
        <w:t>high-level information about th</w:t>
      </w:r>
      <w:r w:rsidR="00282D9D">
        <w:rPr>
          <w:rFonts w:ascii="Cambria" w:hAnsi="Cambria"/>
        </w:rPr>
        <w:t xml:space="preserve">e Booking such as requestor id and </w:t>
      </w:r>
      <w:r w:rsidR="00EA1587">
        <w:rPr>
          <w:rFonts w:ascii="Cambria" w:hAnsi="Cambria"/>
        </w:rPr>
        <w:t>name of Asset being booked (does not hold</w:t>
      </w:r>
      <w:r w:rsidR="00282D9D">
        <w:rPr>
          <w:rFonts w:ascii="Cambria" w:hAnsi="Cambria"/>
        </w:rPr>
        <w:t xml:space="preserve"> any</w:t>
      </w:r>
      <w:r w:rsidR="00EA1587">
        <w:rPr>
          <w:rFonts w:ascii="Cambria" w:hAnsi="Cambria"/>
        </w:rPr>
        <w:t xml:space="preserve"> booking dates)</w:t>
      </w:r>
    </w:p>
    <w:p w14:paraId="3D66F4CB" w14:textId="3D26924A" w:rsidR="00284166" w:rsidRDefault="00CB3DCE" w:rsidP="00CB3DCE">
      <w:pPr>
        <w:ind w:left="2880" w:hanging="2160"/>
        <w:jc w:val="both"/>
        <w:rPr>
          <w:rFonts w:ascii="Cambria" w:hAnsi="Cambria"/>
        </w:rPr>
      </w:pPr>
      <w:r w:rsidRPr="00CB3DCE">
        <w:rPr>
          <w:rFonts w:ascii="Cambria" w:hAnsi="Cambria"/>
        </w:rPr>
        <w:t>BOOKING DETAILS</w:t>
      </w:r>
      <w:r w:rsidR="00EA1587">
        <w:rPr>
          <w:rFonts w:ascii="Cambria" w:hAnsi="Cambria"/>
          <w:b/>
        </w:rPr>
        <w:tab/>
      </w:r>
      <w:r w:rsidR="00EA1587">
        <w:rPr>
          <w:rFonts w:ascii="Cambria" w:hAnsi="Cambria"/>
        </w:rPr>
        <w:t>holds a record for each date in the Booking Ref</w:t>
      </w:r>
      <w:r w:rsidR="00282D9D">
        <w:rPr>
          <w:rFonts w:ascii="Cambria" w:hAnsi="Cambria"/>
        </w:rPr>
        <w:t>erence</w:t>
      </w:r>
      <w:r w:rsidR="00EA1587">
        <w:rPr>
          <w:rFonts w:ascii="Cambria" w:hAnsi="Cambria"/>
        </w:rPr>
        <w:t xml:space="preserve"> and </w:t>
      </w:r>
      <w:r w:rsidR="00282D9D">
        <w:rPr>
          <w:rFonts w:ascii="Cambria" w:hAnsi="Cambria"/>
        </w:rPr>
        <w:t>also the Owner ID</w:t>
      </w:r>
      <w:r w:rsidR="00EA1587">
        <w:rPr>
          <w:rFonts w:ascii="Cambria" w:hAnsi="Cambria"/>
        </w:rPr>
        <w:t xml:space="preserve"> for each date booked (all bookings contain consecutive dates)</w:t>
      </w:r>
    </w:p>
    <w:p w14:paraId="27635BF5" w14:textId="6BCC9A08" w:rsidR="00284166" w:rsidRPr="00EA1587" w:rsidRDefault="00CB3DCE" w:rsidP="00CB3DCE">
      <w:pPr>
        <w:ind w:firstLine="720"/>
        <w:jc w:val="both"/>
        <w:rPr>
          <w:rFonts w:ascii="Cambria" w:hAnsi="Cambria"/>
        </w:rPr>
      </w:pPr>
      <w:r w:rsidRPr="00CB3DCE">
        <w:rPr>
          <w:rFonts w:ascii="Cambria" w:hAnsi="Cambria"/>
        </w:rPr>
        <w:t>BLOG MODELS</w:t>
      </w:r>
      <w:r w:rsidR="00EA1587">
        <w:rPr>
          <w:rFonts w:ascii="Cambria" w:hAnsi="Cambria"/>
          <w:b/>
        </w:rPr>
        <w:tab/>
      </w:r>
      <w:r w:rsidR="00EA1587">
        <w:rPr>
          <w:rFonts w:ascii="Cambria" w:hAnsi="Cambria"/>
          <w:b/>
        </w:rPr>
        <w:tab/>
      </w:r>
      <w:r w:rsidR="00282D9D">
        <w:rPr>
          <w:rFonts w:ascii="Cambria" w:hAnsi="Cambria"/>
        </w:rPr>
        <w:t xml:space="preserve">all </w:t>
      </w:r>
      <w:r w:rsidR="00EA1587">
        <w:rPr>
          <w:rFonts w:ascii="Cambria" w:hAnsi="Cambria"/>
        </w:rPr>
        <w:t>tables related to the Blog (one Blog per Asset)</w:t>
      </w:r>
    </w:p>
    <w:p w14:paraId="7F22884A" w14:textId="367715A9" w:rsidR="00284166" w:rsidRDefault="00CB3DCE" w:rsidP="00CB3DCE">
      <w:pPr>
        <w:ind w:firstLine="720"/>
        <w:jc w:val="both"/>
        <w:rPr>
          <w:rFonts w:ascii="Cambria" w:hAnsi="Cambria"/>
        </w:rPr>
      </w:pPr>
      <w:r w:rsidRPr="00CB3DCE">
        <w:rPr>
          <w:rFonts w:ascii="Cambria" w:hAnsi="Cambria"/>
        </w:rPr>
        <w:t>FORUMS MODELS</w:t>
      </w:r>
      <w:r w:rsidRPr="00CB3DCE">
        <w:rPr>
          <w:rFonts w:ascii="Cambria" w:hAnsi="Cambria"/>
        </w:rPr>
        <w:tab/>
      </w:r>
      <w:r w:rsidR="00282D9D">
        <w:rPr>
          <w:rFonts w:ascii="Cambria" w:hAnsi="Cambria"/>
        </w:rPr>
        <w:t xml:space="preserve">all </w:t>
      </w:r>
      <w:r w:rsidR="00EA1587">
        <w:rPr>
          <w:rFonts w:ascii="Cambria" w:hAnsi="Cambria"/>
        </w:rPr>
        <w:t>tables related to the Forum</w:t>
      </w:r>
      <w:r>
        <w:rPr>
          <w:rFonts w:ascii="Cambria" w:hAnsi="Cambria"/>
        </w:rPr>
        <w:t>. Subjects</w:t>
      </w:r>
      <w:r w:rsidR="00EA1587">
        <w:rPr>
          <w:rFonts w:ascii="Cambria" w:hAnsi="Cambria"/>
        </w:rPr>
        <w:t>, Threads and Posts (per Asset)</w:t>
      </w:r>
    </w:p>
    <w:p w14:paraId="61D3A3B5" w14:textId="1186B942" w:rsidR="00EA1587" w:rsidRPr="00EA1587" w:rsidRDefault="00CB3DCE" w:rsidP="00CB3DCE">
      <w:pPr>
        <w:ind w:firstLine="720"/>
        <w:jc w:val="both"/>
        <w:rPr>
          <w:rFonts w:ascii="Cambria" w:hAnsi="Cambria"/>
        </w:rPr>
      </w:pPr>
      <w:r w:rsidRPr="00CB3DCE">
        <w:rPr>
          <w:rFonts w:ascii="Cambria" w:hAnsi="Cambria"/>
        </w:rPr>
        <w:t>STRIPE DETAILS</w:t>
      </w:r>
      <w:r w:rsidR="00EA1587">
        <w:rPr>
          <w:rFonts w:ascii="Cambria" w:hAnsi="Cambria"/>
          <w:b/>
        </w:rPr>
        <w:tab/>
      </w:r>
      <w:r w:rsidR="00282D9D">
        <w:rPr>
          <w:rFonts w:ascii="Cambria" w:hAnsi="Cambria"/>
        </w:rPr>
        <w:t xml:space="preserve">holds </w:t>
      </w:r>
      <w:r w:rsidR="00EA1587">
        <w:rPr>
          <w:rFonts w:ascii="Cambria" w:hAnsi="Cambria"/>
        </w:rPr>
        <w:t>each user’s stripe id</w:t>
      </w:r>
    </w:p>
    <w:p w14:paraId="6E0B22A7" w14:textId="77777777" w:rsidR="000537EB" w:rsidRPr="00B62943" w:rsidRDefault="000537EB" w:rsidP="000F24E7">
      <w:pPr>
        <w:jc w:val="both"/>
        <w:rPr>
          <w:rFonts w:ascii="Cambria" w:hAnsi="Cambria"/>
        </w:rPr>
      </w:pPr>
    </w:p>
    <w:p w14:paraId="493BE7B7" w14:textId="77777777" w:rsidR="00814F10" w:rsidRPr="00B62943" w:rsidRDefault="00814F10" w:rsidP="000F24E7">
      <w:pPr>
        <w:jc w:val="both"/>
        <w:rPr>
          <w:rFonts w:ascii="Cambria" w:hAnsi="Cambria"/>
        </w:rPr>
      </w:pPr>
    </w:p>
    <w:p w14:paraId="1AF000AE" w14:textId="77777777" w:rsidR="00890458" w:rsidRDefault="00890458">
      <w:pPr>
        <w:rPr>
          <w:rFonts w:ascii="Cambria" w:hAnsi="Cambria"/>
          <w:smallCaps/>
          <w:spacing w:val="5"/>
          <w:sz w:val="32"/>
          <w:szCs w:val="32"/>
        </w:rPr>
      </w:pPr>
      <w:r>
        <w:rPr>
          <w:rFonts w:ascii="Cambria" w:hAnsi="Cambria"/>
        </w:rPr>
        <w:br w:type="page"/>
      </w:r>
    </w:p>
    <w:p w14:paraId="35DD4778" w14:textId="3C08068C" w:rsidR="007D5066" w:rsidRDefault="007D5066" w:rsidP="007D5066">
      <w:pPr>
        <w:pStyle w:val="Heading1"/>
        <w:jc w:val="both"/>
        <w:rPr>
          <w:rFonts w:ascii="Cambria" w:hAnsi="Cambria"/>
        </w:rPr>
      </w:pPr>
      <w:bookmarkStart w:id="15" w:name="_Toc469326082"/>
      <w:r>
        <w:rPr>
          <w:rFonts w:ascii="Cambria" w:hAnsi="Cambria"/>
        </w:rPr>
        <w:lastRenderedPageBreak/>
        <w:t>Planning</w:t>
      </w:r>
      <w:bookmarkEnd w:id="15"/>
    </w:p>
    <w:p w14:paraId="2E9D2916" w14:textId="787DC9AD" w:rsidR="006D42E0" w:rsidRDefault="006D42E0" w:rsidP="00BF1325">
      <w:pPr>
        <w:jc w:val="both"/>
      </w:pPr>
      <w:r>
        <w:t xml:space="preserve">I mocked up </w:t>
      </w:r>
      <w:r w:rsidR="0071703B">
        <w:t>my vision of the</w:t>
      </w:r>
      <w:r>
        <w:t xml:space="preserve"> site as though for a phone screen </w:t>
      </w:r>
      <w:r w:rsidR="0071703B">
        <w:t xml:space="preserve">size </w:t>
      </w:r>
      <w:r>
        <w:t>and spent a lot of</w:t>
      </w:r>
      <w:r w:rsidR="00F66360">
        <w:t xml:space="preserve"> time thinking about what would be the least amount of screens/forms that a user needed to fill in in order to register themselves and </w:t>
      </w:r>
      <w:r w:rsidR="0071703B">
        <w:t xml:space="preserve">their </w:t>
      </w:r>
      <w:r w:rsidR="00F66360">
        <w:t xml:space="preserve">Asset. </w:t>
      </w:r>
      <w:r w:rsidR="00CD7392">
        <w:t xml:space="preserve">These wireframes are available on my Mocqups.com site </w:t>
      </w:r>
      <w:hyperlink r:id="rId38" w:history="1">
        <w:r w:rsidR="00CD7392" w:rsidRPr="00430F9B">
          <w:rPr>
            <w:rStyle w:val="Hyperlink"/>
          </w:rPr>
          <w:t>https://classic.moqups.com/maria.hynes/o2MWzuUt</w:t>
        </w:r>
      </w:hyperlink>
    </w:p>
    <w:p w14:paraId="545915BB" w14:textId="6FD33D38" w:rsidR="00CD7392" w:rsidRDefault="00765B7D" w:rsidP="006D42E0">
      <w:r>
        <w:rPr>
          <w:noProof/>
          <w:lang w:val="en-IE" w:eastAsia="en-IE"/>
        </w:rPr>
        <mc:AlternateContent>
          <mc:Choice Requires="wpg">
            <w:drawing>
              <wp:anchor distT="0" distB="0" distL="114300" distR="114300" simplePos="0" relativeHeight="251686912" behindDoc="0" locked="0" layoutInCell="1" allowOverlap="1" wp14:anchorId="15E072E0" wp14:editId="0145AB81">
                <wp:simplePos x="0" y="0"/>
                <wp:positionH relativeFrom="column">
                  <wp:posOffset>-132907</wp:posOffset>
                </wp:positionH>
                <wp:positionV relativeFrom="paragraph">
                  <wp:posOffset>86301</wp:posOffset>
                </wp:positionV>
                <wp:extent cx="5878092" cy="3789562"/>
                <wp:effectExtent l="0" t="0" r="8890" b="1905"/>
                <wp:wrapTight wrapText="bothSides">
                  <wp:wrapPolygon edited="0">
                    <wp:start x="140" y="0"/>
                    <wp:lineTo x="0" y="20090"/>
                    <wp:lineTo x="0" y="21502"/>
                    <wp:lineTo x="7001" y="21502"/>
                    <wp:lineTo x="14562" y="21502"/>
                    <wp:lineTo x="21563" y="21502"/>
                    <wp:lineTo x="21563" y="20090"/>
                    <wp:lineTo x="21423" y="0"/>
                    <wp:lineTo x="140" y="0"/>
                  </wp:wrapPolygon>
                </wp:wrapTight>
                <wp:docPr id="108" name="Group 108"/>
                <wp:cNvGraphicFramePr/>
                <a:graphic xmlns:a="http://schemas.openxmlformats.org/drawingml/2006/main">
                  <a:graphicData uri="http://schemas.microsoft.com/office/word/2010/wordprocessingGroup">
                    <wpg:wgp>
                      <wpg:cNvGrpSpPr/>
                      <wpg:grpSpPr>
                        <a:xfrm>
                          <a:off x="0" y="0"/>
                          <a:ext cx="5878092" cy="3789562"/>
                          <a:chOff x="0" y="0"/>
                          <a:chExt cx="5878092" cy="3789562"/>
                        </a:xfrm>
                      </wpg:grpSpPr>
                      <wpg:grpSp>
                        <wpg:cNvPr id="106" name="Group 106"/>
                        <wpg:cNvGrpSpPr/>
                        <wpg:grpSpPr>
                          <a:xfrm>
                            <a:off x="85060" y="0"/>
                            <a:ext cx="5730949" cy="3487479"/>
                            <a:chOff x="0" y="0"/>
                            <a:chExt cx="5730949" cy="3487479"/>
                          </a:xfrm>
                        </wpg:grpSpPr>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828800" cy="3487479"/>
                            </a:xfrm>
                            <a:prstGeom prst="rect">
                              <a:avLst/>
                            </a:prstGeom>
                          </pic:spPr>
                        </pic:pic>
                        <pic:pic xmlns:pic="http://schemas.openxmlformats.org/drawingml/2006/picture">
                          <pic:nvPicPr>
                            <pic:cNvPr id="81" name="Pictur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945759" y="0"/>
                              <a:ext cx="1828800" cy="3476846"/>
                            </a:xfrm>
                            <a:prstGeom prst="rect">
                              <a:avLst/>
                            </a:prstGeom>
                          </pic:spPr>
                        </pic:pic>
                        <pic:pic xmlns:pic="http://schemas.openxmlformats.org/drawingml/2006/picture">
                          <pic:nvPicPr>
                            <pic:cNvPr id="83" name="Picture 8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923414" y="0"/>
                              <a:ext cx="1807535" cy="3487479"/>
                            </a:xfrm>
                            <a:prstGeom prst="rect">
                              <a:avLst/>
                            </a:prstGeom>
                          </pic:spPr>
                        </pic:pic>
                      </wpg:grpSp>
                      <wpg:grpSp>
                        <wpg:cNvPr id="107" name="Group 107"/>
                        <wpg:cNvGrpSpPr/>
                        <wpg:grpSpPr>
                          <a:xfrm>
                            <a:off x="0" y="3519377"/>
                            <a:ext cx="5878092" cy="270185"/>
                            <a:chOff x="0" y="0"/>
                            <a:chExt cx="5878092" cy="270185"/>
                          </a:xfrm>
                        </wpg:grpSpPr>
                        <wps:wsp>
                          <wps:cNvPr id="92" name="Text Box 92"/>
                          <wps:cNvSpPr txBox="1"/>
                          <wps:spPr>
                            <a:xfrm>
                              <a:off x="0" y="10632"/>
                              <a:ext cx="2015490" cy="248920"/>
                            </a:xfrm>
                            <a:prstGeom prst="rect">
                              <a:avLst/>
                            </a:prstGeom>
                            <a:solidFill>
                              <a:prstClr val="white"/>
                            </a:solidFill>
                            <a:ln>
                              <a:noFill/>
                            </a:ln>
                            <a:effectLst/>
                          </wps:spPr>
                          <wps:txbx>
                            <w:txbxContent>
                              <w:p w14:paraId="4724953B" w14:textId="3AE538C2" w:rsidR="00F61B35" w:rsidRPr="00222F67" w:rsidRDefault="00F61B35" w:rsidP="0071703B">
                                <w:pPr>
                                  <w:pStyle w:val="Caption"/>
                                  <w:jc w:val="center"/>
                                  <w:rPr>
                                    <w:color w:val="232323" w:themeColor="text2" w:themeShade="BF"/>
                                    <w:sz w:val="20"/>
                                    <w:szCs w:val="20"/>
                                  </w:rPr>
                                </w:pPr>
                                <w:r>
                                  <w:t>Registration Step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3" name="Text Box 93"/>
                          <wps:cNvSpPr txBox="1"/>
                          <wps:spPr>
                            <a:xfrm>
                              <a:off x="1935126" y="21265"/>
                              <a:ext cx="2012315" cy="248920"/>
                            </a:xfrm>
                            <a:prstGeom prst="rect">
                              <a:avLst/>
                            </a:prstGeom>
                            <a:solidFill>
                              <a:prstClr val="white"/>
                            </a:solidFill>
                            <a:ln>
                              <a:noFill/>
                            </a:ln>
                            <a:effectLst/>
                          </wps:spPr>
                          <wps:txbx>
                            <w:txbxContent>
                              <w:p w14:paraId="7178EAF4" w14:textId="1FBDDC98" w:rsidR="00F61B35" w:rsidRPr="00E43835" w:rsidRDefault="00F61B35" w:rsidP="0071703B">
                                <w:pPr>
                                  <w:pStyle w:val="Caption"/>
                                  <w:jc w:val="center"/>
                                  <w:rPr>
                                    <w:noProof/>
                                    <w:color w:val="232323" w:themeColor="text2" w:themeShade="BF"/>
                                    <w:sz w:val="20"/>
                                    <w:szCs w:val="20"/>
                                  </w:rPr>
                                </w:pPr>
                                <w:r>
                                  <w:t>Registration Step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1" name="Text Box 101"/>
                          <wps:cNvSpPr txBox="1"/>
                          <wps:spPr>
                            <a:xfrm>
                              <a:off x="3955312" y="0"/>
                              <a:ext cx="1922780" cy="248920"/>
                            </a:xfrm>
                            <a:prstGeom prst="rect">
                              <a:avLst/>
                            </a:prstGeom>
                            <a:solidFill>
                              <a:prstClr val="white"/>
                            </a:solidFill>
                            <a:ln>
                              <a:noFill/>
                            </a:ln>
                            <a:effectLst/>
                          </wps:spPr>
                          <wps:txbx>
                            <w:txbxContent>
                              <w:p w14:paraId="2DAB6B2E" w14:textId="77777777" w:rsidR="00F61B35" w:rsidRPr="00851D7A" w:rsidRDefault="00F61B35" w:rsidP="0071703B">
                                <w:pPr>
                                  <w:pStyle w:val="Caption"/>
                                  <w:jc w:val="center"/>
                                  <w:rPr>
                                    <w:noProof/>
                                    <w:color w:val="232323" w:themeColor="text2" w:themeShade="BF"/>
                                    <w:sz w:val="20"/>
                                    <w:szCs w:val="20"/>
                                  </w:rPr>
                                </w:pPr>
                                <w:r>
                                  <w:t>Registration Step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5E072E0" id="Group 108" o:spid="_x0000_s1040" style="position:absolute;margin-left:-10.45pt;margin-top:6.8pt;width:462.85pt;height:298.4pt;z-index:251686912" coordsize="58780,3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">
                <v:group id="Group 106" o:spid="_x0000_s1041" style="position:absolute;left:850;width:57310;height:34874" coordsize="57309,3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Picture 80" o:spid="_x0000_s1042" type="#_x0000_t75" style="position:absolute;width:18288;height:3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">
                    <v:imagedata r:id="rId42" o:title=""/>
                    <v:path arrowok="t"/>
                  </v:shape>
                  <v:shape id="Picture 81" o:spid="_x0000_s1043" type="#_x0000_t75" style="position:absolute;left:19457;width:18288;height:3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">
                    <v:imagedata r:id="rId43" o:title=""/>
                    <v:path arrowok="t"/>
                  </v:shape>
                  <v:shape id="Picture 83" o:spid="_x0000_s1044" type="#_x0000_t75" style="position:absolute;left:39234;width:18075;height:3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">
                    <v:imagedata r:id="rId44" o:title=""/>
                    <v:path arrowok="t"/>
                  </v:shape>
                </v:group>
                <v:group id="Group 107" o:spid="_x0000_s1045" style="position:absolute;top:35193;width:58780;height:2702" coordsize="58780,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202" coordsize="21600,21600" o:spt="202" path="m,l,21600r21600,l21600,xe">
                    <v:stroke joinstyle="miter"/>
                    <v:path gradientshapeok="t" o:connecttype="rect"/>
                  </v:shapetype>
                  <v:shape id="Text Box 92" o:spid="_x0000_s1046" type="#_x0000_t202" style="position:absolute;top:106;width:20154;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4724953B" w14:textId="3AE538C2" w:rsidR="00F61B35" w:rsidRPr="00222F67" w:rsidRDefault="00F61B35" w:rsidP="0071703B">
                          <w:pPr>
                            <w:pStyle w:val="Caption"/>
                            <w:jc w:val="center"/>
                            <w:rPr>
                              <w:color w:val="232323" w:themeColor="text2" w:themeShade="BF"/>
                              <w:sz w:val="20"/>
                              <w:szCs w:val="20"/>
                            </w:rPr>
                          </w:pPr>
                          <w:r>
                            <w:t>Registration Step 1</w:t>
                          </w:r>
                        </w:p>
                      </w:txbxContent>
                    </v:textbox>
                  </v:shape>
                  <v:shape id="Text Box 93" o:spid="_x0000_s1047" type="#_x0000_t202" style="position:absolute;left:19351;top:212;width:20123;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7178EAF4" w14:textId="1FBDDC98" w:rsidR="00F61B35" w:rsidRPr="00E43835" w:rsidRDefault="00F61B35" w:rsidP="0071703B">
                          <w:pPr>
                            <w:pStyle w:val="Caption"/>
                            <w:jc w:val="center"/>
                            <w:rPr>
                              <w:noProof/>
                              <w:color w:val="232323" w:themeColor="text2" w:themeShade="BF"/>
                              <w:sz w:val="20"/>
                              <w:szCs w:val="20"/>
                            </w:rPr>
                          </w:pPr>
                          <w:r>
                            <w:t>Registration Step 2</w:t>
                          </w:r>
                        </w:p>
                      </w:txbxContent>
                    </v:textbox>
                  </v:shape>
                  <v:shape id="Text Box 101" o:spid="_x0000_s1048" type="#_x0000_t202" style="position:absolute;left:39553;width:1922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2DAB6B2E" w14:textId="77777777" w:rsidR="00F61B35" w:rsidRPr="00851D7A" w:rsidRDefault="00F61B35" w:rsidP="0071703B">
                          <w:pPr>
                            <w:pStyle w:val="Caption"/>
                            <w:jc w:val="center"/>
                            <w:rPr>
                              <w:noProof/>
                              <w:color w:val="232323" w:themeColor="text2" w:themeShade="BF"/>
                              <w:sz w:val="20"/>
                              <w:szCs w:val="20"/>
                            </w:rPr>
                          </w:pPr>
                          <w:r>
                            <w:t>Registration Step 3</w:t>
                          </w:r>
                        </w:p>
                      </w:txbxContent>
                    </v:textbox>
                  </v:shape>
                </v:group>
                <w10:wrap type="tight"/>
              </v:group>
            </w:pict>
          </mc:Fallback>
        </mc:AlternateContent>
      </w:r>
    </w:p>
    <w:p w14:paraId="78A38CE8" w14:textId="59382C72" w:rsidR="00CD7392" w:rsidRDefault="00CD7392" w:rsidP="006D42E0"/>
    <w:p w14:paraId="2865FF83" w14:textId="40D05932" w:rsidR="00CD7392" w:rsidRDefault="00CD7392" w:rsidP="006D42E0"/>
    <w:p w14:paraId="6C0818A8" w14:textId="77777777" w:rsidR="00CD7392" w:rsidRDefault="00CD7392" w:rsidP="006D42E0"/>
    <w:p w14:paraId="0DA6E919" w14:textId="5DDF60AE" w:rsidR="00CD7392" w:rsidRDefault="00CD7392" w:rsidP="006D42E0"/>
    <w:p w14:paraId="574909C5" w14:textId="77777777" w:rsidR="00CD7392" w:rsidRDefault="00CD7392" w:rsidP="006D42E0"/>
    <w:p w14:paraId="6852BC14" w14:textId="77777777" w:rsidR="00CD7392" w:rsidRDefault="00CD7392" w:rsidP="006D42E0"/>
    <w:p w14:paraId="4906416D" w14:textId="77777777" w:rsidR="00CD7392" w:rsidRDefault="00CD7392" w:rsidP="006D42E0"/>
    <w:p w14:paraId="1008DD99" w14:textId="77777777" w:rsidR="00CD7392" w:rsidRDefault="00CD7392" w:rsidP="006D42E0"/>
    <w:p w14:paraId="3F29F8BE" w14:textId="77777777" w:rsidR="00CD7392" w:rsidRDefault="00CD7392" w:rsidP="006D42E0"/>
    <w:p w14:paraId="483879C6" w14:textId="7F185652" w:rsidR="00CD7392" w:rsidRDefault="00CD7392" w:rsidP="006D42E0"/>
    <w:p w14:paraId="39A47839" w14:textId="1F4A008C" w:rsidR="00CD7392" w:rsidRDefault="00CD7392" w:rsidP="006D42E0"/>
    <w:p w14:paraId="75A4EDA2" w14:textId="7994185F" w:rsidR="00CD7392" w:rsidRDefault="00CD7392" w:rsidP="006D42E0"/>
    <w:p w14:paraId="533D5244" w14:textId="63B481EC" w:rsidR="00CD7392" w:rsidRDefault="00765B7D" w:rsidP="006D42E0">
      <w:r>
        <w:rPr>
          <w:noProof/>
          <w:lang w:val="en-IE" w:eastAsia="en-IE"/>
        </w:rPr>
        <mc:AlternateContent>
          <mc:Choice Requires="wpg">
            <w:drawing>
              <wp:anchor distT="0" distB="0" distL="114300" distR="114300" simplePos="0" relativeHeight="251697152" behindDoc="0" locked="0" layoutInCell="1" allowOverlap="1" wp14:anchorId="75C5E61C" wp14:editId="68D112A8">
                <wp:simplePos x="0" y="0"/>
                <wp:positionH relativeFrom="column">
                  <wp:posOffset>-125095</wp:posOffset>
                </wp:positionH>
                <wp:positionV relativeFrom="paragraph">
                  <wp:posOffset>80645</wp:posOffset>
                </wp:positionV>
                <wp:extent cx="5918200" cy="3778885"/>
                <wp:effectExtent l="0" t="0" r="6350" b="0"/>
                <wp:wrapTight wrapText="bothSides">
                  <wp:wrapPolygon edited="0">
                    <wp:start x="139" y="0"/>
                    <wp:lineTo x="0" y="20145"/>
                    <wp:lineTo x="0" y="21451"/>
                    <wp:lineTo x="21554" y="21451"/>
                    <wp:lineTo x="21554" y="0"/>
                    <wp:lineTo x="6953" y="0"/>
                    <wp:lineTo x="139" y="0"/>
                  </wp:wrapPolygon>
                </wp:wrapTight>
                <wp:docPr id="113" name="Group 113"/>
                <wp:cNvGraphicFramePr/>
                <a:graphic xmlns:a="http://schemas.openxmlformats.org/drawingml/2006/main">
                  <a:graphicData uri="http://schemas.microsoft.com/office/word/2010/wordprocessingGroup">
                    <wpg:wgp>
                      <wpg:cNvGrpSpPr/>
                      <wpg:grpSpPr>
                        <a:xfrm>
                          <a:off x="0" y="0"/>
                          <a:ext cx="5918200" cy="3778885"/>
                          <a:chOff x="0" y="0"/>
                          <a:chExt cx="5918250" cy="3778890"/>
                        </a:xfrm>
                      </wpg:grpSpPr>
                      <wpg:grpSp>
                        <wpg:cNvPr id="111" name="Group 111"/>
                        <wpg:cNvGrpSpPr/>
                        <wpg:grpSpPr>
                          <a:xfrm>
                            <a:off x="74428" y="0"/>
                            <a:ext cx="5826642" cy="3487479"/>
                            <a:chOff x="0" y="0"/>
                            <a:chExt cx="5826642" cy="3487479"/>
                          </a:xfrm>
                        </wpg:grpSpPr>
                        <pic:pic xmlns:pic="http://schemas.openxmlformats.org/drawingml/2006/picture">
                          <pic:nvPicPr>
                            <pic:cNvPr id="84" name="Picture 8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818168" cy="3476847"/>
                            </a:xfrm>
                            <a:prstGeom prst="rect">
                              <a:avLst/>
                            </a:prstGeom>
                          </pic:spPr>
                        </pic:pic>
                        <pic:pic xmlns:pic="http://schemas.openxmlformats.org/drawingml/2006/picture">
                          <pic:nvPicPr>
                            <pic:cNvPr id="103" name="Picture 10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998921" y="10633"/>
                              <a:ext cx="1807535" cy="3476846"/>
                            </a:xfrm>
                            <a:prstGeom prst="rect">
                              <a:avLst/>
                            </a:prstGeom>
                          </pic:spPr>
                        </pic:pic>
                        <pic:pic xmlns:pic="http://schemas.openxmlformats.org/drawingml/2006/picture">
                          <pic:nvPicPr>
                            <pic:cNvPr id="104" name="Picture 10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008475" y="21265"/>
                              <a:ext cx="1818167" cy="3455582"/>
                            </a:xfrm>
                            <a:prstGeom prst="rect">
                              <a:avLst/>
                            </a:prstGeom>
                          </pic:spPr>
                        </pic:pic>
                      </wpg:grpSp>
                      <wpg:grpSp>
                        <wpg:cNvPr id="112" name="Group 112"/>
                        <wpg:cNvGrpSpPr/>
                        <wpg:grpSpPr>
                          <a:xfrm>
                            <a:off x="0" y="3508744"/>
                            <a:ext cx="5918250" cy="270146"/>
                            <a:chOff x="0" y="0"/>
                            <a:chExt cx="5918250" cy="270146"/>
                          </a:xfrm>
                        </wpg:grpSpPr>
                        <wps:wsp>
                          <wps:cNvPr id="95" name="Text Box 95"/>
                          <wps:cNvSpPr txBox="1"/>
                          <wps:spPr>
                            <a:xfrm>
                              <a:off x="0" y="10633"/>
                              <a:ext cx="2001520" cy="248920"/>
                            </a:xfrm>
                            <a:prstGeom prst="rect">
                              <a:avLst/>
                            </a:prstGeom>
                            <a:solidFill>
                              <a:prstClr val="white"/>
                            </a:solidFill>
                            <a:ln>
                              <a:noFill/>
                            </a:ln>
                            <a:effectLst/>
                          </wps:spPr>
                          <wps:txbx>
                            <w:txbxContent>
                              <w:p w14:paraId="0BE37FB5" w14:textId="49C327BC" w:rsidR="00F61B35" w:rsidRPr="00AB7E6D" w:rsidRDefault="00F61B35" w:rsidP="0071703B">
                                <w:pPr>
                                  <w:pStyle w:val="Caption"/>
                                  <w:jc w:val="center"/>
                                  <w:rPr>
                                    <w:noProof/>
                                    <w:color w:val="232323" w:themeColor="text2" w:themeShade="BF"/>
                                    <w:sz w:val="20"/>
                                    <w:szCs w:val="20"/>
                                  </w:rPr>
                                </w:pPr>
                                <w:r>
                                  <w:t>Registration Step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5" name="Text Box 105"/>
                          <wps:cNvSpPr txBox="1"/>
                          <wps:spPr>
                            <a:xfrm>
                              <a:off x="2009499" y="0"/>
                              <a:ext cx="1809750" cy="248920"/>
                            </a:xfrm>
                            <a:prstGeom prst="rect">
                              <a:avLst/>
                            </a:prstGeom>
                            <a:solidFill>
                              <a:prstClr val="white"/>
                            </a:solidFill>
                            <a:ln>
                              <a:noFill/>
                            </a:ln>
                            <a:effectLst/>
                          </wps:spPr>
                          <wps:txbx>
                            <w:txbxContent>
                              <w:p w14:paraId="3776F2BB" w14:textId="3275156B" w:rsidR="00F61B35" w:rsidRPr="006831F4" w:rsidRDefault="00F61B35" w:rsidP="001119E0">
                                <w:pPr>
                                  <w:pStyle w:val="Caption"/>
                                  <w:jc w:val="center"/>
                                  <w:rPr>
                                    <w:color w:val="232323" w:themeColor="text2" w:themeShade="BF"/>
                                    <w:sz w:val="20"/>
                                    <w:szCs w:val="20"/>
                                  </w:rPr>
                                </w:pPr>
                                <w:r>
                                  <w:t>Registration Step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9" name="Text Box 109"/>
                          <wps:cNvSpPr txBox="1"/>
                          <wps:spPr>
                            <a:xfrm>
                              <a:off x="4104055" y="21226"/>
                              <a:ext cx="1814195" cy="248920"/>
                            </a:xfrm>
                            <a:prstGeom prst="rect">
                              <a:avLst/>
                            </a:prstGeom>
                            <a:solidFill>
                              <a:prstClr val="white"/>
                            </a:solidFill>
                            <a:ln>
                              <a:noFill/>
                            </a:ln>
                            <a:effectLst/>
                          </wps:spPr>
                          <wps:txbx>
                            <w:txbxContent>
                              <w:p w14:paraId="62A29E0F" w14:textId="4888A00F" w:rsidR="00F61B35" w:rsidRPr="00A108FE" w:rsidRDefault="00F61B35" w:rsidP="00765B7D">
                                <w:pPr>
                                  <w:pStyle w:val="Caption"/>
                                  <w:jc w:val="center"/>
                                  <w:rPr>
                                    <w:color w:val="232323" w:themeColor="text2" w:themeShade="BF"/>
                                    <w:sz w:val="20"/>
                                    <w:szCs w:val="20"/>
                                  </w:rPr>
                                </w:pPr>
                                <w:r>
                                  <w:t>Registration Step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5C5E61C" id="Group 113" o:spid="_x0000_s1049" style="position:absolute;margin-left:-9.85pt;margin-top:6.35pt;width:466pt;height:297.55pt;z-index:251697152" coordsize="59182,3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">
                <v:group id="Group 111" o:spid="_x0000_s1050" style="position:absolute;left:744;width:58266;height:34874" coordsize="58266,3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84" o:spid="_x0000_s1051" type="#_x0000_t75" style="position:absolute;width:18181;height:3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">
                    <v:imagedata r:id="rId48" o:title=""/>
                    <v:path arrowok="t"/>
                  </v:shape>
                  <v:shape id="Picture 103" o:spid="_x0000_s1052" type="#_x0000_t75" style="position:absolute;left:19989;top:106;width:18075;height:3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">
                    <v:imagedata r:id="rId49" o:title=""/>
                    <v:path arrowok="t"/>
                  </v:shape>
                  <v:shape id="Picture 104" o:spid="_x0000_s1053" type="#_x0000_t75" style="position:absolute;left:40084;top:212;width:18182;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">
                    <v:imagedata r:id="rId50" o:title=""/>
                    <v:path arrowok="t"/>
                  </v:shape>
                </v:group>
                <v:group id="Group 112" o:spid="_x0000_s1054" style="position:absolute;top:35087;width:59182;height:2701" coordsize="59182,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95" o:spid="_x0000_s1055" type="#_x0000_t202" style="position:absolute;top:106;width:20015;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BE37FB5" w14:textId="49C327BC" w:rsidR="00F61B35" w:rsidRPr="00AB7E6D" w:rsidRDefault="00F61B35" w:rsidP="0071703B">
                          <w:pPr>
                            <w:pStyle w:val="Caption"/>
                            <w:jc w:val="center"/>
                            <w:rPr>
                              <w:noProof/>
                              <w:color w:val="232323" w:themeColor="text2" w:themeShade="BF"/>
                              <w:sz w:val="20"/>
                              <w:szCs w:val="20"/>
                            </w:rPr>
                          </w:pPr>
                          <w:r>
                            <w:t>Registration Step 4</w:t>
                          </w:r>
                        </w:p>
                      </w:txbxContent>
                    </v:textbox>
                  </v:shape>
                  <v:shape id="Text Box 105" o:spid="_x0000_s1056" type="#_x0000_t202" style="position:absolute;left:20094;width:18098;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3776F2BB" w14:textId="3275156B" w:rsidR="00F61B35" w:rsidRPr="006831F4" w:rsidRDefault="00F61B35" w:rsidP="001119E0">
                          <w:pPr>
                            <w:pStyle w:val="Caption"/>
                            <w:jc w:val="center"/>
                            <w:rPr>
                              <w:color w:val="232323" w:themeColor="text2" w:themeShade="BF"/>
                              <w:sz w:val="20"/>
                              <w:szCs w:val="20"/>
                            </w:rPr>
                          </w:pPr>
                          <w:r>
                            <w:t>Registration Step 5</w:t>
                          </w:r>
                        </w:p>
                      </w:txbxContent>
                    </v:textbox>
                  </v:shape>
                  <v:shape id="Text Box 109" o:spid="_x0000_s1057" type="#_x0000_t202" style="position:absolute;left:41040;top:212;width:18142;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62A29E0F" w14:textId="4888A00F" w:rsidR="00F61B35" w:rsidRPr="00A108FE" w:rsidRDefault="00F61B35" w:rsidP="00765B7D">
                          <w:pPr>
                            <w:pStyle w:val="Caption"/>
                            <w:jc w:val="center"/>
                            <w:rPr>
                              <w:color w:val="232323" w:themeColor="text2" w:themeShade="BF"/>
                              <w:sz w:val="20"/>
                              <w:szCs w:val="20"/>
                            </w:rPr>
                          </w:pPr>
                          <w:r>
                            <w:t>Registration Step 6</w:t>
                          </w:r>
                        </w:p>
                      </w:txbxContent>
                    </v:textbox>
                  </v:shape>
                </v:group>
                <w10:wrap type="tight"/>
              </v:group>
            </w:pict>
          </mc:Fallback>
        </mc:AlternateContent>
      </w:r>
    </w:p>
    <w:p w14:paraId="40E1EBD6" w14:textId="77777777" w:rsidR="001119E0" w:rsidRDefault="001119E0" w:rsidP="006D42E0"/>
    <w:p w14:paraId="36215107" w14:textId="77777777" w:rsidR="001119E0" w:rsidRDefault="001119E0" w:rsidP="006D42E0"/>
    <w:p w14:paraId="372E3CAE" w14:textId="77777777" w:rsidR="001119E0" w:rsidRDefault="001119E0" w:rsidP="006D42E0"/>
    <w:p w14:paraId="03DAAF77" w14:textId="77777777" w:rsidR="001119E0" w:rsidRDefault="001119E0" w:rsidP="006D42E0"/>
    <w:p w14:paraId="778A09F2" w14:textId="77777777" w:rsidR="001119E0" w:rsidRDefault="001119E0" w:rsidP="006D42E0"/>
    <w:p w14:paraId="05AC7F14" w14:textId="77777777" w:rsidR="001119E0" w:rsidRDefault="001119E0" w:rsidP="006D42E0"/>
    <w:p w14:paraId="4593E6FA" w14:textId="77777777" w:rsidR="001119E0" w:rsidRDefault="001119E0" w:rsidP="006D42E0"/>
    <w:p w14:paraId="5610CDF3" w14:textId="3A3504FF" w:rsidR="001119E0" w:rsidRDefault="001119E0" w:rsidP="006D42E0"/>
    <w:p w14:paraId="5DB9C7E8" w14:textId="77777777" w:rsidR="001119E0" w:rsidRDefault="001119E0" w:rsidP="006D42E0"/>
    <w:p w14:paraId="3B36E6F3" w14:textId="77777777" w:rsidR="001119E0" w:rsidRDefault="001119E0" w:rsidP="006D42E0"/>
    <w:p w14:paraId="0456C232" w14:textId="77777777" w:rsidR="00890458" w:rsidRDefault="00890458" w:rsidP="006D42E0"/>
    <w:p w14:paraId="27076F8D" w14:textId="70EAC384" w:rsidR="00F66360" w:rsidRDefault="00F66360" w:rsidP="00BF1325">
      <w:pPr>
        <w:jc w:val="both"/>
      </w:pPr>
      <w:r>
        <w:lastRenderedPageBreak/>
        <w:t xml:space="preserve">In the end, </w:t>
      </w:r>
      <w:r w:rsidR="00890458">
        <w:t xml:space="preserve">for this project, </w:t>
      </w:r>
      <w:r>
        <w:t xml:space="preserve">I decided to </w:t>
      </w:r>
      <w:r w:rsidR="00765B7D">
        <w:t>focus</w:t>
      </w:r>
      <w:r>
        <w:t xml:space="preserve"> on </w:t>
      </w:r>
      <w:r w:rsidR="00CB3DCE">
        <w:t>the logic behind what would happen</w:t>
      </w:r>
      <w:r>
        <w:t xml:space="preserve"> </w:t>
      </w:r>
      <w:r w:rsidRPr="00765B7D">
        <w:rPr>
          <w:i/>
        </w:rPr>
        <w:t>after</w:t>
      </w:r>
      <w:r>
        <w:t xml:space="preserve"> the Asset was registered. </w:t>
      </w:r>
      <w:r w:rsidR="00CB3DCE">
        <w:t xml:space="preserve">The functionality for a user to register </w:t>
      </w:r>
      <w:r>
        <w:t>an Asset will be in Phase 2</w:t>
      </w:r>
      <w:r w:rsidR="00CB3DCE">
        <w:t>.</w:t>
      </w:r>
      <w:r w:rsidR="00765B7D">
        <w:t xml:space="preserve"> The following screens show </w:t>
      </w:r>
      <w:r w:rsidR="00CB3DCE">
        <w:t xml:space="preserve">my plans to what the process would look like after logging in. I wanted the user to see their pre-registered assets as soon as they signed </w:t>
      </w:r>
      <w:r w:rsidR="00765B7D">
        <w:t xml:space="preserve">in </w:t>
      </w:r>
      <w:r w:rsidR="00CB3DCE">
        <w:t>and to be presented with a list of options for the Asset:</w:t>
      </w:r>
    </w:p>
    <w:p w14:paraId="6B534A01" w14:textId="585F31A0" w:rsidR="00765B7D" w:rsidRDefault="002A32F5" w:rsidP="006D42E0">
      <w:r>
        <w:rPr>
          <w:noProof/>
          <w:lang w:val="en-IE" w:eastAsia="en-IE"/>
        </w:rPr>
        <mc:AlternateContent>
          <mc:Choice Requires="wpg">
            <w:drawing>
              <wp:anchor distT="0" distB="0" distL="114300" distR="114300" simplePos="0" relativeHeight="251720704" behindDoc="0" locked="0" layoutInCell="1" allowOverlap="1" wp14:anchorId="56FF9C3E" wp14:editId="37C5B579">
                <wp:simplePos x="0" y="0"/>
                <wp:positionH relativeFrom="column">
                  <wp:posOffset>-58479</wp:posOffset>
                </wp:positionH>
                <wp:positionV relativeFrom="paragraph">
                  <wp:posOffset>233946</wp:posOffset>
                </wp:positionV>
                <wp:extent cx="4199137" cy="3768237"/>
                <wp:effectExtent l="0" t="0" r="0" b="3810"/>
                <wp:wrapNone/>
                <wp:docPr id="130" name="Group 130"/>
                <wp:cNvGraphicFramePr/>
                <a:graphic xmlns:a="http://schemas.openxmlformats.org/drawingml/2006/main">
                  <a:graphicData uri="http://schemas.microsoft.com/office/word/2010/wordprocessingGroup">
                    <wpg:wgp>
                      <wpg:cNvGrpSpPr/>
                      <wpg:grpSpPr>
                        <a:xfrm>
                          <a:off x="0" y="0"/>
                          <a:ext cx="4199137" cy="3768237"/>
                          <a:chOff x="0" y="0"/>
                          <a:chExt cx="4199137" cy="3768237"/>
                        </a:xfrm>
                      </wpg:grpSpPr>
                      <wpg:grpSp>
                        <wpg:cNvPr id="118" name="Group 118"/>
                        <wpg:cNvGrpSpPr/>
                        <wpg:grpSpPr>
                          <a:xfrm>
                            <a:off x="0" y="0"/>
                            <a:ext cx="4199137" cy="3768237"/>
                            <a:chOff x="0" y="0"/>
                            <a:chExt cx="4199137" cy="3768237"/>
                          </a:xfrm>
                        </wpg:grpSpPr>
                        <wpg:grpSp>
                          <wpg:cNvPr id="99" name="Group 99"/>
                          <wpg:cNvGrpSpPr/>
                          <wpg:grpSpPr>
                            <a:xfrm>
                              <a:off x="0" y="0"/>
                              <a:ext cx="2170430" cy="3768090"/>
                              <a:chOff x="0" y="0"/>
                              <a:chExt cx="2170430" cy="3768252"/>
                            </a:xfrm>
                          </wpg:grpSpPr>
                          <pic:pic xmlns:pic="http://schemas.openxmlformats.org/drawingml/2006/picture">
                            <pic:nvPicPr>
                              <pic:cNvPr id="77" name="Picture 7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85061" y="0"/>
                                <a:ext cx="1967023" cy="3530009"/>
                              </a:xfrm>
                              <a:prstGeom prst="rect">
                                <a:avLst/>
                              </a:prstGeom>
                            </pic:spPr>
                          </pic:pic>
                          <wps:wsp>
                            <wps:cNvPr id="90" name="Text Box 90"/>
                            <wps:cNvSpPr txBox="1"/>
                            <wps:spPr>
                              <a:xfrm>
                                <a:off x="0" y="3519332"/>
                                <a:ext cx="2170430" cy="248920"/>
                              </a:xfrm>
                              <a:prstGeom prst="rect">
                                <a:avLst/>
                              </a:prstGeom>
                              <a:solidFill>
                                <a:prstClr val="white"/>
                              </a:solidFill>
                              <a:ln>
                                <a:noFill/>
                              </a:ln>
                              <a:effectLst/>
                            </wps:spPr>
                            <wps:txbx>
                              <w:txbxContent>
                                <w:p w14:paraId="3E59FCA3" w14:textId="77777777" w:rsidR="00F61B35" w:rsidRPr="009F4D01" w:rsidRDefault="00F61B35" w:rsidP="00765B7D">
                                  <w:pPr>
                                    <w:pStyle w:val="Caption"/>
                                    <w:jc w:val="center"/>
                                    <w:rPr>
                                      <w:color w:val="232323" w:themeColor="text2" w:themeShade="BF"/>
                                      <w:sz w:val="20"/>
                                      <w:szCs w:val="20"/>
                                    </w:rPr>
                                  </w:pPr>
                                  <w: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00" name="Group 100"/>
                          <wpg:cNvGrpSpPr/>
                          <wpg:grpSpPr>
                            <a:xfrm>
                              <a:off x="2169042" y="31897"/>
                              <a:ext cx="2030095" cy="3736340"/>
                              <a:chOff x="0" y="0"/>
                              <a:chExt cx="2030095" cy="3736340"/>
                            </a:xfrm>
                          </wpg:grpSpPr>
                          <pic:pic xmlns:pic="http://schemas.openxmlformats.org/drawingml/2006/picture">
                            <pic:nvPicPr>
                              <pic:cNvPr id="78" name="Picture 7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85060" y="0"/>
                                <a:ext cx="1850065" cy="3434316"/>
                              </a:xfrm>
                              <a:prstGeom prst="rect">
                                <a:avLst/>
                              </a:prstGeom>
                            </pic:spPr>
                          </pic:pic>
                          <wps:wsp>
                            <wps:cNvPr id="91" name="Text Box 91"/>
                            <wps:cNvSpPr txBox="1"/>
                            <wps:spPr>
                              <a:xfrm>
                                <a:off x="0" y="3487420"/>
                                <a:ext cx="2030095" cy="248920"/>
                              </a:xfrm>
                              <a:prstGeom prst="rect">
                                <a:avLst/>
                              </a:prstGeom>
                              <a:solidFill>
                                <a:prstClr val="white"/>
                              </a:solidFill>
                              <a:ln>
                                <a:noFill/>
                              </a:ln>
                              <a:effectLst/>
                            </wps:spPr>
                            <wps:txbx>
                              <w:txbxContent>
                                <w:p w14:paraId="1D3DE005" w14:textId="77777777" w:rsidR="00F61B35" w:rsidRPr="002E3AF5" w:rsidRDefault="00F61B35" w:rsidP="00765B7D">
                                  <w:pPr>
                                    <w:pStyle w:val="Caption"/>
                                    <w:jc w:val="center"/>
                                    <w:rPr>
                                      <w:color w:val="232323" w:themeColor="text2" w:themeShade="BF"/>
                                      <w:sz w:val="20"/>
                                      <w:szCs w:val="20"/>
                                    </w:rPr>
                                  </w:pPr>
                                  <w:r>
                                    <w:t>Sign In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23" name="Oval 123"/>
                        <wps:cNvSpPr/>
                        <wps:spPr>
                          <a:xfrm>
                            <a:off x="1063256" y="2519916"/>
                            <a:ext cx="435935" cy="456786"/>
                          </a:xfrm>
                          <a:prstGeom prst="ellipse">
                            <a:avLst/>
                          </a:prstGeom>
                          <a:solidFill>
                            <a:schemeClr val="accent1">
                              <a:alpha val="1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Elbow Connector 125"/>
                        <wps:cNvCnPr/>
                        <wps:spPr>
                          <a:xfrm flipV="1">
                            <a:off x="1499191" y="871870"/>
                            <a:ext cx="765814" cy="1881962"/>
                          </a:xfrm>
                          <a:prstGeom prst="bentConnector3">
                            <a:avLst>
                              <a:gd name="adj1" fmla="val 73602"/>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6FF9C3E" id="Group 130" o:spid="_x0000_s1058" style="position:absolute;margin-left:-4.6pt;margin-top:18.4pt;width:330.65pt;height:296.7pt;z-index:251720704" coordsize="41991,37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">
                <v:group id="Group 118" o:spid="_x0000_s1059" style="position:absolute;width:41991;height:37682" coordsize="41991,37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oup 99" o:spid="_x0000_s1060" style="position:absolute;width:21704;height:37680" coordsize="21704,37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Picture 77" o:spid="_x0000_s1061" type="#_x0000_t75" style="position:absolute;left:850;width:19670;height:3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">
                      <v:imagedata r:id="rId53" o:title=""/>
                      <v:path arrowok="t"/>
                    </v:shape>
                    <v:shape id="Text Box 90" o:spid="_x0000_s1062" type="#_x0000_t202" style="position:absolute;top:35193;width:21704;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3E59FCA3" w14:textId="77777777" w:rsidR="00F61B35" w:rsidRPr="009F4D01" w:rsidRDefault="00F61B35" w:rsidP="00765B7D">
                            <w:pPr>
                              <w:pStyle w:val="Caption"/>
                              <w:jc w:val="center"/>
                              <w:rPr>
                                <w:color w:val="232323" w:themeColor="text2" w:themeShade="BF"/>
                                <w:sz w:val="20"/>
                                <w:szCs w:val="20"/>
                              </w:rPr>
                            </w:pPr>
                            <w:r>
                              <w:t>Home Page</w:t>
                            </w:r>
                          </w:p>
                        </w:txbxContent>
                      </v:textbox>
                    </v:shape>
                  </v:group>
                  <v:group id="Group 100" o:spid="_x0000_s1063" style="position:absolute;left:21690;top:318;width:20301;height:37364" coordsize="20300,3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78" o:spid="_x0000_s1064" type="#_x0000_t75" style="position:absolute;left:850;width:18501;height:3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">
                      <v:imagedata r:id="rId54" o:title=""/>
                      <v:path arrowok="t"/>
                    </v:shape>
                    <v:shape id="Text Box 91" o:spid="_x0000_s1065" type="#_x0000_t202" style="position:absolute;top:34874;width:20300;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1D3DE005" w14:textId="77777777" w:rsidR="00F61B35" w:rsidRPr="002E3AF5" w:rsidRDefault="00F61B35" w:rsidP="00765B7D">
                            <w:pPr>
                              <w:pStyle w:val="Caption"/>
                              <w:jc w:val="center"/>
                              <w:rPr>
                                <w:color w:val="232323" w:themeColor="text2" w:themeShade="BF"/>
                                <w:sz w:val="20"/>
                                <w:szCs w:val="20"/>
                              </w:rPr>
                            </w:pPr>
                            <w:r>
                              <w:t>Sign In Form</w:t>
                            </w:r>
                          </w:p>
                        </w:txbxContent>
                      </v:textbox>
                    </v:shape>
                  </v:group>
                </v:group>
                <v:oval id="Oval 123" o:spid="_x0000_s1066" style="position:absolute;left:10632;top:25199;width:4359;height:4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" fillcolor="#ad0101 [3204]" strokecolor="#500 [1604]" strokeweight="2pt">
                  <v:fill opacity="11051f"/>
                </v:oval>
                <v:shape id="Elbow Connector 125" o:spid="_x0000_s1067" type="#_x0000_t34" style="position:absolute;left:14991;top:8718;width:7659;height:1882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" adj="15898" strokecolor="#780000 [2244]" strokeweight="1pt">
                  <v:stroke endarrow="open"/>
                </v:shape>
              </v:group>
            </w:pict>
          </mc:Fallback>
        </mc:AlternateContent>
      </w:r>
    </w:p>
    <w:p w14:paraId="555BD07C" w14:textId="287F0D36" w:rsidR="00765B7D" w:rsidRPr="006D42E0" w:rsidRDefault="00765B7D" w:rsidP="006D42E0"/>
    <w:p w14:paraId="1A7B64C4" w14:textId="72E66F87" w:rsidR="00765B7D" w:rsidRDefault="00765B7D" w:rsidP="000C65AA"/>
    <w:p w14:paraId="0AD57D76" w14:textId="4E63D2E8" w:rsidR="00765B7D" w:rsidRDefault="00765B7D" w:rsidP="000C65AA"/>
    <w:p w14:paraId="52BBAB40" w14:textId="2C86E674" w:rsidR="00765B7D" w:rsidRDefault="002A32F5">
      <w:r>
        <w:rPr>
          <w:noProof/>
          <w:lang w:val="en-IE" w:eastAsia="en-IE"/>
        </w:rPr>
        <mc:AlternateContent>
          <mc:Choice Requires="wpg">
            <w:drawing>
              <wp:anchor distT="0" distB="0" distL="114300" distR="114300" simplePos="0" relativeHeight="251723776" behindDoc="0" locked="0" layoutInCell="1" allowOverlap="1" wp14:anchorId="4BF6FF3A" wp14:editId="36CFA68B">
                <wp:simplePos x="0" y="0"/>
                <wp:positionH relativeFrom="column">
                  <wp:posOffset>76770</wp:posOffset>
                </wp:positionH>
                <wp:positionV relativeFrom="paragraph">
                  <wp:posOffset>3095359</wp:posOffset>
                </wp:positionV>
                <wp:extent cx="5861206" cy="3778885"/>
                <wp:effectExtent l="0" t="0" r="6350" b="0"/>
                <wp:wrapNone/>
                <wp:docPr id="129" name="Group 129"/>
                <wp:cNvGraphicFramePr/>
                <a:graphic xmlns:a="http://schemas.openxmlformats.org/drawingml/2006/main">
                  <a:graphicData uri="http://schemas.microsoft.com/office/word/2010/wordprocessingGroup">
                    <wpg:wgp>
                      <wpg:cNvGrpSpPr/>
                      <wpg:grpSpPr>
                        <a:xfrm>
                          <a:off x="0" y="0"/>
                          <a:ext cx="5861206" cy="3778885"/>
                          <a:chOff x="0" y="0"/>
                          <a:chExt cx="5861206" cy="3778885"/>
                        </a:xfrm>
                      </wpg:grpSpPr>
                      <wpg:grpSp>
                        <wpg:cNvPr id="117" name="Group 117"/>
                        <wpg:cNvGrpSpPr/>
                        <wpg:grpSpPr>
                          <a:xfrm>
                            <a:off x="0" y="0"/>
                            <a:ext cx="5861206" cy="3778885"/>
                            <a:chOff x="0" y="0"/>
                            <a:chExt cx="5861206" cy="3778885"/>
                          </a:xfrm>
                        </wpg:grpSpPr>
                        <pic:pic xmlns:pic="http://schemas.openxmlformats.org/drawingml/2006/picture">
                          <pic:nvPicPr>
                            <pic:cNvPr id="89" name="Picture 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040372" y="0"/>
                              <a:ext cx="1818167" cy="3466214"/>
                            </a:xfrm>
                            <a:prstGeom prst="rect">
                              <a:avLst/>
                            </a:prstGeom>
                          </pic:spPr>
                        </pic:pic>
                        <pic:pic xmlns:pic="http://schemas.openxmlformats.org/drawingml/2006/picture">
                          <pic:nvPicPr>
                            <pic:cNvPr id="87" name="Picture 8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0632"/>
                              <a:ext cx="1775637" cy="3466214"/>
                            </a:xfrm>
                            <a:prstGeom prst="rect">
                              <a:avLst/>
                            </a:prstGeom>
                          </pic:spPr>
                        </pic:pic>
                        <pic:pic xmlns:pic="http://schemas.openxmlformats.org/drawingml/2006/picture">
                          <pic:nvPicPr>
                            <pic:cNvPr id="88" name="Picture 8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030818" y="0"/>
                              <a:ext cx="1796903" cy="3444949"/>
                            </a:xfrm>
                            <a:prstGeom prst="rect">
                              <a:avLst/>
                            </a:prstGeom>
                          </pic:spPr>
                        </pic:pic>
                        <wps:wsp>
                          <wps:cNvPr id="114" name="Text Box 114"/>
                          <wps:cNvSpPr txBox="1"/>
                          <wps:spPr>
                            <a:xfrm>
                              <a:off x="0" y="3529965"/>
                              <a:ext cx="1778000" cy="248920"/>
                            </a:xfrm>
                            <a:prstGeom prst="rect">
                              <a:avLst/>
                            </a:prstGeom>
                            <a:solidFill>
                              <a:prstClr val="white"/>
                            </a:solidFill>
                            <a:ln>
                              <a:noFill/>
                            </a:ln>
                            <a:effectLst/>
                          </wps:spPr>
                          <wps:txbx>
                            <w:txbxContent>
                              <w:p w14:paraId="3E3981E7" w14:textId="1DD37414" w:rsidR="00F61B35" w:rsidRPr="00765B7D" w:rsidRDefault="00F61B35" w:rsidP="00765B7D">
                                <w:pPr>
                                  <w:pStyle w:val="Caption"/>
                                  <w:jc w:val="center"/>
                                  <w:rPr>
                                    <w:noProof/>
                                    <w:color w:val="232323" w:themeColor="text2" w:themeShade="BF"/>
                                    <w:sz w:val="20"/>
                                    <w:szCs w:val="20"/>
                                    <w:lang w:val="en-GB"/>
                                  </w:rPr>
                                </w:pPr>
                                <w:r>
                                  <w:rPr>
                                    <w:lang w:val="en-GB"/>
                                  </w:rPr>
                                  <w:t>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5" name="Text Box 115"/>
                          <wps:cNvSpPr txBox="1"/>
                          <wps:spPr>
                            <a:xfrm>
                              <a:off x="2030644" y="3508744"/>
                              <a:ext cx="1792605" cy="248920"/>
                            </a:xfrm>
                            <a:prstGeom prst="rect">
                              <a:avLst/>
                            </a:prstGeom>
                            <a:solidFill>
                              <a:prstClr val="white"/>
                            </a:solidFill>
                            <a:ln>
                              <a:noFill/>
                            </a:ln>
                            <a:effectLst/>
                          </wps:spPr>
                          <wps:txbx>
                            <w:txbxContent>
                              <w:p w14:paraId="3DC32928" w14:textId="4DEBEF38" w:rsidR="00F61B35" w:rsidRPr="00765B7D" w:rsidRDefault="00F61B35" w:rsidP="00765B7D">
                                <w:pPr>
                                  <w:pStyle w:val="Caption"/>
                                  <w:jc w:val="center"/>
                                  <w:rPr>
                                    <w:noProof/>
                                    <w:color w:val="232323" w:themeColor="text2" w:themeShade="BF"/>
                                    <w:sz w:val="20"/>
                                    <w:szCs w:val="20"/>
                                    <w:lang w:val="en-GB"/>
                                  </w:rPr>
                                </w:pPr>
                                <w:r>
                                  <w:rPr>
                                    <w:lang w:val="en-GB"/>
                                  </w:rPr>
                                  <w:t>Chose one of your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6" name="Text Box 116"/>
                          <wps:cNvSpPr txBox="1"/>
                          <wps:spPr>
                            <a:xfrm>
                              <a:off x="4040026" y="3519376"/>
                              <a:ext cx="1821180" cy="248920"/>
                            </a:xfrm>
                            <a:prstGeom prst="rect">
                              <a:avLst/>
                            </a:prstGeom>
                            <a:solidFill>
                              <a:prstClr val="white"/>
                            </a:solidFill>
                            <a:ln>
                              <a:noFill/>
                            </a:ln>
                            <a:effectLst/>
                          </wps:spPr>
                          <wps:txbx>
                            <w:txbxContent>
                              <w:p w14:paraId="07835ACB" w14:textId="382D6AC7" w:rsidR="00F61B35" w:rsidRPr="00765B7D" w:rsidRDefault="00F61B35" w:rsidP="00765B7D">
                                <w:pPr>
                                  <w:pStyle w:val="Caption"/>
                                  <w:jc w:val="center"/>
                                  <w:rPr>
                                    <w:noProof/>
                                    <w:color w:val="232323" w:themeColor="text2" w:themeShade="BF"/>
                                    <w:sz w:val="20"/>
                                    <w:szCs w:val="20"/>
                                    <w:lang w:val="en-GB"/>
                                  </w:rPr>
                                </w:pPr>
                                <w:r>
                                  <w:rPr>
                                    <w:lang w:val="en-GB"/>
                                  </w:rPr>
                                  <w:t>View all Asset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0" name="Oval 120"/>
                        <wps:cNvSpPr/>
                        <wps:spPr>
                          <a:xfrm>
                            <a:off x="276447" y="1658679"/>
                            <a:ext cx="712381" cy="180753"/>
                          </a:xfrm>
                          <a:prstGeom prst="ellipse">
                            <a:avLst/>
                          </a:prstGeom>
                          <a:solidFill>
                            <a:schemeClr val="accent1">
                              <a:alpha val="1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Oval 121"/>
                        <wps:cNvSpPr/>
                        <wps:spPr>
                          <a:xfrm>
                            <a:off x="2817628" y="1626781"/>
                            <a:ext cx="712381" cy="180753"/>
                          </a:xfrm>
                          <a:prstGeom prst="ellipse">
                            <a:avLst/>
                          </a:prstGeom>
                          <a:solidFill>
                            <a:schemeClr val="accent1">
                              <a:alpha val="1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Elbow Connector 126"/>
                        <wps:cNvCnPr/>
                        <wps:spPr>
                          <a:xfrm flipV="1">
                            <a:off x="988828" y="829339"/>
                            <a:ext cx="1042670" cy="914399"/>
                          </a:xfrm>
                          <a:prstGeom prst="bentConnector3">
                            <a:avLst>
                              <a:gd name="adj1" fmla="val 8059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8" name="Elbow Connector 128"/>
                        <wps:cNvCnPr/>
                        <wps:spPr>
                          <a:xfrm flipV="1">
                            <a:off x="3072810" y="850604"/>
                            <a:ext cx="1042670" cy="914399"/>
                          </a:xfrm>
                          <a:prstGeom prst="bentConnector3">
                            <a:avLst>
                              <a:gd name="adj1" fmla="val 80592"/>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F6FF3A" id="Group 129" o:spid="_x0000_s1068" style="position:absolute;margin-left:6.05pt;margin-top:243.75pt;width:461.5pt;height:297.55pt;z-index:251723776" coordsize="58612,3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">
                <v:group id="Group 117" o:spid="_x0000_s1069" style="position:absolute;width:58612;height:37788" coordsize="58612,3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Picture 89" o:spid="_x0000_s1070" type="#_x0000_t75" style="position:absolute;left:40403;width:18182;height:3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">
                    <v:imagedata r:id="rId58" o:title=""/>
                    <v:path arrowok="t"/>
                  </v:shape>
                  <v:shape id="Picture 87" o:spid="_x0000_s1071" type="#_x0000_t75" style="position:absolute;top:106;width:17756;height:3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">
                    <v:imagedata r:id="rId59" o:title=""/>
                    <v:path arrowok="t"/>
                  </v:shape>
                  <v:shape id="Picture 88" o:spid="_x0000_s1072" type="#_x0000_t75" style="position:absolute;left:20308;width:17969;height:34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">
                    <v:imagedata r:id="rId60" o:title=""/>
                    <v:path arrowok="t"/>
                  </v:shape>
                  <v:shape id="Text Box 114" o:spid="_x0000_s1073" type="#_x0000_t202" style="position:absolute;top:35299;width:17780;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E3981E7" w14:textId="1DD37414" w:rsidR="00F61B35" w:rsidRPr="00765B7D" w:rsidRDefault="00F61B35" w:rsidP="00765B7D">
                          <w:pPr>
                            <w:pStyle w:val="Caption"/>
                            <w:jc w:val="center"/>
                            <w:rPr>
                              <w:noProof/>
                              <w:color w:val="232323" w:themeColor="text2" w:themeShade="BF"/>
                              <w:sz w:val="20"/>
                              <w:szCs w:val="20"/>
                              <w:lang w:val="en-GB"/>
                            </w:rPr>
                          </w:pPr>
                          <w:r>
                            <w:rPr>
                              <w:lang w:val="en-GB"/>
                            </w:rPr>
                            <w:t>Profile Page</w:t>
                          </w:r>
                        </w:p>
                      </w:txbxContent>
                    </v:textbox>
                  </v:shape>
                  <v:shape id="Text Box 115" o:spid="_x0000_s1074" type="#_x0000_t202" style="position:absolute;left:20306;top:35087;width:17926;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3DC32928" w14:textId="4DEBEF38" w:rsidR="00F61B35" w:rsidRPr="00765B7D" w:rsidRDefault="00F61B35" w:rsidP="00765B7D">
                          <w:pPr>
                            <w:pStyle w:val="Caption"/>
                            <w:jc w:val="center"/>
                            <w:rPr>
                              <w:noProof/>
                              <w:color w:val="232323" w:themeColor="text2" w:themeShade="BF"/>
                              <w:sz w:val="20"/>
                              <w:szCs w:val="20"/>
                              <w:lang w:val="en-GB"/>
                            </w:rPr>
                          </w:pPr>
                          <w:r>
                            <w:rPr>
                              <w:lang w:val="en-GB"/>
                            </w:rPr>
                            <w:t>Chose one of your Assets</w:t>
                          </w:r>
                        </w:p>
                      </w:txbxContent>
                    </v:textbox>
                  </v:shape>
                  <v:shape id="Text Box 116" o:spid="_x0000_s1075" type="#_x0000_t202" style="position:absolute;left:40400;top:35193;width:18212;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07835ACB" w14:textId="382D6AC7" w:rsidR="00F61B35" w:rsidRPr="00765B7D" w:rsidRDefault="00F61B35" w:rsidP="00765B7D">
                          <w:pPr>
                            <w:pStyle w:val="Caption"/>
                            <w:jc w:val="center"/>
                            <w:rPr>
                              <w:noProof/>
                              <w:color w:val="232323" w:themeColor="text2" w:themeShade="BF"/>
                              <w:sz w:val="20"/>
                              <w:szCs w:val="20"/>
                              <w:lang w:val="en-GB"/>
                            </w:rPr>
                          </w:pPr>
                          <w:r>
                            <w:rPr>
                              <w:lang w:val="en-GB"/>
                            </w:rPr>
                            <w:t>View all Asset Options</w:t>
                          </w:r>
                        </w:p>
                      </w:txbxContent>
                    </v:textbox>
                  </v:shape>
                </v:group>
                <v:oval id="Oval 120" o:spid="_x0000_s1076" style="position:absolute;left:2764;top:16586;width:7124;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" fillcolor="#ad0101 [3204]" strokecolor="#500 [1604]" strokeweight="2pt">
                  <v:fill opacity="11051f"/>
                </v:oval>
                <v:oval id="Oval 121" o:spid="_x0000_s1077" style="position:absolute;left:28176;top:16267;width:7124;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" fillcolor="#ad0101 [3204]" strokecolor="#500 [1604]" strokeweight="2pt">
                  <v:fill opacity="11051f"/>
                </v:oval>
                <v:shape id="Elbow Connector 126" o:spid="_x0000_s1078" type="#_x0000_t34" style="position:absolute;left:9888;top:8293;width:10426;height:9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" adj="17408" strokecolor="#780000 [2244]" strokeweight="1pt">
                  <v:stroke endarrow="open"/>
                </v:shape>
                <v:shape id="Elbow Connector 128" o:spid="_x0000_s1079" type="#_x0000_t34" style="position:absolute;left:30728;top:8506;width:10426;height:9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" adj="17408" strokecolor="#780000 [2244]" strokeweight="1pt">
                  <v:stroke endarrow="open"/>
                </v:shape>
              </v:group>
            </w:pict>
          </mc:Fallback>
        </mc:AlternateContent>
      </w:r>
      <w:r w:rsidR="00765B7D">
        <w:br w:type="page"/>
      </w:r>
    </w:p>
    <w:p w14:paraId="6C7D4A8B" w14:textId="12EB2BFD" w:rsidR="00765B7D" w:rsidRDefault="00CB3DCE">
      <w:r>
        <w:lastRenderedPageBreak/>
        <w:t xml:space="preserve">My intention </w:t>
      </w:r>
      <w:r w:rsidR="00365BA8">
        <w:t>was</w:t>
      </w:r>
      <w:r w:rsidR="00890458">
        <w:t xml:space="preserve"> that no matter how many Assets some</w:t>
      </w:r>
      <w:r>
        <w:t>one</w:t>
      </w:r>
      <w:r w:rsidR="00890458">
        <w:t xml:space="preserve"> is linked to, these Assets are available for selection from the </w:t>
      </w:r>
      <w:r>
        <w:t>user’s Home screen</w:t>
      </w:r>
      <w:r w:rsidR="00890458">
        <w:t xml:space="preserve">. </w:t>
      </w:r>
    </w:p>
    <w:p w14:paraId="60E6A8B0" w14:textId="77777777" w:rsidR="00C76F33" w:rsidRDefault="00C76F33"/>
    <w:p w14:paraId="7818F964" w14:textId="588E29CE" w:rsidR="00CB3DCE" w:rsidRDefault="00C76F33" w:rsidP="00F03EA7">
      <w:pPr>
        <w:pStyle w:val="Heading3"/>
      </w:pPr>
      <w:bookmarkStart w:id="16" w:name="_Toc469326083"/>
      <w:r>
        <w:t>Making a Booking</w:t>
      </w:r>
      <w:bookmarkEnd w:id="16"/>
    </w:p>
    <w:p w14:paraId="4516D57C" w14:textId="549507F8" w:rsidR="001D0B2F" w:rsidRDefault="000C65AA" w:rsidP="00C6714B">
      <w:pPr>
        <w:jc w:val="both"/>
      </w:pPr>
      <w:r w:rsidRPr="00B62943">
        <w:t>The</w:t>
      </w:r>
      <w:r>
        <w:t xml:space="preserve"> planning </w:t>
      </w:r>
      <w:r w:rsidR="00CB3DCE">
        <w:t>for</w:t>
      </w:r>
      <w:r>
        <w:t xml:space="preserve"> the </w:t>
      </w:r>
      <w:r w:rsidR="00C76F33">
        <w:t>booking</w:t>
      </w:r>
      <w:r w:rsidR="000836C2">
        <w:t xml:space="preserve"> </w:t>
      </w:r>
      <w:r w:rsidR="00CB3DCE">
        <w:t>process logic</w:t>
      </w:r>
      <w:r>
        <w:t xml:space="preserve"> was extensive. It was important </w:t>
      </w:r>
      <w:r w:rsidR="006714F6">
        <w:t xml:space="preserve">to me that the booking process for the </w:t>
      </w:r>
      <w:r w:rsidR="00811539">
        <w:t>Requestor</w:t>
      </w:r>
      <w:r w:rsidR="006714F6">
        <w:t xml:space="preserve"> </w:t>
      </w:r>
      <w:r w:rsidR="00EA51AF">
        <w:t xml:space="preserve">and the </w:t>
      </w:r>
      <w:r w:rsidR="00CB3DCE">
        <w:t xml:space="preserve">subsequent </w:t>
      </w:r>
      <w:r w:rsidR="000836C2">
        <w:t xml:space="preserve">approval process for the Owner, </w:t>
      </w:r>
      <w:r w:rsidR="006714F6">
        <w:t>would be simple and intuitive</w:t>
      </w:r>
      <w:r w:rsidR="001D0B2F">
        <w:t xml:space="preserve">. </w:t>
      </w:r>
      <w:r w:rsidR="006714F6">
        <w:t xml:space="preserve">I discovered that </w:t>
      </w:r>
      <w:r w:rsidR="009E1CDC">
        <w:t xml:space="preserve">in trying to </w:t>
      </w:r>
      <w:r w:rsidR="006714F6">
        <w:t xml:space="preserve">making </w:t>
      </w:r>
      <w:r w:rsidR="001D0B2F">
        <w:t xml:space="preserve">it simple for the user means that the code can </w:t>
      </w:r>
      <w:r w:rsidR="006714F6">
        <w:t xml:space="preserve">easily </w:t>
      </w:r>
      <w:r w:rsidR="001D0B2F">
        <w:t xml:space="preserve">get </w:t>
      </w:r>
      <w:r w:rsidR="006714F6">
        <w:t>over-</w:t>
      </w:r>
      <w:r w:rsidR="001D0B2F" w:rsidRPr="006714F6">
        <w:t>complicated</w:t>
      </w:r>
      <w:r w:rsidR="006714F6">
        <w:t xml:space="preserve"> when it tries to cover all eventualities</w:t>
      </w:r>
      <w:r>
        <w:t>.</w:t>
      </w:r>
      <w:r w:rsidR="001D0B2F">
        <w:t xml:space="preserve"> Throughout development</w:t>
      </w:r>
      <w:r w:rsidR="00EA51AF">
        <w:t>,</w:t>
      </w:r>
      <w:r w:rsidR="001D0B2F">
        <w:t xml:space="preserve"> issues arose with </w:t>
      </w:r>
      <w:r w:rsidR="00EA51AF">
        <w:t>my</w:t>
      </w:r>
      <w:r w:rsidR="001D0B2F">
        <w:t xml:space="preserve"> process logic which I had to overcome. I noticed </w:t>
      </w:r>
      <w:r w:rsidR="006714F6">
        <w:t xml:space="preserve">also </w:t>
      </w:r>
      <w:r w:rsidR="001D0B2F">
        <w:t>that I</w:t>
      </w:r>
      <w:r w:rsidR="006714F6">
        <w:t xml:space="preserve"> was</w:t>
      </w:r>
      <w:r w:rsidR="001D0B2F">
        <w:t xml:space="preserve"> often </w:t>
      </w:r>
      <w:r w:rsidR="006714F6">
        <w:t xml:space="preserve">repeating similar </w:t>
      </w:r>
      <w:r w:rsidR="001D0B2F">
        <w:t xml:space="preserve">pieces of code that I </w:t>
      </w:r>
      <w:r w:rsidR="006714F6">
        <w:t>had already written for other views.</w:t>
      </w:r>
      <w:r w:rsidR="001D0B2F">
        <w:t xml:space="preserve"> </w:t>
      </w:r>
      <w:r w:rsidR="006714F6">
        <w:t>So part of my development time was spent revisiting existing code to</w:t>
      </w:r>
      <w:r w:rsidR="001D0B2F">
        <w:t xml:space="preserve"> make</w:t>
      </w:r>
      <w:r w:rsidR="006714F6">
        <w:t xml:space="preserve"> it more generic. As a result there are many </w:t>
      </w:r>
      <w:r w:rsidR="001D0B2F">
        <w:t>re-usable functions</w:t>
      </w:r>
      <w:r>
        <w:t xml:space="preserve"> </w:t>
      </w:r>
      <w:r w:rsidR="006714F6">
        <w:t>and</w:t>
      </w:r>
      <w:r w:rsidR="009E1CDC">
        <w:t xml:space="preserve"> reusable views in this project and many sections of code that could do with being rewritten in hindsight.</w:t>
      </w:r>
    </w:p>
    <w:p w14:paraId="55F663E3" w14:textId="74DF5A75" w:rsidR="00E53A4A" w:rsidRDefault="009E1CDC" w:rsidP="00C6714B">
      <w:pPr>
        <w:jc w:val="both"/>
      </w:pPr>
      <w:r>
        <w:t>T</w:t>
      </w:r>
      <w:r w:rsidR="00E53A4A">
        <w:t xml:space="preserve">he </w:t>
      </w:r>
      <w:r w:rsidR="00E53A4A">
        <w:rPr>
          <w:i/>
        </w:rPr>
        <w:t>booking_detail.html</w:t>
      </w:r>
      <w:r w:rsidR="00E53A4A">
        <w:t xml:space="preserve"> page i</w:t>
      </w:r>
      <w:r>
        <w:t xml:space="preserve">s a good example where </w:t>
      </w:r>
      <w:r w:rsidR="00E53A4A">
        <w:t xml:space="preserve">the </w:t>
      </w:r>
      <w:r>
        <w:t xml:space="preserve">one </w:t>
      </w:r>
      <w:r w:rsidR="00E53A4A">
        <w:t xml:space="preserve">page </w:t>
      </w:r>
      <w:r>
        <w:t>caters for multiple</w:t>
      </w:r>
      <w:r w:rsidR="00E53A4A">
        <w:t xml:space="preserve"> scenarios</w:t>
      </w:r>
      <w:r>
        <w:t xml:space="preserve">. This one </w:t>
      </w:r>
      <w:r w:rsidR="00BF1325">
        <w:t>V</w:t>
      </w:r>
      <w:r>
        <w:t>iew is used in all these cases:</w:t>
      </w:r>
    </w:p>
    <w:p w14:paraId="6234D04E" w14:textId="4EBDA60C" w:rsidR="00E53A4A" w:rsidRDefault="00E53A4A" w:rsidP="00C6714B">
      <w:pPr>
        <w:pStyle w:val="ListParagraph"/>
        <w:numPr>
          <w:ilvl w:val="0"/>
          <w:numId w:val="36"/>
        </w:numPr>
        <w:jc w:val="both"/>
      </w:pPr>
      <w:r>
        <w:t>If any Requestor/Owner wants to view the dates in the booking</w:t>
      </w:r>
    </w:p>
    <w:p w14:paraId="33934047" w14:textId="4D96EDA7" w:rsidR="00E53A4A" w:rsidRDefault="00E53A4A" w:rsidP="00C6714B">
      <w:pPr>
        <w:pStyle w:val="ListParagraph"/>
        <w:numPr>
          <w:ilvl w:val="0"/>
          <w:numId w:val="36"/>
        </w:numPr>
        <w:jc w:val="both"/>
      </w:pPr>
      <w:r>
        <w:t>If the Owner is required to Approve/Deny the dates in the booking</w:t>
      </w:r>
    </w:p>
    <w:p w14:paraId="5C97FB77" w14:textId="45E03C44" w:rsidR="00E53A4A" w:rsidRDefault="00E53A4A" w:rsidP="00C6714B">
      <w:pPr>
        <w:pStyle w:val="ListParagraph"/>
        <w:numPr>
          <w:ilvl w:val="0"/>
          <w:numId w:val="36"/>
        </w:numPr>
        <w:jc w:val="both"/>
      </w:pPr>
      <w:r>
        <w:t>If the Requestor is required to Confirm the dates in the booking</w:t>
      </w:r>
    </w:p>
    <w:p w14:paraId="32280F50" w14:textId="526F2035" w:rsidR="00E53A4A" w:rsidRDefault="00E53A4A" w:rsidP="00C6714B">
      <w:pPr>
        <w:pStyle w:val="ListParagraph"/>
        <w:numPr>
          <w:ilvl w:val="0"/>
          <w:numId w:val="36"/>
        </w:numPr>
        <w:jc w:val="both"/>
      </w:pPr>
      <w:r>
        <w:t>If the Requestor wants to delete dates in the booking.</w:t>
      </w:r>
    </w:p>
    <w:p w14:paraId="6A601D82" w14:textId="28FFE51E" w:rsidR="00EA51AF" w:rsidRDefault="00E53A4A" w:rsidP="00C6714B">
      <w:pPr>
        <w:pStyle w:val="ListParagraph"/>
        <w:numPr>
          <w:ilvl w:val="0"/>
          <w:numId w:val="36"/>
        </w:numPr>
        <w:jc w:val="both"/>
      </w:pPr>
      <w:r>
        <w:t>If the booking is Pending, Confirmed or Awaiting Confirmation</w:t>
      </w:r>
    </w:p>
    <w:p w14:paraId="5CEEFD93" w14:textId="49683161" w:rsidR="00255D81" w:rsidRDefault="003737D4" w:rsidP="00C6714B">
      <w:pPr>
        <w:jc w:val="both"/>
      </w:pPr>
      <w:r>
        <w:t xml:space="preserve">When </w:t>
      </w:r>
      <w:r w:rsidR="009E1CDC">
        <w:t xml:space="preserve">a booking detail page </w:t>
      </w:r>
      <w:r>
        <w:t xml:space="preserve">is requested, the code checks whether the user is an Owner or if they are the </w:t>
      </w:r>
      <w:r w:rsidR="009E1CDC">
        <w:t>Requestor of the Bookin</w:t>
      </w:r>
      <w:r>
        <w:t xml:space="preserve">g. </w:t>
      </w:r>
      <w:r w:rsidR="00CE6CBD">
        <w:t>Depending on which</w:t>
      </w:r>
      <w:r w:rsidR="009E1CDC">
        <w:t>,</w:t>
      </w:r>
      <w:r w:rsidR="00CE6CBD">
        <w:t xml:space="preserve"> there are separate forms that will display </w:t>
      </w:r>
      <w:r>
        <w:t>the booking with radio sliders to allow the user to edit the booking in the appropriate way. For example, if it is an Owner and the request is Pending, then they will see ‘Approved’ and ‘Denied’ options on each date.</w:t>
      </w:r>
    </w:p>
    <w:p w14:paraId="6ABCFA7E" w14:textId="4B9A2675" w:rsidR="00255D81" w:rsidRDefault="00255D81" w:rsidP="003737D4">
      <w:r>
        <w:t>See example below with Booking Reference 84 (from Owner’s perspective):</w:t>
      </w:r>
    </w:p>
    <w:p w14:paraId="5013F881" w14:textId="235257D0" w:rsidR="00255D81" w:rsidRDefault="00255D81" w:rsidP="003737D4">
      <w:r>
        <w:rPr>
          <w:noProof/>
          <w:lang w:val="en-IE" w:eastAsia="en-IE"/>
        </w:rPr>
        <w:drawing>
          <wp:anchor distT="0" distB="0" distL="114300" distR="114300" simplePos="0" relativeHeight="251739136" behindDoc="1" locked="0" layoutInCell="1" allowOverlap="1" wp14:anchorId="2CEC1281" wp14:editId="25D58B85">
            <wp:simplePos x="0" y="0"/>
            <wp:positionH relativeFrom="column">
              <wp:posOffset>46990</wp:posOffset>
            </wp:positionH>
            <wp:positionV relativeFrom="paragraph">
              <wp:posOffset>26035</wp:posOffset>
            </wp:positionV>
            <wp:extent cx="5103495" cy="2689860"/>
            <wp:effectExtent l="171450" t="171450" r="363855" b="35814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103495" cy="26898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93150BF" w14:textId="77777777" w:rsidR="00255D81" w:rsidRDefault="00255D81" w:rsidP="003737D4"/>
    <w:p w14:paraId="63F367BB" w14:textId="77777777" w:rsidR="00255D81" w:rsidRDefault="00255D81" w:rsidP="003737D4"/>
    <w:p w14:paraId="0BDF618E" w14:textId="77777777" w:rsidR="00255D81" w:rsidRDefault="00255D81" w:rsidP="003737D4"/>
    <w:p w14:paraId="79BC1A62" w14:textId="77777777" w:rsidR="00255D81" w:rsidRDefault="00255D81" w:rsidP="003737D4"/>
    <w:p w14:paraId="404D08A1" w14:textId="77777777" w:rsidR="00255D81" w:rsidRDefault="00255D81" w:rsidP="003737D4"/>
    <w:p w14:paraId="6650D909" w14:textId="77777777" w:rsidR="00255D81" w:rsidRDefault="00255D81" w:rsidP="003737D4"/>
    <w:p w14:paraId="0BE25483" w14:textId="77777777" w:rsidR="00C76F33" w:rsidRDefault="00C76F33" w:rsidP="003737D4"/>
    <w:p w14:paraId="04D0E0A3" w14:textId="77777777" w:rsidR="00C76F33" w:rsidRDefault="00C76F33" w:rsidP="003737D4"/>
    <w:p w14:paraId="5C4685C9" w14:textId="77777777" w:rsidR="00C76F33" w:rsidRDefault="00C76F33" w:rsidP="003737D4"/>
    <w:p w14:paraId="46A31239" w14:textId="77777777" w:rsidR="00255D81" w:rsidRDefault="00255D81" w:rsidP="003737D4"/>
    <w:p w14:paraId="78FEFA62" w14:textId="77777777" w:rsidR="00255D81" w:rsidRDefault="00255D81" w:rsidP="003737D4"/>
    <w:p w14:paraId="68D86E18" w14:textId="49C9B629" w:rsidR="00255D81" w:rsidRDefault="00255D81" w:rsidP="003737D4">
      <w:r>
        <w:lastRenderedPageBreak/>
        <w:t>From the Requestor’s perspective, this same page looks like this:</w:t>
      </w:r>
    </w:p>
    <w:p w14:paraId="67EE1DF7" w14:textId="15275CD7" w:rsidR="00D932C5" w:rsidRDefault="00D932C5" w:rsidP="003737D4">
      <w:r>
        <w:rPr>
          <w:noProof/>
          <w:lang w:val="en-IE" w:eastAsia="en-IE"/>
        </w:rPr>
        <w:drawing>
          <wp:anchor distT="0" distB="0" distL="114300" distR="114300" simplePos="0" relativeHeight="251743232" behindDoc="1" locked="0" layoutInCell="1" allowOverlap="1" wp14:anchorId="24FA3AE4" wp14:editId="2272F2BD">
            <wp:simplePos x="0" y="0"/>
            <wp:positionH relativeFrom="column">
              <wp:posOffset>175260</wp:posOffset>
            </wp:positionH>
            <wp:positionV relativeFrom="paragraph">
              <wp:posOffset>165100</wp:posOffset>
            </wp:positionV>
            <wp:extent cx="5662295" cy="2767965"/>
            <wp:effectExtent l="171450" t="171450" r="357505" b="35623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62295" cy="27679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A50689B" w14:textId="77777777" w:rsidR="00255D81" w:rsidRDefault="00255D81" w:rsidP="003737D4"/>
    <w:p w14:paraId="5A5E110B" w14:textId="2ED702F2" w:rsidR="00255D81" w:rsidRDefault="00255D81" w:rsidP="003737D4"/>
    <w:p w14:paraId="0998BFEE" w14:textId="77777777" w:rsidR="00D932C5" w:rsidRDefault="00D932C5" w:rsidP="003737D4"/>
    <w:p w14:paraId="4407C1E9" w14:textId="77777777" w:rsidR="00D932C5" w:rsidRDefault="00D932C5" w:rsidP="003737D4"/>
    <w:p w14:paraId="78A6E72D" w14:textId="77777777" w:rsidR="00D932C5" w:rsidRDefault="00D932C5" w:rsidP="003737D4"/>
    <w:p w14:paraId="35FF99E4" w14:textId="77777777" w:rsidR="00D932C5" w:rsidRDefault="00D932C5" w:rsidP="003737D4"/>
    <w:p w14:paraId="29BF92ED" w14:textId="77777777" w:rsidR="00D932C5" w:rsidRDefault="00D932C5" w:rsidP="003737D4"/>
    <w:p w14:paraId="3574526F" w14:textId="77777777" w:rsidR="00D932C5" w:rsidRDefault="00D932C5" w:rsidP="003737D4"/>
    <w:p w14:paraId="4A8B38FA" w14:textId="77777777" w:rsidR="00D932C5" w:rsidRDefault="00D932C5" w:rsidP="003737D4"/>
    <w:p w14:paraId="5A15A1B1" w14:textId="77777777" w:rsidR="00D932C5" w:rsidRDefault="00D932C5" w:rsidP="003737D4"/>
    <w:p w14:paraId="0AE8D919" w14:textId="77777777" w:rsidR="00D932C5" w:rsidRDefault="00D932C5" w:rsidP="003737D4"/>
    <w:p w14:paraId="0E6531A9" w14:textId="522E26EF" w:rsidR="00D932C5" w:rsidRDefault="00D932C5" w:rsidP="003737D4">
      <w:r>
        <w:rPr>
          <w:noProof/>
          <w:lang w:val="en-IE" w:eastAsia="en-IE"/>
        </w:rPr>
        <w:drawing>
          <wp:anchor distT="0" distB="0" distL="114300" distR="114300" simplePos="0" relativeHeight="251744256" behindDoc="0" locked="0" layoutInCell="1" allowOverlap="1" wp14:anchorId="241CAEFB" wp14:editId="2B33D713">
            <wp:simplePos x="0" y="0"/>
            <wp:positionH relativeFrom="column">
              <wp:posOffset>100330</wp:posOffset>
            </wp:positionH>
            <wp:positionV relativeFrom="paragraph">
              <wp:posOffset>659130</wp:posOffset>
            </wp:positionV>
            <wp:extent cx="4533900" cy="590550"/>
            <wp:effectExtent l="171450" t="171450" r="361950" b="36195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33900" cy="5905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737D4">
        <w:t>If it is the Booking Requestor viewing the booking, then they will see ‘Remove’ on each date</w:t>
      </w:r>
      <w:r w:rsidR="00CE6CBD">
        <w:t xml:space="preserve"> in case they want to </w:t>
      </w:r>
      <w:r>
        <w:t>remove some of the dates</w:t>
      </w:r>
      <w:r w:rsidR="00CE6CBD">
        <w:t xml:space="preserve">. They will also be given the option to delete the entire booking. </w:t>
      </w:r>
    </w:p>
    <w:p w14:paraId="4A95066D" w14:textId="472F4235" w:rsidR="00D932C5" w:rsidRDefault="00D932C5" w:rsidP="003737D4">
      <w:r>
        <w:t xml:space="preserve">For a person viewing this booking who is </w:t>
      </w:r>
      <w:r>
        <w:rPr>
          <w:i/>
        </w:rPr>
        <w:t>not</w:t>
      </w:r>
      <w:r>
        <w:t xml:space="preserve"> the Owner and </w:t>
      </w:r>
      <w:r>
        <w:rPr>
          <w:i/>
        </w:rPr>
        <w:t>not</w:t>
      </w:r>
      <w:r>
        <w:t xml:space="preserve"> the Requestor, the page looks like this:</w:t>
      </w:r>
    </w:p>
    <w:p w14:paraId="5C3DBAAC" w14:textId="4F98925D" w:rsidR="00D932C5" w:rsidRDefault="00D932C5" w:rsidP="003737D4">
      <w:r>
        <w:rPr>
          <w:noProof/>
          <w:lang w:val="en-IE" w:eastAsia="en-IE"/>
        </w:rPr>
        <w:drawing>
          <wp:anchor distT="0" distB="0" distL="114300" distR="114300" simplePos="0" relativeHeight="251745280" behindDoc="1" locked="0" layoutInCell="1" allowOverlap="1" wp14:anchorId="4500C072" wp14:editId="301BC721">
            <wp:simplePos x="0" y="0"/>
            <wp:positionH relativeFrom="column">
              <wp:posOffset>47034</wp:posOffset>
            </wp:positionH>
            <wp:positionV relativeFrom="paragraph">
              <wp:posOffset>110150</wp:posOffset>
            </wp:positionV>
            <wp:extent cx="5331460" cy="2451100"/>
            <wp:effectExtent l="171450" t="171450" r="364490" b="36830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31460" cy="24511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D63CEC7" w14:textId="77777777" w:rsidR="00D932C5" w:rsidRDefault="00D932C5" w:rsidP="003737D4"/>
    <w:p w14:paraId="39008B93" w14:textId="77777777" w:rsidR="00D932C5" w:rsidRDefault="00D932C5" w:rsidP="003737D4"/>
    <w:p w14:paraId="64F753BA" w14:textId="77777777" w:rsidR="00D932C5" w:rsidRDefault="00D932C5" w:rsidP="003737D4"/>
    <w:p w14:paraId="16D4BF8F" w14:textId="77777777" w:rsidR="00D932C5" w:rsidRDefault="00D932C5" w:rsidP="003737D4"/>
    <w:p w14:paraId="7AC58E3D" w14:textId="77777777" w:rsidR="00D932C5" w:rsidRDefault="00D932C5" w:rsidP="003737D4"/>
    <w:p w14:paraId="07EEAA55" w14:textId="77777777" w:rsidR="00D932C5" w:rsidRDefault="00D932C5" w:rsidP="003737D4"/>
    <w:p w14:paraId="6A092F35" w14:textId="77777777" w:rsidR="00D932C5" w:rsidRDefault="00D932C5" w:rsidP="003737D4"/>
    <w:p w14:paraId="7B0BD067" w14:textId="23DA7482" w:rsidR="00D932C5" w:rsidRPr="00D932C5" w:rsidRDefault="00D932C5" w:rsidP="003737D4"/>
    <w:p w14:paraId="68884195" w14:textId="759ACE67" w:rsidR="003737D4" w:rsidRPr="00E53A4A" w:rsidRDefault="00CE6CBD" w:rsidP="00C6714B">
      <w:pPr>
        <w:jc w:val="both"/>
      </w:pPr>
      <w:r>
        <w:lastRenderedPageBreak/>
        <w:t xml:space="preserve">Each booking is a collection of records (one row per date in the booking), so the forms on these pages take advantage of </w:t>
      </w:r>
      <w:r w:rsidR="008749F0">
        <w:t>Django’s</w:t>
      </w:r>
      <w:r>
        <w:t xml:space="preserve"> Model Formset functionality. Only the Owner o</w:t>
      </w:r>
      <w:r w:rsidR="000836C2">
        <w:t>r</w:t>
      </w:r>
      <w:r>
        <w:t xml:space="preserve"> the </w:t>
      </w:r>
      <w:r w:rsidR="000836C2">
        <w:t xml:space="preserve">Booking </w:t>
      </w:r>
      <w:r>
        <w:t>Requestor see</w:t>
      </w:r>
      <w:r w:rsidR="000836C2">
        <w:t>s</w:t>
      </w:r>
      <w:r>
        <w:t xml:space="preserve"> these forms. If a normal user views the page, they will simply see the list of dates </w:t>
      </w:r>
      <w:r w:rsidR="000836C2">
        <w:t>with the current</w:t>
      </w:r>
      <w:r>
        <w:t xml:space="preserve"> status of each date, </w:t>
      </w:r>
      <w:r w:rsidR="000836C2">
        <w:t>and no forms, so</w:t>
      </w:r>
      <w:r>
        <w:t xml:space="preserve"> nothing can be edited. </w:t>
      </w:r>
    </w:p>
    <w:p w14:paraId="2E119307" w14:textId="7C8C996C" w:rsidR="003737D4" w:rsidRDefault="00CE6CBD" w:rsidP="00C6714B">
      <w:pPr>
        <w:jc w:val="both"/>
      </w:pPr>
      <w:r>
        <w:t xml:space="preserve">Another </w:t>
      </w:r>
      <w:r w:rsidR="006035E5">
        <w:t xml:space="preserve">useful and </w:t>
      </w:r>
      <w:r>
        <w:t xml:space="preserve">widely used function is the </w:t>
      </w:r>
      <w:r w:rsidR="006035E5" w:rsidRPr="006035E5">
        <w:rPr>
          <w:i/>
        </w:rPr>
        <w:t>get</w:t>
      </w:r>
      <w:r w:rsidRPr="006035E5">
        <w:rPr>
          <w:i/>
        </w:rPr>
        <w:t>_booking</w:t>
      </w:r>
      <w:r>
        <w:t xml:space="preserve"> function in the Bookings</w:t>
      </w:r>
      <w:r w:rsidR="006035E5">
        <w:t xml:space="preserve"> vi</w:t>
      </w:r>
      <w:r>
        <w:t>ews</w:t>
      </w:r>
      <w:r w:rsidR="006035E5">
        <w:t>.py.</w:t>
      </w:r>
      <w:r w:rsidR="00EA51AF">
        <w:t xml:space="preserve"> </w:t>
      </w:r>
      <w:r w:rsidR="006035E5">
        <w:t>This has been written to</w:t>
      </w:r>
      <w:r>
        <w:t xml:space="preserve"> take </w:t>
      </w:r>
      <w:r w:rsidR="008749F0">
        <w:t>a</w:t>
      </w:r>
      <w:r>
        <w:t xml:space="preserve"> varying</w:t>
      </w:r>
      <w:r w:rsidR="00EA51AF">
        <w:t xml:space="preserve"> number of </w:t>
      </w:r>
      <w:r>
        <w:t>**</w:t>
      </w:r>
      <w:r w:rsidR="00EA51AF">
        <w:t xml:space="preserve">kwargs and </w:t>
      </w:r>
      <w:r w:rsidR="003737D4">
        <w:t>will</w:t>
      </w:r>
      <w:r>
        <w:t xml:space="preserve"> </w:t>
      </w:r>
      <w:r w:rsidR="00C6714B">
        <w:t>dynamically formulate</w:t>
      </w:r>
      <w:r w:rsidR="003737D4">
        <w:t xml:space="preserve"> a </w:t>
      </w:r>
      <w:r>
        <w:t xml:space="preserve">query </w:t>
      </w:r>
      <w:r w:rsidR="003737D4">
        <w:t>filter to suit the circumstances.</w:t>
      </w:r>
      <w:r w:rsidR="006035E5">
        <w:t xml:space="preserve"> </w:t>
      </w:r>
      <w:r w:rsidR="003737D4">
        <w:t xml:space="preserve">At the basic level, it will always return a list of booking </w:t>
      </w:r>
      <w:r w:rsidR="00C6714B">
        <w:t>id</w:t>
      </w:r>
      <w:r w:rsidR="003737D4">
        <w:t xml:space="preserve"> and booking dates but it can filter</w:t>
      </w:r>
      <w:r>
        <w:t>ed</w:t>
      </w:r>
      <w:r w:rsidR="003737D4">
        <w:t xml:space="preserve"> by any </w:t>
      </w:r>
      <w:r>
        <w:t>combination of</w:t>
      </w:r>
      <w:r w:rsidR="003737D4">
        <w:t xml:space="preserve"> the following:</w:t>
      </w:r>
    </w:p>
    <w:p w14:paraId="39082863" w14:textId="51D5755C" w:rsidR="003737D4" w:rsidRDefault="003737D4" w:rsidP="00C6714B">
      <w:pPr>
        <w:pStyle w:val="ListParagraph"/>
        <w:numPr>
          <w:ilvl w:val="0"/>
          <w:numId w:val="38"/>
        </w:numPr>
        <w:jc w:val="both"/>
      </w:pPr>
      <w:r>
        <w:t>Booking requested by a given User</w:t>
      </w:r>
    </w:p>
    <w:p w14:paraId="35320ADD" w14:textId="477DF7D3" w:rsidR="003737D4" w:rsidRDefault="003737D4" w:rsidP="00C6714B">
      <w:pPr>
        <w:pStyle w:val="ListParagraph"/>
        <w:numPr>
          <w:ilvl w:val="0"/>
          <w:numId w:val="38"/>
        </w:numPr>
        <w:jc w:val="both"/>
      </w:pPr>
      <w:r>
        <w:t>Bookings where a given owner is the Owner</w:t>
      </w:r>
    </w:p>
    <w:p w14:paraId="7618D3A2" w14:textId="77777777" w:rsidR="003737D4" w:rsidRDefault="003737D4" w:rsidP="00C6714B">
      <w:pPr>
        <w:pStyle w:val="ListParagraph"/>
        <w:numPr>
          <w:ilvl w:val="0"/>
          <w:numId w:val="38"/>
        </w:numPr>
        <w:jc w:val="both"/>
      </w:pPr>
      <w:r>
        <w:t>By future or past bookings</w:t>
      </w:r>
    </w:p>
    <w:p w14:paraId="6153C364" w14:textId="67C24C78" w:rsidR="003737D4" w:rsidRDefault="003737D4" w:rsidP="00C6714B">
      <w:pPr>
        <w:pStyle w:val="ListParagraph"/>
        <w:numPr>
          <w:ilvl w:val="0"/>
          <w:numId w:val="38"/>
        </w:numPr>
        <w:jc w:val="both"/>
      </w:pPr>
      <w:r>
        <w:t>By pending or confirmed</w:t>
      </w:r>
    </w:p>
    <w:p w14:paraId="5871A7E6" w14:textId="1B4302EA" w:rsidR="00CE6CBD" w:rsidRDefault="00CE6CBD" w:rsidP="00C6714B">
      <w:pPr>
        <w:pStyle w:val="ListParagraph"/>
        <w:numPr>
          <w:ilvl w:val="0"/>
          <w:numId w:val="38"/>
        </w:numPr>
        <w:jc w:val="both"/>
      </w:pPr>
      <w:r>
        <w:t>By Asset</w:t>
      </w:r>
    </w:p>
    <w:p w14:paraId="26C57600" w14:textId="78164914" w:rsidR="001D0B2F" w:rsidRDefault="00CE6CBD" w:rsidP="00C6714B">
      <w:pPr>
        <w:jc w:val="both"/>
      </w:pPr>
      <w:r>
        <w:t>This function saved writing separate functions for each type of filter.</w:t>
      </w:r>
      <w:r w:rsidR="000836C2">
        <w:t xml:space="preserve"> For this function I used Django’s </w:t>
      </w:r>
      <w:r w:rsidR="008749F0">
        <w:t>Q Object</w:t>
      </w:r>
      <w:r w:rsidR="006035E5">
        <w:t xml:space="preserve"> code </w:t>
      </w:r>
      <w:r w:rsidR="00C6714B">
        <w:t>(</w:t>
      </w:r>
      <w:r w:rsidR="006035E5" w:rsidRPr="006035E5">
        <w:t>https://docs.djangoproject.com/en/1.10/topics/db/queries/</w:t>
      </w:r>
      <w:r w:rsidR="00C6714B">
        <w:t>)</w:t>
      </w:r>
    </w:p>
    <w:p w14:paraId="289D3B3F" w14:textId="620CD706" w:rsidR="006035E5" w:rsidRDefault="006035E5" w:rsidP="00C6714B">
      <w:pPr>
        <w:jc w:val="both"/>
      </w:pPr>
      <w:r>
        <w:t xml:space="preserve">After first thinking that for each date I only need two states (approved or pending), the following is the logic that </w:t>
      </w:r>
      <w:r w:rsidR="00C6714B">
        <w:t>I have</w:t>
      </w:r>
      <w:r>
        <w:t xml:space="preserve"> applied to cover all stages from requesting to confirming a booking:</w:t>
      </w:r>
    </w:p>
    <w:p w14:paraId="050B8743" w14:textId="36E5A587" w:rsidR="007D5066" w:rsidRDefault="007D5066" w:rsidP="00F03EA7">
      <w:pPr>
        <w:pStyle w:val="Heading3"/>
      </w:pPr>
      <w:bookmarkStart w:id="17" w:name="_Toc469326084"/>
      <w:r>
        <w:t xml:space="preserve">The </w:t>
      </w:r>
      <w:r w:rsidR="003419EF">
        <w:t xml:space="preserve">request </w:t>
      </w:r>
      <w:r>
        <w:t>logic</w:t>
      </w:r>
      <w:bookmarkEnd w:id="17"/>
      <w:r>
        <w:t xml:space="preserve"> </w:t>
      </w:r>
    </w:p>
    <w:p w14:paraId="71D6DF93" w14:textId="666CEC43" w:rsidR="007D5066" w:rsidRDefault="007D5066" w:rsidP="007D5066">
      <w:pPr>
        <w:rPr>
          <w:rFonts w:ascii="Cambria" w:hAnsi="Cambria"/>
        </w:rPr>
      </w:pPr>
      <w:r>
        <w:rPr>
          <w:rFonts w:ascii="Cambria" w:hAnsi="Cambria"/>
        </w:rPr>
        <w:t>The booking process differs</w:t>
      </w:r>
      <w:r w:rsidR="0029027C">
        <w:rPr>
          <w:rFonts w:ascii="Cambria" w:hAnsi="Cambria"/>
        </w:rPr>
        <w:t xml:space="preserve"> only in step 4 (below)</w:t>
      </w:r>
      <w:r>
        <w:rPr>
          <w:rFonts w:ascii="Cambria" w:hAnsi="Cambria"/>
        </w:rPr>
        <w:t xml:space="preserve"> for Owners and </w:t>
      </w:r>
      <w:r w:rsidR="00811539">
        <w:rPr>
          <w:rFonts w:ascii="Cambria" w:hAnsi="Cambria"/>
        </w:rPr>
        <w:t>Requestor</w:t>
      </w:r>
      <w:r>
        <w:rPr>
          <w:rFonts w:ascii="Cambria" w:hAnsi="Cambria"/>
        </w:rPr>
        <w:t>s</w:t>
      </w:r>
      <w:r w:rsidR="0029027C">
        <w:rPr>
          <w:rFonts w:ascii="Cambria" w:hAnsi="Cambria"/>
        </w:rPr>
        <w:t xml:space="preserve"> </w:t>
      </w:r>
    </w:p>
    <w:p w14:paraId="1118492B" w14:textId="6BBBA228" w:rsidR="0029027C" w:rsidRDefault="0029027C" w:rsidP="007D5066">
      <w:pPr>
        <w:rPr>
          <w:rFonts w:ascii="Cambria" w:hAnsi="Cambria"/>
        </w:rPr>
      </w:pPr>
      <w:r>
        <w:rPr>
          <w:rFonts w:ascii="Cambria" w:hAnsi="Cambria"/>
        </w:rPr>
        <w:t>REQUESTOR STEPS</w:t>
      </w:r>
    </w:p>
    <w:p w14:paraId="13D15FC5" w14:textId="0C5B1956" w:rsidR="007D5066" w:rsidRDefault="00811539" w:rsidP="00EA6894">
      <w:pPr>
        <w:pStyle w:val="ListParagraph"/>
        <w:numPr>
          <w:ilvl w:val="1"/>
          <w:numId w:val="30"/>
        </w:numPr>
        <w:ind w:left="1080"/>
      </w:pPr>
      <w:r>
        <w:rPr>
          <w:rFonts w:ascii="Cambria" w:hAnsi="Cambria"/>
        </w:rPr>
        <w:t>Requestor</w:t>
      </w:r>
      <w:r w:rsidR="007278EC">
        <w:rPr>
          <w:rFonts w:ascii="Cambria" w:hAnsi="Cambria"/>
        </w:rPr>
        <w:t xml:space="preserve"> selects date range required</w:t>
      </w:r>
    </w:p>
    <w:p w14:paraId="6253D511" w14:textId="5A29B53B" w:rsidR="007D5066" w:rsidRDefault="007D5066" w:rsidP="00EA6894">
      <w:pPr>
        <w:pStyle w:val="ListParagraph"/>
        <w:numPr>
          <w:ilvl w:val="1"/>
          <w:numId w:val="30"/>
        </w:numPr>
        <w:ind w:left="1080"/>
      </w:pPr>
      <w:r>
        <w:t xml:space="preserve">If dates are consecutive and available, </w:t>
      </w:r>
      <w:r w:rsidR="00811539">
        <w:t>Requestor</w:t>
      </w:r>
      <w:r w:rsidR="007278EC">
        <w:t xml:space="preserve"> can request </w:t>
      </w:r>
      <w:r>
        <w:t>them</w:t>
      </w:r>
    </w:p>
    <w:p w14:paraId="4521D879" w14:textId="4546DFB4" w:rsidR="007D5066" w:rsidRDefault="007D5066" w:rsidP="00EA6894">
      <w:pPr>
        <w:pStyle w:val="ListParagraph"/>
        <w:numPr>
          <w:ilvl w:val="1"/>
          <w:numId w:val="30"/>
        </w:numPr>
        <w:ind w:left="1080"/>
      </w:pPr>
      <w:r>
        <w:t xml:space="preserve">Booking ref created and </w:t>
      </w:r>
      <w:r w:rsidR="007278EC">
        <w:t>each date stored</w:t>
      </w:r>
    </w:p>
    <w:p w14:paraId="7B5A2389" w14:textId="3E1FB5DD" w:rsidR="007D5066" w:rsidRDefault="007278EC" w:rsidP="00EA6894">
      <w:pPr>
        <w:pStyle w:val="ListParagraph"/>
        <w:numPr>
          <w:ilvl w:val="1"/>
          <w:numId w:val="30"/>
        </w:numPr>
        <w:ind w:left="1080"/>
      </w:pPr>
      <w:r>
        <w:t>All dates are set to ‘Pending’</w:t>
      </w:r>
      <w:r w:rsidR="006714F6">
        <w:t xml:space="preserve"> </w:t>
      </w:r>
    </w:p>
    <w:p w14:paraId="4C123DEC" w14:textId="0965B791" w:rsidR="007D5066" w:rsidRDefault="007D5066" w:rsidP="00EA6894">
      <w:pPr>
        <w:pStyle w:val="ListParagraph"/>
        <w:numPr>
          <w:ilvl w:val="1"/>
          <w:numId w:val="30"/>
        </w:numPr>
        <w:ind w:left="1080"/>
      </w:pPr>
      <w:r>
        <w:t>If the booking is viewed, all dat</w:t>
      </w:r>
      <w:r w:rsidR="00EA6894">
        <w:t>es show the current status for each date (which will be ‘Pending’ at the start)</w:t>
      </w:r>
    </w:p>
    <w:p w14:paraId="5892C59F" w14:textId="0D36FD8C" w:rsidR="007278EC" w:rsidRPr="00526A80" w:rsidRDefault="00526A80" w:rsidP="00EA6894">
      <w:pPr>
        <w:pStyle w:val="ListParagraph"/>
        <w:numPr>
          <w:ilvl w:val="1"/>
          <w:numId w:val="30"/>
        </w:numPr>
        <w:ind w:left="1080"/>
        <w:rPr>
          <w:rFonts w:ascii="Cambria" w:hAnsi="Cambria"/>
        </w:rPr>
      </w:pPr>
      <w:r>
        <w:t>No one else will be able to request these dates</w:t>
      </w:r>
    </w:p>
    <w:p w14:paraId="419AB045" w14:textId="77777777" w:rsidR="00526A80" w:rsidRPr="00526A80" w:rsidRDefault="00526A80" w:rsidP="00526A80">
      <w:pPr>
        <w:pStyle w:val="ListParagraph"/>
        <w:ind w:left="1080"/>
        <w:rPr>
          <w:rFonts w:ascii="Cambria" w:hAnsi="Cambria"/>
        </w:rPr>
      </w:pPr>
    </w:p>
    <w:p w14:paraId="0D7B51A2" w14:textId="52BC2F83" w:rsidR="0029027C" w:rsidRDefault="0029027C" w:rsidP="0029027C">
      <w:pPr>
        <w:pStyle w:val="ListParagraph"/>
        <w:ind w:left="0"/>
        <w:rPr>
          <w:rFonts w:ascii="Cambria" w:hAnsi="Cambria"/>
        </w:rPr>
      </w:pPr>
      <w:r>
        <w:rPr>
          <w:rFonts w:ascii="Cambria" w:hAnsi="Cambria"/>
        </w:rPr>
        <w:t>OWNER STEPS</w:t>
      </w:r>
    </w:p>
    <w:p w14:paraId="7CEC8DED" w14:textId="59CDD6C7" w:rsidR="0029027C" w:rsidRDefault="0029027C" w:rsidP="0029027C">
      <w:pPr>
        <w:pStyle w:val="ListParagraph"/>
        <w:numPr>
          <w:ilvl w:val="0"/>
          <w:numId w:val="39"/>
        </w:numPr>
      </w:pPr>
      <w:r>
        <w:rPr>
          <w:rFonts w:ascii="Cambria" w:hAnsi="Cambria"/>
        </w:rPr>
        <w:t>Owner selects date range required</w:t>
      </w:r>
    </w:p>
    <w:p w14:paraId="63965501" w14:textId="77777777" w:rsidR="0029027C" w:rsidRDefault="0029027C" w:rsidP="0029027C">
      <w:pPr>
        <w:pStyle w:val="ListParagraph"/>
        <w:numPr>
          <w:ilvl w:val="0"/>
          <w:numId w:val="39"/>
        </w:numPr>
      </w:pPr>
      <w:r>
        <w:t>If dates are consecutive and available, Owner can request them</w:t>
      </w:r>
    </w:p>
    <w:p w14:paraId="67D9156C" w14:textId="19480612" w:rsidR="007278EC" w:rsidRDefault="007278EC" w:rsidP="0029027C">
      <w:pPr>
        <w:pStyle w:val="ListParagraph"/>
        <w:numPr>
          <w:ilvl w:val="0"/>
          <w:numId w:val="39"/>
        </w:numPr>
      </w:pPr>
      <w:r>
        <w:t>Booking ref created and each date stored</w:t>
      </w:r>
    </w:p>
    <w:p w14:paraId="0E17CDE4" w14:textId="351CBD08" w:rsidR="007278EC" w:rsidRDefault="007278EC" w:rsidP="0029027C">
      <w:pPr>
        <w:pStyle w:val="ListParagraph"/>
        <w:numPr>
          <w:ilvl w:val="0"/>
          <w:numId w:val="39"/>
        </w:numPr>
      </w:pPr>
      <w:r>
        <w:t xml:space="preserve">All dates owned by this Owner are set to ‘Approved’, all other </w:t>
      </w:r>
      <w:r w:rsidR="00EA6894">
        <w:t xml:space="preserve">dates </w:t>
      </w:r>
      <w:r>
        <w:t>are set to ‘Pending’</w:t>
      </w:r>
    </w:p>
    <w:p w14:paraId="2D3F0A60" w14:textId="55F47048" w:rsidR="00EA6894" w:rsidRDefault="00EA6894" w:rsidP="0029027C">
      <w:pPr>
        <w:pStyle w:val="ListParagraph"/>
        <w:numPr>
          <w:ilvl w:val="0"/>
          <w:numId w:val="39"/>
        </w:numPr>
      </w:pPr>
      <w:r>
        <w:t>If the booking is viewed, all dates show the current status for each date (which will be ‘Approved’ and/or ‘Pending’ at the start)</w:t>
      </w:r>
    </w:p>
    <w:p w14:paraId="30D7DEA9" w14:textId="77777777" w:rsidR="00526A80" w:rsidRPr="00526A80" w:rsidRDefault="00526A80" w:rsidP="00526A80">
      <w:pPr>
        <w:pStyle w:val="ListParagraph"/>
        <w:numPr>
          <w:ilvl w:val="1"/>
          <w:numId w:val="30"/>
        </w:numPr>
        <w:ind w:left="1080"/>
        <w:rPr>
          <w:rFonts w:ascii="Cambria" w:hAnsi="Cambria"/>
        </w:rPr>
      </w:pPr>
      <w:r>
        <w:t>No one else will be able to request these dates</w:t>
      </w:r>
    </w:p>
    <w:p w14:paraId="1CFA5B6B" w14:textId="77777777" w:rsidR="003419EF" w:rsidRDefault="003419EF" w:rsidP="00EA6894">
      <w:pPr>
        <w:pStyle w:val="Heading2"/>
        <w:rPr>
          <w:rFonts w:ascii="Cambria" w:hAnsi="Cambria"/>
        </w:rPr>
      </w:pPr>
    </w:p>
    <w:p w14:paraId="360C87B9" w14:textId="01EAA7AB" w:rsidR="00EA6894" w:rsidRDefault="00EA6894" w:rsidP="00F03EA7">
      <w:pPr>
        <w:pStyle w:val="Heading3"/>
      </w:pPr>
      <w:bookmarkStart w:id="18" w:name="_Toc469326085"/>
      <w:r>
        <w:t>The approval logic</w:t>
      </w:r>
      <w:bookmarkEnd w:id="18"/>
      <w:r>
        <w:t xml:space="preserve"> </w:t>
      </w:r>
    </w:p>
    <w:p w14:paraId="19BF9668" w14:textId="7B09F19A" w:rsidR="00EA6894" w:rsidRDefault="0029027C" w:rsidP="00EA6894">
      <w:pPr>
        <w:rPr>
          <w:rFonts w:ascii="Cambria" w:hAnsi="Cambria"/>
        </w:rPr>
      </w:pPr>
      <w:r>
        <w:rPr>
          <w:rFonts w:ascii="Cambria" w:hAnsi="Cambria"/>
        </w:rPr>
        <w:t>APPROVAL STEPS</w:t>
      </w:r>
      <w:r w:rsidR="00EA6894">
        <w:rPr>
          <w:rFonts w:ascii="Cambria" w:hAnsi="Cambria"/>
        </w:rPr>
        <w:t xml:space="preserve"> </w:t>
      </w:r>
      <w:r w:rsidR="00526A80">
        <w:rPr>
          <w:rFonts w:ascii="Cambria" w:hAnsi="Cambria"/>
        </w:rPr>
        <w:t xml:space="preserve">(only applicable </w:t>
      </w:r>
      <w:r w:rsidR="00EA6894">
        <w:rPr>
          <w:rFonts w:ascii="Cambria" w:hAnsi="Cambria"/>
        </w:rPr>
        <w:t>for Owners</w:t>
      </w:r>
      <w:r w:rsidR="00526A80">
        <w:rPr>
          <w:rFonts w:ascii="Cambria" w:hAnsi="Cambria"/>
        </w:rPr>
        <w:t>)</w:t>
      </w:r>
    </w:p>
    <w:p w14:paraId="64A686EA" w14:textId="77777777" w:rsidR="00EA6894" w:rsidRDefault="00EA6894" w:rsidP="0029027C">
      <w:pPr>
        <w:pStyle w:val="ListParagraph"/>
        <w:numPr>
          <w:ilvl w:val="0"/>
          <w:numId w:val="40"/>
        </w:numPr>
      </w:pPr>
      <w:r>
        <w:t xml:space="preserve">Each Owner sees that they have pending requests </w:t>
      </w:r>
    </w:p>
    <w:p w14:paraId="6392A728" w14:textId="135A38AF" w:rsidR="00EA6894" w:rsidRDefault="00EA6894" w:rsidP="0029027C">
      <w:pPr>
        <w:pStyle w:val="ListParagraph"/>
        <w:numPr>
          <w:ilvl w:val="0"/>
          <w:numId w:val="40"/>
        </w:numPr>
      </w:pPr>
      <w:r>
        <w:t xml:space="preserve">Owner opens the pending booking page and can see </w:t>
      </w:r>
      <w:r w:rsidR="00526A80">
        <w:t xml:space="preserve">the list of </w:t>
      </w:r>
      <w:r>
        <w:t xml:space="preserve">dates that </w:t>
      </w:r>
      <w:r w:rsidR="00526A80">
        <w:t>require</w:t>
      </w:r>
      <w:r>
        <w:t xml:space="preserve"> their approval</w:t>
      </w:r>
    </w:p>
    <w:p w14:paraId="0C2395CE" w14:textId="77474270" w:rsidR="00EA6894" w:rsidRDefault="00526A80" w:rsidP="0029027C">
      <w:pPr>
        <w:pStyle w:val="ListParagraph"/>
        <w:numPr>
          <w:ilvl w:val="0"/>
          <w:numId w:val="40"/>
        </w:numPr>
      </w:pPr>
      <w:r>
        <w:lastRenderedPageBreak/>
        <w:t>Owner</w:t>
      </w:r>
      <w:r w:rsidR="00EA6894">
        <w:t xml:space="preserve"> select</w:t>
      </w:r>
      <w:r>
        <w:t>s</w:t>
      </w:r>
      <w:r w:rsidR="00EA6894">
        <w:t xml:space="preserve"> either </w:t>
      </w:r>
      <w:r>
        <w:t>‘</w:t>
      </w:r>
      <w:r w:rsidR="00EA6894">
        <w:t>Approve</w:t>
      </w:r>
      <w:r>
        <w:t>’</w:t>
      </w:r>
      <w:r w:rsidR="00EA6894">
        <w:t xml:space="preserve"> or </w:t>
      </w:r>
      <w:r>
        <w:t>‘</w:t>
      </w:r>
      <w:r w:rsidR="00EA6894">
        <w:t>Deny</w:t>
      </w:r>
      <w:r>
        <w:t>’</w:t>
      </w:r>
      <w:r w:rsidR="00EA6894">
        <w:t xml:space="preserve"> </w:t>
      </w:r>
      <w:r w:rsidR="00EA6894" w:rsidRPr="00EA6894">
        <w:rPr>
          <w:i/>
        </w:rPr>
        <w:t>per date</w:t>
      </w:r>
    </w:p>
    <w:p w14:paraId="4C36C55E" w14:textId="58002B5D" w:rsidR="00EA6894" w:rsidRDefault="00EA6894" w:rsidP="0029027C">
      <w:pPr>
        <w:pStyle w:val="ListParagraph"/>
        <w:numPr>
          <w:ilvl w:val="0"/>
          <w:numId w:val="40"/>
        </w:numPr>
      </w:pPr>
      <w:r>
        <w:t>Owner Saves the booking update</w:t>
      </w:r>
    </w:p>
    <w:p w14:paraId="6BF7EB0D" w14:textId="5F1BB07E" w:rsidR="00526A80" w:rsidRDefault="00526A80" w:rsidP="0029027C">
      <w:pPr>
        <w:pStyle w:val="ListParagraph"/>
        <w:numPr>
          <w:ilvl w:val="0"/>
          <w:numId w:val="40"/>
        </w:numPr>
      </w:pPr>
      <w:r>
        <w:t>If the booking was entirely in this owner’s time-slot, then the booking will show up for the Requestor to approve. If there are dates that other Owners still need to approve, it will remain in ‘Pending’ for those dates (until all Owners have followed steps 1-4)</w:t>
      </w:r>
    </w:p>
    <w:p w14:paraId="6C3E9690" w14:textId="77777777" w:rsidR="00EA6894" w:rsidRDefault="00EA6894" w:rsidP="0029027C">
      <w:pPr>
        <w:pStyle w:val="ListParagraph"/>
        <w:numPr>
          <w:ilvl w:val="0"/>
          <w:numId w:val="40"/>
        </w:numPr>
      </w:pPr>
      <w:r>
        <w:t>If the booking is viewed, each date shows the updated status (denied/approved)</w:t>
      </w:r>
    </w:p>
    <w:p w14:paraId="6485B5DC" w14:textId="070408E0" w:rsidR="00526A80" w:rsidRPr="00526A80" w:rsidRDefault="00526A80" w:rsidP="0029027C">
      <w:pPr>
        <w:pStyle w:val="ListParagraph"/>
        <w:numPr>
          <w:ilvl w:val="0"/>
          <w:numId w:val="40"/>
        </w:numPr>
      </w:pPr>
      <w:r>
        <w:t>No one else will be able to request these dates</w:t>
      </w:r>
    </w:p>
    <w:p w14:paraId="4B91CFD8" w14:textId="77777777" w:rsidR="003419EF" w:rsidRDefault="003419EF" w:rsidP="0054398F">
      <w:pPr>
        <w:pStyle w:val="Heading2"/>
        <w:rPr>
          <w:rFonts w:ascii="Cambria" w:hAnsi="Cambria"/>
        </w:rPr>
      </w:pPr>
    </w:p>
    <w:p w14:paraId="31A4277B" w14:textId="17E75BEE" w:rsidR="0054398F" w:rsidRDefault="0054398F" w:rsidP="00F03EA7">
      <w:pPr>
        <w:pStyle w:val="Heading3"/>
      </w:pPr>
      <w:bookmarkStart w:id="19" w:name="_Toc469326086"/>
      <w:r>
        <w:t>The confirmation logic</w:t>
      </w:r>
      <w:bookmarkEnd w:id="19"/>
      <w:r>
        <w:t xml:space="preserve"> </w:t>
      </w:r>
    </w:p>
    <w:p w14:paraId="018B7AA5" w14:textId="470E3C0F" w:rsidR="0054398F" w:rsidRDefault="0029027C" w:rsidP="0054398F">
      <w:pPr>
        <w:rPr>
          <w:rFonts w:ascii="Cambria" w:hAnsi="Cambria"/>
        </w:rPr>
      </w:pPr>
      <w:r>
        <w:rPr>
          <w:rFonts w:ascii="Cambria" w:hAnsi="Cambria"/>
        </w:rPr>
        <w:t>CONFIRMATION STEPS</w:t>
      </w:r>
      <w:r w:rsidR="0054398F">
        <w:rPr>
          <w:rFonts w:ascii="Cambria" w:hAnsi="Cambria"/>
        </w:rPr>
        <w:t xml:space="preserve"> </w:t>
      </w:r>
      <w:r>
        <w:rPr>
          <w:rFonts w:ascii="Cambria" w:hAnsi="Cambria"/>
        </w:rPr>
        <w:t xml:space="preserve">(the same </w:t>
      </w:r>
      <w:r w:rsidR="0054398F">
        <w:rPr>
          <w:rFonts w:ascii="Cambria" w:hAnsi="Cambria"/>
        </w:rPr>
        <w:t xml:space="preserve">for Owners and </w:t>
      </w:r>
      <w:r w:rsidR="00811539">
        <w:rPr>
          <w:rFonts w:ascii="Cambria" w:hAnsi="Cambria"/>
        </w:rPr>
        <w:t>Requestor</w:t>
      </w:r>
      <w:r w:rsidR="0054398F">
        <w:rPr>
          <w:rFonts w:ascii="Cambria" w:hAnsi="Cambria"/>
        </w:rPr>
        <w:t>s</w:t>
      </w:r>
      <w:r>
        <w:rPr>
          <w:rFonts w:ascii="Cambria" w:hAnsi="Cambria"/>
        </w:rPr>
        <w:t>)</w:t>
      </w:r>
    </w:p>
    <w:p w14:paraId="41DB0BE1" w14:textId="3F0A696C" w:rsidR="00AE317D" w:rsidRDefault="00AE317D" w:rsidP="0029027C">
      <w:pPr>
        <w:pStyle w:val="ListParagraph"/>
        <w:numPr>
          <w:ilvl w:val="0"/>
          <w:numId w:val="41"/>
        </w:numPr>
      </w:pPr>
      <w:r>
        <w:t xml:space="preserve">Each Requestor sees they have </w:t>
      </w:r>
      <w:r w:rsidR="00526A80">
        <w:t xml:space="preserve">a booking to confirm </w:t>
      </w:r>
      <w:r>
        <w:t xml:space="preserve">(i.e. </w:t>
      </w:r>
      <w:r w:rsidR="00526A80">
        <w:t>each date is either approved or denied and there are NO</w:t>
      </w:r>
      <w:r>
        <w:t xml:space="preserve"> pending</w:t>
      </w:r>
      <w:r w:rsidR="00526A80">
        <w:t xml:space="preserve"> dates in the booking</w:t>
      </w:r>
      <w:r>
        <w:t>)</w:t>
      </w:r>
    </w:p>
    <w:p w14:paraId="0B637CCD" w14:textId="7E76846B" w:rsidR="00AE317D" w:rsidRDefault="00AE317D" w:rsidP="0029027C">
      <w:pPr>
        <w:pStyle w:val="ListParagraph"/>
        <w:numPr>
          <w:ilvl w:val="0"/>
          <w:numId w:val="41"/>
        </w:numPr>
      </w:pPr>
      <w:r>
        <w:t>Requestor opens the</w:t>
      </w:r>
      <w:r w:rsidR="00877ED8">
        <w:t>ir</w:t>
      </w:r>
      <w:r>
        <w:t xml:space="preserve"> booking</w:t>
      </w:r>
      <w:r w:rsidR="00526A80">
        <w:t xml:space="preserve"> and sees one of three scenarios:</w:t>
      </w:r>
    </w:p>
    <w:p w14:paraId="487B4DE5" w14:textId="59743EE2" w:rsidR="00526A80" w:rsidRDefault="00526A80" w:rsidP="0029027C">
      <w:pPr>
        <w:pStyle w:val="ListParagraph"/>
        <w:numPr>
          <w:ilvl w:val="1"/>
          <w:numId w:val="41"/>
        </w:numPr>
      </w:pPr>
      <w:r>
        <w:t>all dates are approved</w:t>
      </w:r>
    </w:p>
    <w:p w14:paraId="5B9D5132" w14:textId="7B8469FE" w:rsidR="00526A80" w:rsidRDefault="00526A80" w:rsidP="0029027C">
      <w:pPr>
        <w:pStyle w:val="ListParagraph"/>
        <w:numPr>
          <w:ilvl w:val="1"/>
          <w:numId w:val="41"/>
        </w:numPr>
      </w:pPr>
      <w:r>
        <w:t>all dates are denied</w:t>
      </w:r>
    </w:p>
    <w:p w14:paraId="3D40D6FD" w14:textId="21E33D6C" w:rsidR="00526A80" w:rsidRDefault="00526A80" w:rsidP="0029027C">
      <w:pPr>
        <w:pStyle w:val="ListParagraph"/>
        <w:numPr>
          <w:ilvl w:val="1"/>
          <w:numId w:val="41"/>
        </w:numPr>
      </w:pPr>
      <w:r>
        <w:t>some dates are approved and some dates are denied</w:t>
      </w:r>
    </w:p>
    <w:p w14:paraId="02B77195" w14:textId="4E490087" w:rsidR="00AE317D" w:rsidRDefault="00AE317D" w:rsidP="0029027C">
      <w:pPr>
        <w:pStyle w:val="ListParagraph"/>
        <w:numPr>
          <w:ilvl w:val="0"/>
          <w:numId w:val="41"/>
        </w:numPr>
      </w:pPr>
      <w:r>
        <w:t xml:space="preserve">If all dates are approved, Requestor </w:t>
      </w:r>
      <w:r w:rsidR="005546D9">
        <w:t>can</w:t>
      </w:r>
      <w:r>
        <w:t xml:space="preserve"> </w:t>
      </w:r>
      <w:r w:rsidR="00526A80">
        <w:t xml:space="preserve">either </w:t>
      </w:r>
      <w:r>
        <w:t>confirm the booking</w:t>
      </w:r>
      <w:r w:rsidR="00526A80">
        <w:t xml:space="preserve"> or </w:t>
      </w:r>
      <w:r w:rsidR="0029027C">
        <w:t>delete</w:t>
      </w:r>
      <w:r w:rsidR="00526A80">
        <w:t xml:space="preserve"> the booking</w:t>
      </w:r>
    </w:p>
    <w:p w14:paraId="203FEF30" w14:textId="58829229" w:rsidR="007515CA" w:rsidRDefault="007515CA" w:rsidP="0029027C">
      <w:pPr>
        <w:pStyle w:val="ListParagraph"/>
        <w:numPr>
          <w:ilvl w:val="0"/>
          <w:numId w:val="41"/>
        </w:numPr>
      </w:pPr>
      <w:r>
        <w:t xml:space="preserve">If all dates are denied, Requestor </w:t>
      </w:r>
      <w:r w:rsidR="005546D9">
        <w:t>can</w:t>
      </w:r>
      <w:r>
        <w:t xml:space="preserve"> </w:t>
      </w:r>
      <w:r w:rsidR="0029027C">
        <w:t>delete</w:t>
      </w:r>
      <w:r>
        <w:t xml:space="preserve"> the booking</w:t>
      </w:r>
    </w:p>
    <w:p w14:paraId="528D21F1" w14:textId="3BB716FB" w:rsidR="005546D9" w:rsidRDefault="00AE317D" w:rsidP="0029027C">
      <w:pPr>
        <w:pStyle w:val="ListParagraph"/>
        <w:numPr>
          <w:ilvl w:val="0"/>
          <w:numId w:val="41"/>
        </w:numPr>
      </w:pPr>
      <w:r>
        <w:t>If some dates are approved</w:t>
      </w:r>
      <w:r w:rsidR="00526A80">
        <w:t xml:space="preserve"> and some are denied, the</w:t>
      </w:r>
      <w:r>
        <w:t xml:space="preserve"> Requestor </w:t>
      </w:r>
      <w:r w:rsidR="005546D9">
        <w:t>can</w:t>
      </w:r>
      <w:r w:rsidR="0002521C">
        <w:t xml:space="preserve"> </w:t>
      </w:r>
      <w:r>
        <w:t>confirm</w:t>
      </w:r>
      <w:r w:rsidR="0002521C">
        <w:t xml:space="preserve"> or </w:t>
      </w:r>
      <w:r w:rsidR="0029027C">
        <w:t>remove</w:t>
      </w:r>
      <w:r>
        <w:t xml:space="preserve"> the</w:t>
      </w:r>
      <w:r w:rsidR="0002521C">
        <w:t xml:space="preserve"> approved dates</w:t>
      </w:r>
      <w:r w:rsidR="0029027C">
        <w:t xml:space="preserve"> and they must delete the denied dates</w:t>
      </w:r>
    </w:p>
    <w:p w14:paraId="26B01212" w14:textId="25D65F62" w:rsidR="005546D9" w:rsidRDefault="005546D9" w:rsidP="0029027C">
      <w:pPr>
        <w:pStyle w:val="ListParagraph"/>
        <w:numPr>
          <w:ilvl w:val="0"/>
          <w:numId w:val="41"/>
        </w:numPr>
      </w:pPr>
      <w:r>
        <w:t xml:space="preserve">If the dates </w:t>
      </w:r>
      <w:r w:rsidR="00CC7429">
        <w:t>confirmed</w:t>
      </w:r>
      <w:r>
        <w:t xml:space="preserve"> are not consecutive dates, then the code will </w:t>
      </w:r>
      <w:r w:rsidR="0002521C">
        <w:t>automatically group each consecutive group of</w:t>
      </w:r>
      <w:r>
        <w:t xml:space="preserve"> dates into separate bookings</w:t>
      </w:r>
      <w:r w:rsidR="00CC7429">
        <w:t>, creating a new booking ref for each group.</w:t>
      </w:r>
    </w:p>
    <w:p w14:paraId="23C30205" w14:textId="6555CEB2" w:rsidR="00877ED8" w:rsidRDefault="00877ED8" w:rsidP="0029027C">
      <w:pPr>
        <w:pStyle w:val="ListParagraph"/>
        <w:numPr>
          <w:ilvl w:val="0"/>
          <w:numId w:val="41"/>
        </w:numPr>
      </w:pPr>
      <w:r>
        <w:t xml:space="preserve">If </w:t>
      </w:r>
      <w:r w:rsidR="0002521C">
        <w:t>any</w:t>
      </w:r>
      <w:r>
        <w:t xml:space="preserve"> dates are denied, these dates will </w:t>
      </w:r>
      <w:r w:rsidR="0002521C">
        <w:t xml:space="preserve">be deleted from the table and the dates will </w:t>
      </w:r>
      <w:r>
        <w:t xml:space="preserve">return to </w:t>
      </w:r>
      <w:r w:rsidR="0002521C">
        <w:t xml:space="preserve">an </w:t>
      </w:r>
      <w:r>
        <w:t>‘availa</w:t>
      </w:r>
      <w:r w:rsidR="0002521C">
        <w:t>ble’ status</w:t>
      </w:r>
    </w:p>
    <w:p w14:paraId="79F96775" w14:textId="05C61FD6" w:rsidR="0029027C" w:rsidRDefault="0029027C" w:rsidP="00F03EA7">
      <w:pPr>
        <w:pStyle w:val="Heading3"/>
      </w:pPr>
      <w:bookmarkStart w:id="20" w:name="_Toc469326087"/>
      <w:r>
        <w:t>The ‘consecutive dates’ issue</w:t>
      </w:r>
      <w:bookmarkEnd w:id="20"/>
    </w:p>
    <w:p w14:paraId="12655B74" w14:textId="01AE9E0E" w:rsidR="0029027C" w:rsidRDefault="0029027C" w:rsidP="00BF1325">
      <w:pPr>
        <w:jc w:val="both"/>
        <w:rPr>
          <w:rFonts w:ascii="Cambria" w:hAnsi="Cambria"/>
        </w:rPr>
      </w:pPr>
      <w:r>
        <w:rPr>
          <w:rFonts w:ascii="Cambria" w:hAnsi="Cambria"/>
        </w:rPr>
        <w:t xml:space="preserve">Based on the above booking steps, it </w:t>
      </w:r>
      <w:r w:rsidR="00CE6CBD">
        <w:rPr>
          <w:rFonts w:ascii="Cambria" w:hAnsi="Cambria"/>
        </w:rPr>
        <w:t xml:space="preserve">is </w:t>
      </w:r>
      <w:r>
        <w:rPr>
          <w:rFonts w:ascii="Cambria" w:hAnsi="Cambria"/>
        </w:rPr>
        <w:t xml:space="preserve">entirely </w:t>
      </w:r>
      <w:r w:rsidR="00CE6CBD">
        <w:rPr>
          <w:rFonts w:ascii="Cambria" w:hAnsi="Cambria"/>
        </w:rPr>
        <w:t xml:space="preserve">possible for an Owner to deny some dates in a booking and approve others, and it is </w:t>
      </w:r>
      <w:r>
        <w:rPr>
          <w:rFonts w:ascii="Cambria" w:hAnsi="Cambria"/>
        </w:rPr>
        <w:t xml:space="preserve">also </w:t>
      </w:r>
      <w:r w:rsidR="00CE6CBD">
        <w:rPr>
          <w:rFonts w:ascii="Cambria" w:hAnsi="Cambria"/>
        </w:rPr>
        <w:t>possible for a Requestor to remove some dates in a booking and leave other dates remaining in the booking</w:t>
      </w:r>
      <w:r>
        <w:rPr>
          <w:rFonts w:ascii="Cambria" w:hAnsi="Cambria"/>
        </w:rPr>
        <w:t>. Because this is possible (and must be allowed to be possible!) it messe</w:t>
      </w:r>
      <w:r w:rsidR="00747C3C">
        <w:rPr>
          <w:rFonts w:ascii="Cambria" w:hAnsi="Cambria"/>
        </w:rPr>
        <w:t>d</w:t>
      </w:r>
      <w:r>
        <w:rPr>
          <w:rFonts w:ascii="Cambria" w:hAnsi="Cambria"/>
        </w:rPr>
        <w:t xml:space="preserve"> with</w:t>
      </w:r>
      <w:r w:rsidR="00CE6CBD">
        <w:rPr>
          <w:rFonts w:ascii="Cambria" w:hAnsi="Cambria"/>
        </w:rPr>
        <w:t xml:space="preserve"> my original </w:t>
      </w:r>
      <w:r>
        <w:rPr>
          <w:rFonts w:ascii="Cambria" w:hAnsi="Cambria"/>
        </w:rPr>
        <w:t>assumption</w:t>
      </w:r>
      <w:r w:rsidR="00CE6CBD">
        <w:rPr>
          <w:rFonts w:ascii="Cambria" w:hAnsi="Cambria"/>
        </w:rPr>
        <w:t xml:space="preserve"> that </w:t>
      </w:r>
      <w:r w:rsidR="00747C3C">
        <w:rPr>
          <w:rFonts w:ascii="Cambria" w:hAnsi="Cambria"/>
        </w:rPr>
        <w:t xml:space="preserve">it should </w:t>
      </w:r>
      <w:r w:rsidR="008749F0">
        <w:rPr>
          <w:rFonts w:ascii="Cambria" w:hAnsi="Cambria"/>
        </w:rPr>
        <w:t>always be</w:t>
      </w:r>
      <w:r w:rsidR="00747C3C">
        <w:rPr>
          <w:rFonts w:ascii="Cambria" w:hAnsi="Cambria"/>
        </w:rPr>
        <w:t xml:space="preserve"> possible to define </w:t>
      </w:r>
      <w:r w:rsidR="00CE6CBD">
        <w:rPr>
          <w:rFonts w:ascii="Cambria" w:hAnsi="Cambria"/>
        </w:rPr>
        <w:t xml:space="preserve">a Booking by a start and end date. I wanted to be able to say “this is the booking Ref and </w:t>
      </w:r>
      <w:r w:rsidR="00747C3C">
        <w:rPr>
          <w:rFonts w:ascii="Cambria" w:hAnsi="Cambria"/>
        </w:rPr>
        <w:t>it starts on this date and ends on that date</w:t>
      </w:r>
      <w:r w:rsidR="00CE6CBD">
        <w:rPr>
          <w:rFonts w:ascii="Cambria" w:hAnsi="Cambria"/>
        </w:rPr>
        <w:t xml:space="preserve">” with the </w:t>
      </w:r>
      <w:r w:rsidR="00747C3C">
        <w:rPr>
          <w:rFonts w:ascii="Cambria" w:hAnsi="Cambria"/>
        </w:rPr>
        <w:t>understanding</w:t>
      </w:r>
      <w:r w:rsidR="00CE6CBD">
        <w:rPr>
          <w:rFonts w:ascii="Cambria" w:hAnsi="Cambria"/>
        </w:rPr>
        <w:t xml:space="preserve"> that all dates in between were part of the booking! </w:t>
      </w:r>
      <w:r>
        <w:rPr>
          <w:rFonts w:ascii="Cambria" w:hAnsi="Cambria"/>
        </w:rPr>
        <w:t xml:space="preserve">But </w:t>
      </w:r>
      <w:r w:rsidR="00747C3C">
        <w:rPr>
          <w:rFonts w:ascii="Cambria" w:hAnsi="Cambria"/>
        </w:rPr>
        <w:t>by</w:t>
      </w:r>
      <w:r w:rsidR="00CE6CBD">
        <w:rPr>
          <w:rFonts w:ascii="Cambria" w:hAnsi="Cambria"/>
        </w:rPr>
        <w:t xml:space="preserve"> allowing Requestors and Owners to edit the bookings, </w:t>
      </w:r>
      <w:r w:rsidR="00747C3C">
        <w:rPr>
          <w:rFonts w:ascii="Cambria" w:hAnsi="Cambria"/>
        </w:rPr>
        <w:t xml:space="preserve">it soon became clear that </w:t>
      </w:r>
      <w:r w:rsidR="00CE6CBD">
        <w:rPr>
          <w:rFonts w:ascii="Cambria" w:hAnsi="Cambria"/>
        </w:rPr>
        <w:t xml:space="preserve">I would </w:t>
      </w:r>
      <w:r w:rsidR="00747C3C">
        <w:rPr>
          <w:rFonts w:ascii="Cambria" w:hAnsi="Cambria"/>
        </w:rPr>
        <w:t xml:space="preserve">potentially </w:t>
      </w:r>
      <w:r w:rsidR="00CE6CBD">
        <w:rPr>
          <w:rFonts w:ascii="Cambria" w:hAnsi="Cambria"/>
        </w:rPr>
        <w:t xml:space="preserve">end up with a series of unconnected dates all </w:t>
      </w:r>
      <w:r w:rsidR="00747C3C">
        <w:rPr>
          <w:rFonts w:ascii="Cambria" w:hAnsi="Cambria"/>
        </w:rPr>
        <w:t>with</w:t>
      </w:r>
      <w:r w:rsidR="00CE6CBD">
        <w:rPr>
          <w:rFonts w:ascii="Cambria" w:hAnsi="Cambria"/>
        </w:rPr>
        <w:t xml:space="preserve"> the one booking</w:t>
      </w:r>
      <w:r w:rsidR="00747C3C">
        <w:rPr>
          <w:rFonts w:ascii="Cambria" w:hAnsi="Cambria"/>
        </w:rPr>
        <w:t xml:space="preserve"> reference</w:t>
      </w:r>
      <w:r w:rsidR="00CE6CBD">
        <w:rPr>
          <w:rFonts w:ascii="Cambria" w:hAnsi="Cambria"/>
        </w:rPr>
        <w:t xml:space="preserve">. </w:t>
      </w:r>
    </w:p>
    <w:p w14:paraId="1CBFFE2E" w14:textId="797CC104" w:rsidR="0029027C" w:rsidRDefault="0029027C" w:rsidP="00C6714B">
      <w:pPr>
        <w:pStyle w:val="Heading6"/>
      </w:pPr>
      <w:r>
        <w:t>The solution</w:t>
      </w:r>
    </w:p>
    <w:p w14:paraId="2B63E064" w14:textId="2B18624D" w:rsidR="0054398F" w:rsidRDefault="00747C3C" w:rsidP="0054398F">
      <w:pPr>
        <w:rPr>
          <w:rFonts w:ascii="Cambria" w:hAnsi="Cambria"/>
        </w:rPr>
      </w:pPr>
      <w:r>
        <w:rPr>
          <w:rFonts w:ascii="Cambria" w:hAnsi="Cambria"/>
        </w:rPr>
        <w:t xml:space="preserve">In order to </w:t>
      </w:r>
      <w:r w:rsidR="00CE6CBD">
        <w:rPr>
          <w:rFonts w:ascii="Cambria" w:hAnsi="Cambria"/>
        </w:rPr>
        <w:t xml:space="preserve">able to refer to a booking as a date-span </w:t>
      </w:r>
      <w:r>
        <w:rPr>
          <w:rFonts w:ascii="Cambria" w:hAnsi="Cambria"/>
        </w:rPr>
        <w:t>I resolved the issue by creating</w:t>
      </w:r>
      <w:r w:rsidR="00CE6CBD">
        <w:rPr>
          <w:rFonts w:ascii="Cambria" w:hAnsi="Cambria"/>
        </w:rPr>
        <w:t xml:space="preserve"> a function that runs after a booking is edited. This function</w:t>
      </w:r>
      <w:r w:rsidR="00BF1325">
        <w:rPr>
          <w:rFonts w:ascii="Cambria" w:hAnsi="Cambria"/>
        </w:rPr>
        <w:t xml:space="preserve"> is called </w:t>
      </w:r>
      <w:r w:rsidR="00BF1325">
        <w:rPr>
          <w:rFonts w:ascii="Cambria" w:hAnsi="Cambria"/>
          <w:i/>
        </w:rPr>
        <w:t>make_the_split</w:t>
      </w:r>
      <w:r w:rsidR="00BF1325">
        <w:rPr>
          <w:rFonts w:ascii="Cambria" w:hAnsi="Cambria"/>
          <w:b/>
        </w:rPr>
        <w:t xml:space="preserve"> </w:t>
      </w:r>
      <w:r w:rsidR="00BF1325">
        <w:rPr>
          <w:rFonts w:ascii="Cambria" w:hAnsi="Cambria"/>
        </w:rPr>
        <w:t>and it’s in bookings.views</w:t>
      </w:r>
      <w:r w:rsidR="00F61B35">
        <w:rPr>
          <w:rFonts w:ascii="Cambria" w:hAnsi="Cambria"/>
        </w:rPr>
        <w:t>.py</w:t>
      </w:r>
      <w:r w:rsidR="00BF1325">
        <w:rPr>
          <w:rFonts w:ascii="Cambria" w:hAnsi="Cambria"/>
        </w:rPr>
        <w:t>. It</w:t>
      </w:r>
      <w:r w:rsidR="00CE6CBD">
        <w:rPr>
          <w:rFonts w:ascii="Cambria" w:hAnsi="Cambria"/>
        </w:rPr>
        <w:t xml:space="preserve"> loops through every date in the booking and if it finds a date </w:t>
      </w:r>
      <w:r>
        <w:rPr>
          <w:rFonts w:ascii="Cambria" w:hAnsi="Cambria"/>
        </w:rPr>
        <w:t xml:space="preserve">that </w:t>
      </w:r>
      <w:r w:rsidR="00CE6CBD">
        <w:rPr>
          <w:rFonts w:ascii="Cambria" w:hAnsi="Cambria"/>
        </w:rPr>
        <w:t>is not consecutive, it creates a new booking (with all the same parameters</w:t>
      </w:r>
      <w:r>
        <w:rPr>
          <w:rFonts w:ascii="Cambria" w:hAnsi="Cambria"/>
        </w:rPr>
        <w:t xml:space="preserve"> as the old booking</w:t>
      </w:r>
      <w:r w:rsidR="001A198B">
        <w:rPr>
          <w:rFonts w:ascii="Cambria" w:hAnsi="Cambria"/>
        </w:rPr>
        <w:t xml:space="preserve">) and updates the </w:t>
      </w:r>
      <w:r>
        <w:rPr>
          <w:rFonts w:ascii="Cambria" w:hAnsi="Cambria"/>
        </w:rPr>
        <w:t xml:space="preserve">remaining </w:t>
      </w:r>
      <w:r w:rsidR="001A198B">
        <w:rPr>
          <w:rFonts w:ascii="Cambria" w:hAnsi="Cambria"/>
        </w:rPr>
        <w:t xml:space="preserve">dates </w:t>
      </w:r>
      <w:r>
        <w:rPr>
          <w:rFonts w:ascii="Cambria" w:hAnsi="Cambria"/>
        </w:rPr>
        <w:t xml:space="preserve">in the booking </w:t>
      </w:r>
      <w:r w:rsidR="001A198B">
        <w:rPr>
          <w:rFonts w:ascii="Cambria" w:hAnsi="Cambria"/>
        </w:rPr>
        <w:t xml:space="preserve">with the new booking ref. </w:t>
      </w:r>
      <w:r>
        <w:rPr>
          <w:rFonts w:ascii="Cambria" w:hAnsi="Cambria"/>
        </w:rPr>
        <w:t xml:space="preserve">It continues to loop through each date in the booking and repeats the splitting </w:t>
      </w:r>
      <w:r w:rsidR="001A198B">
        <w:rPr>
          <w:rFonts w:ascii="Cambria" w:hAnsi="Cambria"/>
        </w:rPr>
        <w:t>as many times as it finds non-consecutive dates. So, if a user deletes three random dates from their booking, this mean</w:t>
      </w:r>
      <w:r>
        <w:rPr>
          <w:rFonts w:ascii="Cambria" w:hAnsi="Cambria"/>
        </w:rPr>
        <w:t>s</w:t>
      </w:r>
      <w:r w:rsidR="001A198B">
        <w:rPr>
          <w:rFonts w:ascii="Cambria" w:hAnsi="Cambria"/>
        </w:rPr>
        <w:t xml:space="preserve"> that the original booking is split </w:t>
      </w:r>
      <w:r>
        <w:rPr>
          <w:rFonts w:ascii="Cambria" w:hAnsi="Cambria"/>
        </w:rPr>
        <w:t xml:space="preserve">into three booking references.  </w:t>
      </w:r>
    </w:p>
    <w:p w14:paraId="3D5FB396" w14:textId="1679D422" w:rsidR="00C76F33" w:rsidRDefault="00C76F33" w:rsidP="00F03EA7">
      <w:pPr>
        <w:pStyle w:val="Heading3"/>
      </w:pPr>
      <w:bookmarkStart w:id="21" w:name="_Toc469326088"/>
      <w:r>
        <w:t>The ‘multiple-owner’ issue</w:t>
      </w:r>
      <w:bookmarkEnd w:id="21"/>
    </w:p>
    <w:p w14:paraId="1B796633" w14:textId="47F53A0C" w:rsidR="00C76F33" w:rsidRDefault="00C76F33" w:rsidP="00C76F33">
      <w:pPr>
        <w:rPr>
          <w:rFonts w:ascii="Cambria" w:hAnsi="Cambria"/>
        </w:rPr>
      </w:pPr>
      <w:r>
        <w:rPr>
          <w:rFonts w:ascii="Cambria" w:hAnsi="Cambria"/>
        </w:rPr>
        <w:t>Owners need only approve the dates that are requested i</w:t>
      </w:r>
      <w:r w:rsidR="00BF1325">
        <w:rPr>
          <w:rFonts w:ascii="Cambria" w:hAnsi="Cambria"/>
        </w:rPr>
        <w:t xml:space="preserve">n their time-slot, even if the entire booking spans </w:t>
      </w:r>
      <w:r w:rsidR="00BF1325">
        <w:rPr>
          <w:rFonts w:ascii="Cambria" w:hAnsi="Cambria"/>
          <w:i/>
        </w:rPr>
        <w:t>more</w:t>
      </w:r>
      <w:r w:rsidR="00BF1325">
        <w:rPr>
          <w:rFonts w:ascii="Cambria" w:hAnsi="Cambria"/>
        </w:rPr>
        <w:t xml:space="preserve"> than their time-slot.</w:t>
      </w:r>
      <w:r>
        <w:rPr>
          <w:rFonts w:ascii="Cambria" w:hAnsi="Cambria"/>
        </w:rPr>
        <w:t xml:space="preserve"> This </w:t>
      </w:r>
      <w:r w:rsidR="00FC0CCC">
        <w:rPr>
          <w:rFonts w:ascii="Cambria" w:hAnsi="Cambria"/>
        </w:rPr>
        <w:t xml:space="preserve">is the handiness of the site, </w:t>
      </w:r>
      <w:r>
        <w:rPr>
          <w:rFonts w:ascii="Cambria" w:hAnsi="Cambria"/>
        </w:rPr>
        <w:t>that the approval process</w:t>
      </w:r>
      <w:r w:rsidR="00FC0CCC">
        <w:rPr>
          <w:rFonts w:ascii="Cambria" w:hAnsi="Cambria"/>
        </w:rPr>
        <w:t xml:space="preserve"> for a booking does not have to </w:t>
      </w:r>
      <w:r w:rsidR="00FC0CCC">
        <w:rPr>
          <w:rFonts w:ascii="Cambria" w:hAnsi="Cambria"/>
        </w:rPr>
        <w:lastRenderedPageBreak/>
        <w:t>reach every O</w:t>
      </w:r>
      <w:r>
        <w:rPr>
          <w:rFonts w:ascii="Cambria" w:hAnsi="Cambria"/>
        </w:rPr>
        <w:t>wner, but only the owner</w:t>
      </w:r>
      <w:r w:rsidR="00E76AC2">
        <w:rPr>
          <w:rFonts w:ascii="Cambria" w:hAnsi="Cambria"/>
        </w:rPr>
        <w:t xml:space="preserve"> of the</w:t>
      </w:r>
      <w:r w:rsidR="00FC0CCC">
        <w:rPr>
          <w:rFonts w:ascii="Cambria" w:hAnsi="Cambria"/>
        </w:rPr>
        <w:t xml:space="preserve"> time-slot affected</w:t>
      </w:r>
      <w:r w:rsidR="00BF1325">
        <w:rPr>
          <w:rFonts w:ascii="Cambria" w:hAnsi="Cambria"/>
        </w:rPr>
        <w:t xml:space="preserve">. </w:t>
      </w:r>
      <w:r>
        <w:rPr>
          <w:rFonts w:ascii="Cambria" w:hAnsi="Cambria"/>
        </w:rPr>
        <w:t>But</w:t>
      </w:r>
      <w:r w:rsidR="00BF1325">
        <w:rPr>
          <w:rFonts w:ascii="Cambria" w:hAnsi="Cambria"/>
        </w:rPr>
        <w:t>,</w:t>
      </w:r>
      <w:r>
        <w:rPr>
          <w:rFonts w:ascii="Cambria" w:hAnsi="Cambria"/>
        </w:rPr>
        <w:t xml:space="preserve"> of course</w:t>
      </w:r>
      <w:r w:rsidR="00BF1325">
        <w:rPr>
          <w:rFonts w:ascii="Cambria" w:hAnsi="Cambria"/>
        </w:rPr>
        <w:t>,</w:t>
      </w:r>
      <w:r>
        <w:rPr>
          <w:rFonts w:ascii="Cambria" w:hAnsi="Cambria"/>
        </w:rPr>
        <w:t xml:space="preserve"> there’s always the situation that a Requestor can book a date range that spans the time-slots of multiple owners. </w:t>
      </w:r>
    </w:p>
    <w:p w14:paraId="49FBB38A" w14:textId="77777777" w:rsidR="00715DCC" w:rsidRDefault="00715DCC" w:rsidP="00C6714B">
      <w:pPr>
        <w:pStyle w:val="Heading6"/>
      </w:pPr>
    </w:p>
    <w:p w14:paraId="1B526ACD" w14:textId="77777777" w:rsidR="00C76F33" w:rsidRDefault="00C76F33" w:rsidP="00C6714B">
      <w:pPr>
        <w:pStyle w:val="Heading6"/>
      </w:pPr>
      <w:r>
        <w:t>The solution</w:t>
      </w:r>
    </w:p>
    <w:p w14:paraId="215199E5" w14:textId="7E5D421A" w:rsidR="00BA0307" w:rsidRDefault="00BF1325" w:rsidP="00C523A5">
      <w:pPr>
        <w:jc w:val="both"/>
        <w:rPr>
          <w:rFonts w:ascii="Cambria" w:hAnsi="Cambria"/>
        </w:rPr>
      </w:pPr>
      <w:r>
        <w:rPr>
          <w:noProof/>
          <w:lang w:val="en-IE" w:eastAsia="en-IE"/>
        </w:rPr>
        <w:drawing>
          <wp:anchor distT="0" distB="0" distL="114300" distR="114300" simplePos="0" relativeHeight="251657216" behindDoc="0" locked="0" layoutInCell="1" allowOverlap="1" wp14:anchorId="0EF6125B" wp14:editId="68E6763A">
            <wp:simplePos x="0" y="0"/>
            <wp:positionH relativeFrom="column">
              <wp:posOffset>171450</wp:posOffset>
            </wp:positionH>
            <wp:positionV relativeFrom="paragraph">
              <wp:posOffset>1846580</wp:posOffset>
            </wp:positionV>
            <wp:extent cx="5648325" cy="3340100"/>
            <wp:effectExtent l="152400" t="152400" r="371475" b="35560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48325" cy="33401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76AC2">
        <w:rPr>
          <w:rFonts w:ascii="Cambria" w:hAnsi="Cambria"/>
        </w:rPr>
        <w:t>In order to work out correctly which Owner should receive the Pending request, I created a function that calculates the owner and dates in a given date range. This function</w:t>
      </w:r>
      <w:r w:rsidR="00715DCC">
        <w:rPr>
          <w:rFonts w:ascii="Cambria" w:hAnsi="Cambria"/>
        </w:rPr>
        <w:t xml:space="preserve">, called </w:t>
      </w:r>
      <w:r w:rsidR="00715DCC" w:rsidRPr="00715DCC">
        <w:rPr>
          <w:rFonts w:ascii="Cambria" w:hAnsi="Cambria" w:cs="Courier New"/>
          <w:i/>
        </w:rPr>
        <w:t>get_owners_and_dates</w:t>
      </w:r>
      <w:r>
        <w:rPr>
          <w:rFonts w:ascii="Cambria" w:hAnsi="Cambria" w:cs="Courier New"/>
          <w:i/>
        </w:rPr>
        <w:t xml:space="preserve"> </w:t>
      </w:r>
      <w:r w:rsidR="00E76AC2">
        <w:rPr>
          <w:rFonts w:ascii="Cambria" w:hAnsi="Cambria"/>
        </w:rPr>
        <w:t xml:space="preserve">is under the Booking app in myFunctions.py. I wrote this out first in VBA, as I am very familiar with this language, in order to test the logic and then I </w:t>
      </w:r>
      <w:r>
        <w:rPr>
          <w:rFonts w:ascii="Cambria" w:hAnsi="Cambria"/>
        </w:rPr>
        <w:t>re-wrote it (very slowly!)</w:t>
      </w:r>
      <w:r w:rsidR="00E76AC2">
        <w:rPr>
          <w:rFonts w:ascii="Cambria" w:hAnsi="Cambria"/>
        </w:rPr>
        <w:t xml:space="preserve"> into Python. </w:t>
      </w:r>
      <w:r w:rsidR="00715DCC">
        <w:rPr>
          <w:rFonts w:ascii="Cambria" w:hAnsi="Cambria"/>
        </w:rPr>
        <w:t>To test that it</w:t>
      </w:r>
      <w:r w:rsidR="00E76AC2">
        <w:rPr>
          <w:rFonts w:ascii="Cambria" w:hAnsi="Cambria"/>
        </w:rPr>
        <w:t xml:space="preserve"> output the correct owner</w:t>
      </w:r>
      <w:r w:rsidR="00715DCC">
        <w:rPr>
          <w:rFonts w:ascii="Cambria" w:hAnsi="Cambria"/>
        </w:rPr>
        <w:t xml:space="preserve"> for the given dates</w:t>
      </w:r>
      <w:r w:rsidR="00E76AC2">
        <w:rPr>
          <w:rFonts w:ascii="Cambria" w:hAnsi="Cambria"/>
        </w:rPr>
        <w:t xml:space="preserve">, I created a reference Excel spreadsheet of dates </w:t>
      </w:r>
      <w:r w:rsidR="00715DCC">
        <w:rPr>
          <w:rFonts w:ascii="Cambria" w:hAnsi="Cambria"/>
        </w:rPr>
        <w:t xml:space="preserve">and Owners for a two year span so that I could check that the output was the result I wanted to see. </w:t>
      </w:r>
      <w:r>
        <w:rPr>
          <w:rFonts w:ascii="Cambria" w:hAnsi="Cambria"/>
        </w:rPr>
        <w:t>The function takes the</w:t>
      </w:r>
      <w:r w:rsidR="00E76AC2">
        <w:rPr>
          <w:rFonts w:ascii="Cambria" w:hAnsi="Cambria"/>
        </w:rPr>
        <w:t xml:space="preserve"> asset id, a start date and an end date and returns an object </w:t>
      </w:r>
      <w:r w:rsidR="00C523A5">
        <w:rPr>
          <w:rFonts w:ascii="Cambria" w:hAnsi="Cambria"/>
        </w:rPr>
        <w:t>of objects – all the information needed to i</w:t>
      </w:r>
      <w:r w:rsidR="00E76AC2">
        <w:rPr>
          <w:rFonts w:ascii="Cambria" w:hAnsi="Cambria"/>
        </w:rPr>
        <w:t>nform the user of the Owners</w:t>
      </w:r>
      <w:r>
        <w:rPr>
          <w:rFonts w:ascii="Cambria" w:hAnsi="Cambria"/>
        </w:rPr>
        <w:t xml:space="preserve"> in the requested date span</w:t>
      </w:r>
      <w:r w:rsidR="00E76AC2">
        <w:rPr>
          <w:rFonts w:ascii="Cambria" w:hAnsi="Cambria"/>
        </w:rPr>
        <w:t xml:space="preserve"> and whether </w:t>
      </w:r>
      <w:r>
        <w:rPr>
          <w:rFonts w:ascii="Cambria" w:hAnsi="Cambria"/>
        </w:rPr>
        <w:t>each</w:t>
      </w:r>
      <w:r w:rsidR="00E76AC2">
        <w:rPr>
          <w:rFonts w:ascii="Cambria" w:hAnsi="Cambria"/>
        </w:rPr>
        <w:t xml:space="preserve"> date </w:t>
      </w:r>
      <w:r>
        <w:rPr>
          <w:rFonts w:ascii="Cambria" w:hAnsi="Cambria"/>
        </w:rPr>
        <w:t>is</w:t>
      </w:r>
      <w:r w:rsidR="00E76AC2">
        <w:rPr>
          <w:rFonts w:ascii="Cambria" w:hAnsi="Cambria"/>
        </w:rPr>
        <w:t xml:space="preserve"> booked or not</w:t>
      </w:r>
      <w:r>
        <w:rPr>
          <w:rFonts w:ascii="Cambria" w:hAnsi="Cambria"/>
        </w:rPr>
        <w:t xml:space="preserve"> and by who</w:t>
      </w:r>
      <w:r w:rsidR="00E76AC2">
        <w:rPr>
          <w:rFonts w:ascii="Cambria" w:hAnsi="Cambria"/>
        </w:rPr>
        <w:t xml:space="preserve">. </w:t>
      </w:r>
      <w:r w:rsidR="00C523A5">
        <w:rPr>
          <w:rFonts w:ascii="Cambria" w:hAnsi="Cambria"/>
        </w:rPr>
        <w:t xml:space="preserve">Here’s an example of </w:t>
      </w:r>
      <w:r>
        <w:rPr>
          <w:rFonts w:ascii="Cambria" w:hAnsi="Cambria"/>
        </w:rPr>
        <w:t>the data returned from that object. This is</w:t>
      </w:r>
      <w:r w:rsidR="00C523A5">
        <w:rPr>
          <w:rFonts w:ascii="Cambria" w:hAnsi="Cambria"/>
        </w:rPr>
        <w:t xml:space="preserve"> </w:t>
      </w:r>
      <w:r>
        <w:rPr>
          <w:rFonts w:ascii="Cambria" w:hAnsi="Cambria"/>
        </w:rPr>
        <w:t xml:space="preserve">a requested </w:t>
      </w:r>
      <w:r w:rsidR="00C523A5">
        <w:rPr>
          <w:rFonts w:ascii="Cambria" w:hAnsi="Cambria"/>
        </w:rPr>
        <w:t>date span where not all the dates are available:</w:t>
      </w:r>
    </w:p>
    <w:p w14:paraId="613ED29F" w14:textId="621C9A6D" w:rsidR="00E76AC2" w:rsidRDefault="00BA0307" w:rsidP="00C76F33">
      <w:pPr>
        <w:rPr>
          <w:rFonts w:ascii="Cambria" w:hAnsi="Cambria"/>
        </w:rPr>
      </w:pPr>
      <w:r>
        <w:rPr>
          <w:rFonts w:ascii="Cambria" w:hAnsi="Cambria"/>
        </w:rPr>
        <w:t xml:space="preserve">In this example, the date span covers 5 time-slots. Hovering/Clicking on the blue ‘Slot Owner’ will show the Requestor the start an end </w:t>
      </w:r>
      <w:r w:rsidR="00C523A5">
        <w:rPr>
          <w:rFonts w:ascii="Cambria" w:hAnsi="Cambria"/>
        </w:rPr>
        <w:t>dates of that Owner’s time-slot (this information comes from the owners_and_dates object):</w:t>
      </w:r>
    </w:p>
    <w:p w14:paraId="266E6572" w14:textId="665B68ED" w:rsidR="00BA0307" w:rsidRPr="001A198B" w:rsidRDefault="00BA0307" w:rsidP="00C76F33">
      <w:pPr>
        <w:rPr>
          <w:rFonts w:ascii="Cambria" w:hAnsi="Cambria"/>
        </w:rPr>
      </w:pPr>
      <w:r>
        <w:rPr>
          <w:noProof/>
          <w:lang w:val="en-IE" w:eastAsia="en-IE"/>
        </w:rPr>
        <w:drawing>
          <wp:inline distT="0" distB="0" distL="0" distR="0" wp14:anchorId="5BD53D50" wp14:editId="4970ECE0">
            <wp:extent cx="2796363" cy="1140848"/>
            <wp:effectExtent l="171450" t="171450" r="366395" b="3644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99791" cy="1142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A39AB7B" w14:textId="2E2F3DC0" w:rsidR="00C523A5" w:rsidRDefault="00BA0307" w:rsidP="00C523A5">
      <w:pPr>
        <w:jc w:val="both"/>
        <w:rPr>
          <w:rFonts w:ascii="Cambria" w:hAnsi="Cambria"/>
        </w:rPr>
      </w:pPr>
      <w:r>
        <w:rPr>
          <w:rFonts w:ascii="Cambria" w:hAnsi="Cambria"/>
        </w:rPr>
        <w:lastRenderedPageBreak/>
        <w:t>Clicking or hovering over the Red ‘Unavailable’ buttons will display which dates are unavailable, who has booked them and their current status (could be Pending, or Confirmed):</w:t>
      </w:r>
      <w:r w:rsidR="00C523A5">
        <w:rPr>
          <w:rFonts w:ascii="Cambria" w:hAnsi="Cambria"/>
        </w:rPr>
        <w:t xml:space="preserve"> </w:t>
      </w:r>
    </w:p>
    <w:p w14:paraId="10C053E8" w14:textId="2B3D502D" w:rsidR="00C76F33" w:rsidRDefault="00C76F33" w:rsidP="0054398F">
      <w:pPr>
        <w:rPr>
          <w:rFonts w:ascii="Cambria" w:hAnsi="Cambria"/>
        </w:rPr>
      </w:pPr>
    </w:p>
    <w:p w14:paraId="3D597180" w14:textId="27E7CFC5" w:rsidR="00BA0307" w:rsidRDefault="00BA0307" w:rsidP="0054398F">
      <w:pPr>
        <w:rPr>
          <w:rFonts w:ascii="Cambria" w:hAnsi="Cambria"/>
        </w:rPr>
      </w:pPr>
      <w:r>
        <w:rPr>
          <w:noProof/>
          <w:lang w:val="en-IE" w:eastAsia="en-IE"/>
        </w:rPr>
        <w:drawing>
          <wp:inline distT="0" distB="0" distL="0" distR="0" wp14:anchorId="031A878B" wp14:editId="67AEF649">
            <wp:extent cx="3590925" cy="2924175"/>
            <wp:effectExtent l="171450" t="171450" r="371475" b="3714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90925" cy="2924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B2C41" w14:textId="1C417950" w:rsidR="00BA0307" w:rsidRDefault="00BA0307" w:rsidP="0054398F">
      <w:pPr>
        <w:rPr>
          <w:rFonts w:ascii="Cambria" w:hAnsi="Cambria"/>
        </w:rPr>
      </w:pPr>
      <w:r>
        <w:rPr>
          <w:rFonts w:ascii="Cambria" w:hAnsi="Cambria"/>
        </w:rPr>
        <w:t>Clicking or hovering on the green buttons will display what dates are available:</w:t>
      </w:r>
    </w:p>
    <w:p w14:paraId="16D7C144" w14:textId="00FABFC9" w:rsidR="00BA0307" w:rsidRDefault="00BA0307" w:rsidP="0054398F">
      <w:pPr>
        <w:rPr>
          <w:rFonts w:ascii="Cambria" w:hAnsi="Cambria"/>
        </w:rPr>
      </w:pPr>
      <w:r>
        <w:rPr>
          <w:noProof/>
          <w:lang w:val="en-IE" w:eastAsia="en-IE"/>
        </w:rPr>
        <w:drawing>
          <wp:inline distT="0" distB="0" distL="0" distR="0" wp14:anchorId="2E9C2D54" wp14:editId="6EED952A">
            <wp:extent cx="2724150" cy="3419475"/>
            <wp:effectExtent l="171450" t="171450" r="361950" b="3714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24150" cy="3419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2DE2A" w14:textId="0E6AA74D" w:rsidR="00C523A5" w:rsidRDefault="00BA0307" w:rsidP="0054398F">
      <w:pPr>
        <w:rPr>
          <w:rFonts w:ascii="Cambria" w:hAnsi="Cambria"/>
        </w:rPr>
      </w:pPr>
      <w:r>
        <w:rPr>
          <w:rFonts w:ascii="Cambria" w:hAnsi="Cambria"/>
        </w:rPr>
        <w:lastRenderedPageBreak/>
        <w:t xml:space="preserve">You will see from the above screen </w:t>
      </w:r>
      <w:r w:rsidR="00BF1325">
        <w:rPr>
          <w:rFonts w:ascii="Cambria" w:hAnsi="Cambria"/>
        </w:rPr>
        <w:t xml:space="preserve">hover </w:t>
      </w:r>
      <w:r>
        <w:rPr>
          <w:rFonts w:ascii="Cambria" w:hAnsi="Cambria"/>
        </w:rPr>
        <w:t xml:space="preserve">that </w:t>
      </w:r>
      <w:r w:rsidR="00BF1325">
        <w:rPr>
          <w:rFonts w:ascii="Cambria" w:hAnsi="Cambria"/>
        </w:rPr>
        <w:t xml:space="preserve">although </w:t>
      </w:r>
      <w:r>
        <w:rPr>
          <w:rFonts w:ascii="Cambria" w:hAnsi="Cambria"/>
        </w:rPr>
        <w:t xml:space="preserve">8 days are available, they are not consecutive so this is a way to inform the Requestor </w:t>
      </w:r>
      <w:r>
        <w:rPr>
          <w:rFonts w:ascii="Cambria" w:hAnsi="Cambria"/>
          <w:i/>
        </w:rPr>
        <w:t>which</w:t>
      </w:r>
      <w:r>
        <w:rPr>
          <w:rFonts w:ascii="Cambria" w:hAnsi="Cambria"/>
        </w:rPr>
        <w:t xml:space="preserve"> dates are available/not available, without having to create a completely new page view. </w:t>
      </w:r>
      <w:r w:rsidR="00C523A5">
        <w:rPr>
          <w:rFonts w:ascii="Cambria" w:hAnsi="Cambria"/>
        </w:rPr>
        <w:t xml:space="preserve"> </w:t>
      </w:r>
      <w:r w:rsidR="00F61B35">
        <w:rPr>
          <w:rFonts w:ascii="Cambria" w:hAnsi="Cambria"/>
        </w:rPr>
        <w:t>Again,</w:t>
      </w:r>
      <w:r w:rsidR="00C523A5">
        <w:rPr>
          <w:rFonts w:ascii="Cambria" w:hAnsi="Cambria"/>
        </w:rPr>
        <w:t xml:space="preserve"> all this information was returned from the owners_and_dates object. </w:t>
      </w:r>
    </w:p>
    <w:p w14:paraId="2B804F51" w14:textId="720C5056" w:rsidR="00BA0307" w:rsidRDefault="00BA0307" w:rsidP="0054398F">
      <w:pPr>
        <w:rPr>
          <w:rFonts w:ascii="Cambria" w:hAnsi="Cambria"/>
        </w:rPr>
      </w:pPr>
      <w:r>
        <w:rPr>
          <w:rFonts w:ascii="Cambria" w:hAnsi="Cambria"/>
        </w:rPr>
        <w:t>On a smaller screen this table has a responsive layout, so that a scroll-bar becomes available to see all the detail:</w:t>
      </w:r>
    </w:p>
    <w:p w14:paraId="267EC353" w14:textId="1E16399D" w:rsidR="00BA0307" w:rsidRDefault="00BA0307" w:rsidP="0054398F">
      <w:pPr>
        <w:rPr>
          <w:rFonts w:ascii="Cambria" w:hAnsi="Cambria"/>
        </w:rPr>
      </w:pPr>
      <w:r>
        <w:rPr>
          <w:noProof/>
          <w:lang w:val="en-IE" w:eastAsia="en-IE"/>
        </w:rPr>
        <w:drawing>
          <wp:inline distT="0" distB="0" distL="0" distR="0" wp14:anchorId="55ACFE0C" wp14:editId="243CC26F">
            <wp:extent cx="2955851" cy="3662184"/>
            <wp:effectExtent l="171450" t="171450" r="359410" b="3575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58014" cy="3664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6A4C33C" w14:textId="0701BBEC" w:rsidR="00BA0307" w:rsidRDefault="00BA0307" w:rsidP="0054398F">
      <w:pPr>
        <w:rPr>
          <w:rFonts w:ascii="Cambria" w:hAnsi="Cambria"/>
        </w:rPr>
      </w:pPr>
      <w:r>
        <w:rPr>
          <w:rFonts w:ascii="Cambria" w:hAnsi="Cambria"/>
        </w:rPr>
        <w:t xml:space="preserve">It is only when the user revises the start and end dates </w:t>
      </w:r>
      <w:r w:rsidR="00737F91">
        <w:rPr>
          <w:rFonts w:ascii="Cambria" w:hAnsi="Cambria"/>
        </w:rPr>
        <w:t>to a range where</w:t>
      </w:r>
      <w:r>
        <w:rPr>
          <w:rFonts w:ascii="Cambria" w:hAnsi="Cambria"/>
        </w:rPr>
        <w:t xml:space="preserve"> all dates </w:t>
      </w:r>
      <w:r w:rsidRPr="00737F91">
        <w:rPr>
          <w:rFonts w:ascii="Cambria" w:hAnsi="Cambria"/>
          <w:i/>
        </w:rPr>
        <w:t>are</w:t>
      </w:r>
      <w:r>
        <w:rPr>
          <w:rFonts w:ascii="Cambria" w:hAnsi="Cambria"/>
        </w:rPr>
        <w:t xml:space="preserve"> available, that they see the </w:t>
      </w:r>
      <w:r w:rsidR="0065794A">
        <w:rPr>
          <w:rFonts w:ascii="Cambria" w:hAnsi="Cambria"/>
        </w:rPr>
        <w:t xml:space="preserve">[Request the Dates] </w:t>
      </w:r>
      <w:r>
        <w:rPr>
          <w:rFonts w:ascii="Cambria" w:hAnsi="Cambria"/>
        </w:rPr>
        <w:t>button:</w:t>
      </w:r>
    </w:p>
    <w:p w14:paraId="283841A3" w14:textId="767AED9E" w:rsidR="00BA0307" w:rsidRDefault="0065794A" w:rsidP="0054398F">
      <w:pPr>
        <w:rPr>
          <w:rFonts w:ascii="Cambria" w:hAnsi="Cambria"/>
        </w:rPr>
      </w:pPr>
      <w:r>
        <w:rPr>
          <w:noProof/>
          <w:lang w:val="en-IE" w:eastAsia="en-IE"/>
        </w:rPr>
        <w:drawing>
          <wp:anchor distT="0" distB="0" distL="114300" distR="114300" simplePos="0" relativeHeight="251753472" behindDoc="1" locked="0" layoutInCell="1" allowOverlap="1" wp14:anchorId="78334061" wp14:editId="183732C5">
            <wp:simplePos x="0" y="0"/>
            <wp:positionH relativeFrom="column">
              <wp:posOffset>36830</wp:posOffset>
            </wp:positionH>
            <wp:positionV relativeFrom="paragraph">
              <wp:posOffset>177800</wp:posOffset>
            </wp:positionV>
            <wp:extent cx="4872990" cy="2856230"/>
            <wp:effectExtent l="171450" t="171450" r="365760" b="363220"/>
            <wp:wrapTight wrapText="bothSides">
              <wp:wrapPolygon edited="0">
                <wp:start x="676" y="-1297"/>
                <wp:lineTo x="-760" y="-1008"/>
                <wp:lineTo x="-676" y="22186"/>
                <wp:lineTo x="676" y="24203"/>
                <wp:lineTo x="21701" y="24203"/>
                <wp:lineTo x="21786" y="23915"/>
                <wp:lineTo x="23052" y="22186"/>
                <wp:lineTo x="23137" y="864"/>
                <wp:lineTo x="21955" y="-1008"/>
                <wp:lineTo x="21701" y="-1297"/>
                <wp:lineTo x="676" y="-1297"/>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872990" cy="28562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0B3A214" w14:textId="77777777" w:rsidR="00BA0307" w:rsidRDefault="00BA0307" w:rsidP="0054398F">
      <w:pPr>
        <w:rPr>
          <w:rFonts w:ascii="Cambria" w:hAnsi="Cambria"/>
        </w:rPr>
      </w:pPr>
    </w:p>
    <w:p w14:paraId="45D4BFA2" w14:textId="61D27F10" w:rsidR="00BA0307" w:rsidRPr="00BA0307" w:rsidRDefault="00BA0307" w:rsidP="0054398F">
      <w:pPr>
        <w:rPr>
          <w:rFonts w:ascii="Cambria" w:hAnsi="Cambria"/>
        </w:rPr>
      </w:pPr>
    </w:p>
    <w:p w14:paraId="6E1E00F4" w14:textId="77777777" w:rsidR="00BA0307" w:rsidRPr="001A198B" w:rsidRDefault="00BA0307" w:rsidP="0054398F">
      <w:pPr>
        <w:rPr>
          <w:rFonts w:ascii="Cambria" w:hAnsi="Cambria"/>
        </w:rPr>
      </w:pPr>
    </w:p>
    <w:p w14:paraId="41455E0C" w14:textId="77777777" w:rsidR="007278EC" w:rsidRDefault="007278EC" w:rsidP="00D84FB6">
      <w:pPr>
        <w:rPr>
          <w:rFonts w:ascii="Cambria" w:hAnsi="Cambria"/>
        </w:rPr>
      </w:pPr>
    </w:p>
    <w:p w14:paraId="74FB028F" w14:textId="77777777" w:rsidR="00D84FB6" w:rsidRDefault="00D84FB6" w:rsidP="00D84FB6">
      <w:pPr>
        <w:rPr>
          <w:rFonts w:ascii="Cambria" w:hAnsi="Cambria"/>
        </w:rPr>
      </w:pPr>
    </w:p>
    <w:p w14:paraId="41CA8E1C" w14:textId="6374A6F4" w:rsidR="006D42E0" w:rsidRDefault="00D84FB6" w:rsidP="00C76F33">
      <w:pPr>
        <w:rPr>
          <w:rFonts w:ascii="Cambria" w:hAnsi="Cambria"/>
        </w:rPr>
      </w:pPr>
      <w:r w:rsidRPr="00D84FB6">
        <w:rPr>
          <w:noProof/>
          <w:lang w:val="en-GB" w:eastAsia="en-GB"/>
        </w:rPr>
        <w:t xml:space="preserve"> </w:t>
      </w:r>
    </w:p>
    <w:p w14:paraId="1CA6B494" w14:textId="77777777" w:rsidR="000C5077" w:rsidRDefault="000C5077" w:rsidP="00182F4C">
      <w:pPr>
        <w:pStyle w:val="Heading1"/>
        <w:jc w:val="both"/>
        <w:rPr>
          <w:rFonts w:ascii="Cambria" w:hAnsi="Cambria"/>
        </w:rPr>
      </w:pPr>
    </w:p>
    <w:p w14:paraId="426A57AD" w14:textId="77777777" w:rsidR="000C5077" w:rsidRDefault="000C5077" w:rsidP="00182F4C">
      <w:pPr>
        <w:pStyle w:val="Heading1"/>
        <w:jc w:val="both"/>
        <w:rPr>
          <w:rFonts w:ascii="Cambria" w:hAnsi="Cambria"/>
        </w:rPr>
      </w:pPr>
    </w:p>
    <w:p w14:paraId="3332D9B1" w14:textId="0C8B15B8" w:rsidR="000C5077" w:rsidRDefault="000C5077" w:rsidP="000C5077">
      <w:pPr>
        <w:pStyle w:val="Heading3"/>
      </w:pPr>
      <w:bookmarkStart w:id="22" w:name="_Toc469326089"/>
      <w:r>
        <w:lastRenderedPageBreak/>
        <w:t>Stripe Payment Details</w:t>
      </w:r>
      <w:bookmarkEnd w:id="22"/>
    </w:p>
    <w:p w14:paraId="01CD9A74" w14:textId="23A038E1" w:rsidR="00182F4C" w:rsidRDefault="000C5077" w:rsidP="00737F91">
      <w:pPr>
        <w:jc w:val="both"/>
      </w:pPr>
      <w:r>
        <w:t>At the point when the user clicks to ‘Request Dates’, the code checks if there are stripe detai</w:t>
      </w:r>
      <w:r w:rsidR="00737F91">
        <w:t>ls on file for this Requestor. I decided not to require</w:t>
      </w:r>
      <w:r>
        <w:t xml:space="preserve"> the user to enter these details when they first Register on </w:t>
      </w:r>
      <w:r w:rsidR="0022167D">
        <w:t xml:space="preserve">the site </w:t>
      </w:r>
      <w:r w:rsidR="00737F91">
        <w:t>because I wanted the Registration process to be quick. Adding Credit Card details that early on could</w:t>
      </w:r>
      <w:r w:rsidR="0022167D">
        <w:t xml:space="preserve"> potentially put them off</w:t>
      </w:r>
      <w:r w:rsidR="00737F91">
        <w:t xml:space="preserve"> signing up. Instead</w:t>
      </w:r>
      <w:r>
        <w:t xml:space="preserve"> the user will only be asked at the point they make the booking (if they haven’t already entered them on a previous occasion). T</w:t>
      </w:r>
      <w:r w:rsidR="0022167D">
        <w:t>he thinking behind this is that if they are invited to share something, and there is a cost associated with it, then they will already know from the Owner, that they will need to pay something (perhaps a daily rate) and will not be surprised when asked to enter their details at this point.</w:t>
      </w:r>
      <w:r w:rsidR="00737F91">
        <w:t xml:space="preserve"> Once the details are saved, they will not be asked to enter them again.</w:t>
      </w:r>
    </w:p>
    <w:p w14:paraId="7776A346" w14:textId="712DB6E0" w:rsidR="00382302" w:rsidRPr="00B62943" w:rsidRDefault="00382302" w:rsidP="00382302">
      <w:pPr>
        <w:pStyle w:val="Heading1"/>
        <w:jc w:val="both"/>
        <w:rPr>
          <w:rFonts w:ascii="Cambria" w:hAnsi="Cambria"/>
        </w:rPr>
      </w:pPr>
      <w:bookmarkStart w:id="23" w:name="_Toc469326090"/>
      <w:r>
        <w:rPr>
          <w:rFonts w:ascii="Cambria" w:hAnsi="Cambria"/>
        </w:rPr>
        <w:t>Testing</w:t>
      </w:r>
      <w:bookmarkEnd w:id="23"/>
    </w:p>
    <w:p w14:paraId="56AA7A7E" w14:textId="6A3E3E35" w:rsidR="007D5066" w:rsidRDefault="008407F1" w:rsidP="00436367">
      <w:pPr>
        <w:pStyle w:val="Heading3"/>
      </w:pPr>
      <w:bookmarkStart w:id="24" w:name="_Toc469326091"/>
      <w:r>
        <w:t>User Testing</w:t>
      </w:r>
      <w:bookmarkEnd w:id="24"/>
    </w:p>
    <w:p w14:paraId="27899FBD" w14:textId="77777777" w:rsidR="005E597D" w:rsidRDefault="008407F1" w:rsidP="008407F1">
      <w:pPr>
        <w:jc w:val="both"/>
        <w:rPr>
          <w:rFonts w:ascii="Cambria" w:hAnsi="Cambria"/>
        </w:rPr>
      </w:pPr>
      <w:r w:rsidRPr="00B62943">
        <w:rPr>
          <w:rFonts w:ascii="Cambria" w:hAnsi="Cambria"/>
        </w:rPr>
        <w:t xml:space="preserve">To join and test this demonstration site, please take the time to register </w:t>
      </w:r>
      <w:r w:rsidR="005E597D">
        <w:rPr>
          <w:rFonts w:ascii="Cambria" w:hAnsi="Cambria"/>
        </w:rPr>
        <w:t xml:space="preserve">perhaps </w:t>
      </w:r>
      <w:r w:rsidRPr="00B62943">
        <w:rPr>
          <w:rFonts w:ascii="Cambria" w:hAnsi="Cambria"/>
        </w:rPr>
        <w:t xml:space="preserve">with </w:t>
      </w:r>
      <w:r w:rsidR="005E597D">
        <w:rPr>
          <w:rFonts w:ascii="Cambria" w:hAnsi="Cambria"/>
        </w:rPr>
        <w:t xml:space="preserve">a couple of different email addresses. This </w:t>
      </w:r>
      <w:r>
        <w:rPr>
          <w:rFonts w:ascii="Cambria" w:hAnsi="Cambria"/>
        </w:rPr>
        <w:t xml:space="preserve">site does not </w:t>
      </w:r>
      <w:r w:rsidRPr="00947F12">
        <w:rPr>
          <w:rFonts w:ascii="Cambria" w:hAnsi="Cambria"/>
          <w:i/>
        </w:rPr>
        <w:t>send</w:t>
      </w:r>
      <w:r>
        <w:rPr>
          <w:rFonts w:ascii="Cambria" w:hAnsi="Cambria"/>
        </w:rPr>
        <w:t xml:space="preserve"> emails </w:t>
      </w:r>
      <w:r w:rsidR="00947F12">
        <w:rPr>
          <w:rFonts w:ascii="Cambria" w:hAnsi="Cambria"/>
        </w:rPr>
        <w:t xml:space="preserve">yet </w:t>
      </w:r>
      <w:r>
        <w:rPr>
          <w:rFonts w:ascii="Cambria" w:hAnsi="Cambria"/>
        </w:rPr>
        <w:t xml:space="preserve">so </w:t>
      </w:r>
      <w:r w:rsidR="005E597D">
        <w:rPr>
          <w:rFonts w:ascii="Cambria" w:hAnsi="Cambria"/>
        </w:rPr>
        <w:t xml:space="preserve">for the purposes of </w:t>
      </w:r>
      <w:r w:rsidR="00F313E3">
        <w:rPr>
          <w:rFonts w:ascii="Cambria" w:hAnsi="Cambria"/>
        </w:rPr>
        <w:t xml:space="preserve">this demo site, </w:t>
      </w:r>
      <w:r>
        <w:rPr>
          <w:rFonts w:ascii="Cambria" w:hAnsi="Cambria"/>
        </w:rPr>
        <w:t>the email addresses</w:t>
      </w:r>
      <w:r w:rsidR="00F313E3">
        <w:rPr>
          <w:rFonts w:ascii="Cambria" w:hAnsi="Cambria"/>
        </w:rPr>
        <w:t xml:space="preserve"> you enter</w:t>
      </w:r>
      <w:r>
        <w:rPr>
          <w:rFonts w:ascii="Cambria" w:hAnsi="Cambria"/>
        </w:rPr>
        <w:t xml:space="preserve"> do not have to be real. Once </w:t>
      </w:r>
      <w:r w:rsidR="001C0DE3">
        <w:rPr>
          <w:rFonts w:ascii="Cambria" w:hAnsi="Cambria"/>
        </w:rPr>
        <w:t>registered</w:t>
      </w:r>
      <w:r>
        <w:rPr>
          <w:rFonts w:ascii="Cambria" w:hAnsi="Cambria"/>
        </w:rPr>
        <w:t xml:space="preserve">, </w:t>
      </w:r>
      <w:r w:rsidR="005E597D">
        <w:rPr>
          <w:rFonts w:ascii="Cambria" w:hAnsi="Cambria"/>
        </w:rPr>
        <w:t>you will be presented with an ‘empty’ Home page:</w:t>
      </w:r>
    </w:p>
    <w:p w14:paraId="3E130A86" w14:textId="486798D1" w:rsidR="005E597D" w:rsidRDefault="005E597D" w:rsidP="008407F1">
      <w:pPr>
        <w:jc w:val="both"/>
        <w:rPr>
          <w:rFonts w:ascii="Cambria" w:hAnsi="Cambria"/>
        </w:rPr>
      </w:pPr>
      <w:r>
        <w:rPr>
          <w:noProof/>
          <w:lang w:val="en-IE" w:eastAsia="en-IE"/>
        </w:rPr>
        <w:drawing>
          <wp:inline distT="0" distB="0" distL="0" distR="0" wp14:anchorId="2B952142" wp14:editId="40D50D2F">
            <wp:extent cx="2801097" cy="2721935"/>
            <wp:effectExtent l="171450" t="171450" r="361315" b="3644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04161" cy="27249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589E3B9" w14:textId="0B542B04" w:rsidR="005E597D" w:rsidRDefault="005E597D" w:rsidP="008407F1">
      <w:pPr>
        <w:jc w:val="both"/>
        <w:rPr>
          <w:rFonts w:ascii="Cambria" w:hAnsi="Cambria"/>
        </w:rPr>
      </w:pPr>
      <w:r>
        <w:rPr>
          <w:rFonts w:ascii="Cambria" w:hAnsi="Cambria"/>
        </w:rPr>
        <w:t xml:space="preserve">Enter the </w:t>
      </w:r>
      <w:r w:rsidR="00182F4C">
        <w:rPr>
          <w:rFonts w:ascii="Cambria" w:hAnsi="Cambria"/>
        </w:rPr>
        <w:t>code ‘11111’</w:t>
      </w:r>
      <w:r>
        <w:rPr>
          <w:rFonts w:ascii="Cambria" w:hAnsi="Cambria"/>
        </w:rPr>
        <w:t xml:space="preserve"> to link to the </w:t>
      </w:r>
      <w:r w:rsidR="00182F4C">
        <w:rPr>
          <w:rFonts w:ascii="Cambria" w:hAnsi="Cambria"/>
        </w:rPr>
        <w:t>sample Weekly Ownership Asset and your Home Page will update:</w:t>
      </w:r>
    </w:p>
    <w:p w14:paraId="1F18BAED" w14:textId="6FFE21AC" w:rsidR="005E597D" w:rsidRDefault="005E597D" w:rsidP="008407F1">
      <w:pPr>
        <w:jc w:val="both"/>
        <w:rPr>
          <w:rFonts w:ascii="Cambria" w:hAnsi="Cambria"/>
        </w:rPr>
      </w:pPr>
      <w:r>
        <w:rPr>
          <w:noProof/>
          <w:lang w:val="en-IE" w:eastAsia="en-IE"/>
        </w:rPr>
        <w:lastRenderedPageBreak/>
        <w:drawing>
          <wp:inline distT="0" distB="0" distL="0" distR="0" wp14:anchorId="035EA9FE" wp14:editId="3233F9E4">
            <wp:extent cx="5007935" cy="3300102"/>
            <wp:effectExtent l="171450" t="171450" r="364490" b="3575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07935" cy="33001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8C4C62E" w14:textId="05CCD108" w:rsidR="00182F4C" w:rsidRDefault="00182F4C" w:rsidP="008407F1">
      <w:pPr>
        <w:jc w:val="both"/>
        <w:rPr>
          <w:noProof/>
          <w:lang w:val="en-GB" w:eastAsia="en-GB"/>
        </w:rPr>
      </w:pPr>
      <w:r>
        <w:rPr>
          <w:noProof/>
          <w:lang w:val="en-IE" w:eastAsia="en-IE"/>
        </w:rPr>
        <w:drawing>
          <wp:anchor distT="0" distB="0" distL="114300" distR="114300" simplePos="0" relativeHeight="251754496" behindDoc="0" locked="0" layoutInCell="1" allowOverlap="1" wp14:anchorId="6BC719FF" wp14:editId="77AB948E">
            <wp:simplePos x="0" y="0"/>
            <wp:positionH relativeFrom="column">
              <wp:posOffset>26035</wp:posOffset>
            </wp:positionH>
            <wp:positionV relativeFrom="paragraph">
              <wp:posOffset>488950</wp:posOffset>
            </wp:positionV>
            <wp:extent cx="5050155" cy="3804920"/>
            <wp:effectExtent l="171450" t="171450" r="360045" b="36703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050155" cy="3804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val="en-GB" w:eastAsia="en-GB"/>
        </w:rPr>
        <w:t>Enter the code ‘22222’ to be connected with the Monthly Ownership Asset:</w:t>
      </w:r>
    </w:p>
    <w:p w14:paraId="21AD4191" w14:textId="0291436B" w:rsidR="005E597D" w:rsidRDefault="00182F4C" w:rsidP="008407F1">
      <w:pPr>
        <w:jc w:val="both"/>
        <w:rPr>
          <w:rFonts w:ascii="Cambria" w:hAnsi="Cambria"/>
        </w:rPr>
      </w:pPr>
      <w:r>
        <w:rPr>
          <w:rFonts w:ascii="Cambria" w:hAnsi="Cambria"/>
        </w:rPr>
        <w:lastRenderedPageBreak/>
        <w:t>Enter the code ‘33333’ to be connected to the Single-Ownership Asset:</w:t>
      </w:r>
    </w:p>
    <w:p w14:paraId="2689CA85" w14:textId="7E5590A4" w:rsidR="005E597D" w:rsidRPr="00B74802" w:rsidRDefault="005E597D" w:rsidP="008407F1">
      <w:pPr>
        <w:jc w:val="both"/>
        <w:rPr>
          <w:rFonts w:ascii="Cambria" w:hAnsi="Cambria"/>
        </w:rPr>
      </w:pPr>
      <w:r>
        <w:rPr>
          <w:noProof/>
          <w:lang w:val="en-IE" w:eastAsia="en-IE"/>
        </w:rPr>
        <w:drawing>
          <wp:inline distT="0" distB="0" distL="0" distR="0" wp14:anchorId="339AE189" wp14:editId="0C6F15AF">
            <wp:extent cx="5047200" cy="3294000"/>
            <wp:effectExtent l="171450" t="171450" r="363220" b="3638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47200" cy="32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293F34" w14:textId="5FD75F69" w:rsidR="00C523A5" w:rsidRDefault="00C523A5" w:rsidP="005E597D">
      <w:pPr>
        <w:jc w:val="both"/>
        <w:rPr>
          <w:rFonts w:ascii="Cambria" w:hAnsi="Cambria"/>
        </w:rPr>
      </w:pPr>
      <w:r>
        <w:rPr>
          <w:rFonts w:ascii="Cambria" w:hAnsi="Cambria"/>
        </w:rPr>
        <w:t>The text under each photo is dynamically generated (see Assets/template_tags/asset_extras.py) and comes from the Asset table.</w:t>
      </w:r>
      <w:r w:rsidR="00737F91">
        <w:rPr>
          <w:rFonts w:ascii="Cambria" w:hAnsi="Cambria"/>
        </w:rPr>
        <w:t xml:space="preserve"> </w:t>
      </w:r>
    </w:p>
    <w:p w14:paraId="2BC230C3" w14:textId="77777777" w:rsidR="00C523A5" w:rsidRDefault="00C523A5" w:rsidP="005E597D">
      <w:pPr>
        <w:jc w:val="both"/>
        <w:rPr>
          <w:rFonts w:ascii="Cambria" w:hAnsi="Cambria"/>
        </w:rPr>
      </w:pPr>
    </w:p>
    <w:p w14:paraId="53D57B2F" w14:textId="4E251BCB" w:rsidR="00C523A5" w:rsidRDefault="00C523A5" w:rsidP="005E597D">
      <w:pPr>
        <w:jc w:val="both"/>
        <w:rPr>
          <w:rFonts w:ascii="Cambria" w:hAnsi="Cambria"/>
        </w:rPr>
      </w:pPr>
      <w:r>
        <w:rPr>
          <w:noProof/>
          <w:lang w:val="en-IE" w:eastAsia="en-IE"/>
        </w:rPr>
        <w:drawing>
          <wp:inline distT="0" distB="0" distL="0" distR="0" wp14:anchorId="00A80B73" wp14:editId="16CEA542">
            <wp:extent cx="2771775" cy="800100"/>
            <wp:effectExtent l="171450" t="171450" r="371475" b="3619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771775" cy="800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A6A05C" w14:textId="723DA564" w:rsidR="00C523A5" w:rsidRDefault="00C523A5" w:rsidP="005E597D">
      <w:pPr>
        <w:jc w:val="both"/>
        <w:rPr>
          <w:rFonts w:ascii="Cambria" w:hAnsi="Cambria"/>
        </w:rPr>
      </w:pPr>
      <w:r>
        <w:rPr>
          <w:noProof/>
          <w:lang w:val="en-IE" w:eastAsia="en-IE"/>
        </w:rPr>
        <w:drawing>
          <wp:inline distT="0" distB="0" distL="0" distR="0" wp14:anchorId="41FECEE3" wp14:editId="2BE5FC54">
            <wp:extent cx="2800350" cy="752475"/>
            <wp:effectExtent l="171450" t="171450" r="361950" b="3714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00350" cy="752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5C3A5" w14:textId="755954EC" w:rsidR="00C523A5" w:rsidRDefault="00C523A5" w:rsidP="005E597D">
      <w:pPr>
        <w:jc w:val="both"/>
        <w:rPr>
          <w:rFonts w:ascii="Cambria" w:hAnsi="Cambria"/>
        </w:rPr>
      </w:pPr>
      <w:r>
        <w:rPr>
          <w:rFonts w:ascii="Cambria" w:hAnsi="Cambria"/>
        </w:rPr>
        <w:t xml:space="preserve">This information is useful for all Members to know how the item is divided and more importantly what is the next time-slot for their ‘Owner’. Remember, although they can request to book </w:t>
      </w:r>
      <w:r>
        <w:rPr>
          <w:rFonts w:ascii="Cambria" w:hAnsi="Cambria"/>
          <w:i/>
        </w:rPr>
        <w:t>any</w:t>
      </w:r>
      <w:r>
        <w:rPr>
          <w:rFonts w:ascii="Cambria" w:hAnsi="Cambria"/>
        </w:rPr>
        <w:t xml:space="preserve"> dates, it is likely that if they book dates in their own time-slot that they will get quicker approval!</w:t>
      </w:r>
    </w:p>
    <w:p w14:paraId="4B56D333" w14:textId="65E019A1" w:rsidR="005E597D" w:rsidRDefault="005E597D" w:rsidP="005E597D">
      <w:pPr>
        <w:jc w:val="both"/>
        <w:rPr>
          <w:rFonts w:ascii="Cambria" w:hAnsi="Cambria"/>
        </w:rPr>
      </w:pPr>
      <w:r>
        <w:rPr>
          <w:rFonts w:ascii="Cambria" w:hAnsi="Cambria"/>
        </w:rPr>
        <w:lastRenderedPageBreak/>
        <w:t>T</w:t>
      </w:r>
      <w:r w:rsidRPr="00B74802">
        <w:rPr>
          <w:rFonts w:ascii="Cambria" w:hAnsi="Cambria"/>
        </w:rPr>
        <w:t xml:space="preserve">o view the site from an Owner’s perspective, log in as </w:t>
      </w:r>
      <w:r w:rsidR="00182F4C">
        <w:rPr>
          <w:rFonts w:ascii="Cambria" w:hAnsi="Cambria"/>
        </w:rPr>
        <w:t>david.hynes</w:t>
      </w:r>
      <w:r w:rsidRPr="00B74802">
        <w:rPr>
          <w:rFonts w:ascii="Cambria" w:hAnsi="Cambria"/>
        </w:rPr>
        <w:t>@gmail.com with password “123”</w:t>
      </w:r>
      <w:r w:rsidR="00737F91">
        <w:rPr>
          <w:rFonts w:ascii="Cambria" w:hAnsi="Cambria"/>
        </w:rPr>
        <w:t>.</w:t>
      </w:r>
      <w:r w:rsidR="007852E4">
        <w:rPr>
          <w:rFonts w:ascii="Cambria" w:hAnsi="Cambria"/>
        </w:rPr>
        <w:t xml:space="preserve"> But before you do, yo</w:t>
      </w:r>
      <w:r w:rsidR="00C523A5">
        <w:rPr>
          <w:rFonts w:ascii="Cambria" w:hAnsi="Cambria"/>
        </w:rPr>
        <w:t>u should book some dates in his time-slot so that they are available for approving/denying when you/he logs in.</w:t>
      </w:r>
    </w:p>
    <w:p w14:paraId="5CF12A9C" w14:textId="62F588A8" w:rsidR="005E597D" w:rsidRDefault="005E597D" w:rsidP="005E597D">
      <w:pPr>
        <w:jc w:val="both"/>
        <w:rPr>
          <w:rFonts w:ascii="Cambria" w:hAnsi="Cambria"/>
        </w:rPr>
      </w:pPr>
      <w:r>
        <w:rPr>
          <w:rFonts w:ascii="Cambria" w:hAnsi="Cambria"/>
        </w:rPr>
        <w:t xml:space="preserve">To </w:t>
      </w:r>
      <w:r w:rsidR="007852E4">
        <w:rPr>
          <w:rFonts w:ascii="Cambria" w:hAnsi="Cambria"/>
        </w:rPr>
        <w:t xml:space="preserve">view the site </w:t>
      </w:r>
      <w:r>
        <w:rPr>
          <w:rFonts w:ascii="Cambria" w:hAnsi="Cambria"/>
        </w:rPr>
        <w:t xml:space="preserve">as the Superuser log in as </w:t>
      </w:r>
      <w:r w:rsidRPr="001C0DE3">
        <w:rPr>
          <w:rFonts w:ascii="Cambria" w:hAnsi="Cambria"/>
        </w:rPr>
        <w:t>maria.m.hynes@gmail.com</w:t>
      </w:r>
      <w:r>
        <w:rPr>
          <w:rFonts w:ascii="Cambria" w:hAnsi="Cambria"/>
        </w:rPr>
        <w:t xml:space="preserve"> with password “databasis”</w:t>
      </w:r>
      <w:r w:rsidR="00182F4C">
        <w:rPr>
          <w:rFonts w:ascii="Cambria" w:hAnsi="Cambria"/>
        </w:rPr>
        <w:t>.</w:t>
      </w:r>
      <w:r w:rsidR="00C523A5">
        <w:rPr>
          <w:rFonts w:ascii="Cambria" w:hAnsi="Cambria"/>
        </w:rPr>
        <w:t xml:space="preserve"> The superuser will see additional buttons on various screens allowing </w:t>
      </w:r>
      <w:r w:rsidR="007852E4">
        <w:rPr>
          <w:rFonts w:ascii="Cambria" w:hAnsi="Cambria"/>
        </w:rPr>
        <w:t xml:space="preserve">deletion of anyone’s bookings and blog posts. </w:t>
      </w:r>
      <w:r w:rsidR="00C523A5">
        <w:rPr>
          <w:rFonts w:ascii="Cambria" w:hAnsi="Cambria"/>
        </w:rPr>
        <w:t>This was useful during development.</w:t>
      </w:r>
    </w:p>
    <w:p w14:paraId="7A86DC73" w14:textId="77777777" w:rsidR="008407F1" w:rsidRDefault="008407F1" w:rsidP="008407F1">
      <w:pPr>
        <w:rPr>
          <w:rFonts w:ascii="Cambria" w:hAnsi="Cambria"/>
        </w:rPr>
      </w:pPr>
    </w:p>
    <w:p w14:paraId="70E57475" w14:textId="117B2D1D" w:rsidR="008407F1" w:rsidRDefault="008407F1" w:rsidP="00436367">
      <w:pPr>
        <w:pStyle w:val="Heading3"/>
      </w:pPr>
      <w:bookmarkStart w:id="25" w:name="_Toc469326092"/>
      <w:r>
        <w:t>Code Testing</w:t>
      </w:r>
      <w:bookmarkEnd w:id="25"/>
    </w:p>
    <w:p w14:paraId="02F0CCE5" w14:textId="093FD717" w:rsidR="00AD7A8C" w:rsidRDefault="00AD7A8C" w:rsidP="00182F4C">
      <w:pPr>
        <w:jc w:val="both"/>
        <w:rPr>
          <w:rFonts w:ascii="Cambria" w:hAnsi="Cambria"/>
        </w:rPr>
      </w:pPr>
      <w:r>
        <w:rPr>
          <w:rFonts w:ascii="Cambria" w:hAnsi="Cambria"/>
        </w:rPr>
        <w:t xml:space="preserve">For this project I </w:t>
      </w:r>
      <w:r w:rsidR="004262E0">
        <w:rPr>
          <w:rFonts w:ascii="Cambria" w:hAnsi="Cambria"/>
        </w:rPr>
        <w:t xml:space="preserve">prepared </w:t>
      </w:r>
      <w:r>
        <w:rPr>
          <w:rFonts w:ascii="Cambria" w:hAnsi="Cambria"/>
        </w:rPr>
        <w:t xml:space="preserve">UnitTests </w:t>
      </w:r>
      <w:r w:rsidR="009E0B4F">
        <w:rPr>
          <w:rFonts w:ascii="Cambria" w:hAnsi="Cambria"/>
        </w:rPr>
        <w:t>to check</w:t>
      </w:r>
      <w:r>
        <w:rPr>
          <w:rFonts w:ascii="Cambria" w:hAnsi="Cambria"/>
        </w:rPr>
        <w:t xml:space="preserve"> that each URL resolves to the correct view. </w:t>
      </w:r>
      <w:r w:rsidR="00475F71">
        <w:rPr>
          <w:rFonts w:ascii="Cambria" w:hAnsi="Cambria"/>
        </w:rPr>
        <w:t xml:space="preserve">Once a user has logged in, each view thereafter can require up to four parameters from the database. The first parameter in each view is the ID of the Asset and each parameter after that needs to be </w:t>
      </w:r>
      <w:r w:rsidR="00475F71" w:rsidRPr="00475F71">
        <w:rPr>
          <w:rFonts w:ascii="Cambria" w:hAnsi="Cambria"/>
          <w:i/>
        </w:rPr>
        <w:t>related</w:t>
      </w:r>
      <w:r w:rsidR="00475F71">
        <w:rPr>
          <w:rFonts w:ascii="Cambria" w:hAnsi="Cambria"/>
        </w:rPr>
        <w:t xml:space="preserve"> to that asset id. So to test this, </w:t>
      </w:r>
      <w:r>
        <w:rPr>
          <w:rFonts w:ascii="Cambria" w:hAnsi="Cambria"/>
        </w:rPr>
        <w:t>I created json file fixtures. In the test, an asset id is pulled from the fixture, a</w:t>
      </w:r>
      <w:r w:rsidR="00475F71">
        <w:rPr>
          <w:rFonts w:ascii="Cambria" w:hAnsi="Cambria"/>
        </w:rPr>
        <w:t xml:space="preserve">nd then this asset </w:t>
      </w:r>
      <w:r>
        <w:rPr>
          <w:rFonts w:ascii="Cambria" w:hAnsi="Cambria"/>
        </w:rPr>
        <w:t xml:space="preserve">id is used to </w:t>
      </w:r>
      <w:r w:rsidR="00475F71">
        <w:rPr>
          <w:rFonts w:ascii="Cambria" w:hAnsi="Cambria"/>
        </w:rPr>
        <w:t>pull</w:t>
      </w:r>
      <w:r>
        <w:rPr>
          <w:rFonts w:ascii="Cambria" w:hAnsi="Cambria"/>
        </w:rPr>
        <w:t xml:space="preserve"> a related </w:t>
      </w:r>
      <w:r w:rsidR="00475F71">
        <w:rPr>
          <w:rFonts w:ascii="Cambria" w:hAnsi="Cambria"/>
        </w:rPr>
        <w:t>field from the next table</w:t>
      </w:r>
      <w:r>
        <w:rPr>
          <w:rFonts w:ascii="Cambria" w:hAnsi="Cambria"/>
        </w:rPr>
        <w:t xml:space="preserve">. </w:t>
      </w:r>
      <w:r w:rsidR="00475F71">
        <w:rPr>
          <w:rFonts w:ascii="Cambria" w:hAnsi="Cambria"/>
        </w:rPr>
        <w:t>For example, for a Forum page, the URL might be “forum/forum/2/5/1/18” and for the view to resolve correctly each parameter must be linked. This means that post ‘18’ must be part of thread ‘1’, which must be in subject ‘5’ for the forum in asset ‘2’.</w:t>
      </w:r>
      <w:r>
        <w:rPr>
          <w:rFonts w:ascii="Cambria" w:hAnsi="Cambria"/>
        </w:rPr>
        <w:t xml:space="preserve"> </w:t>
      </w:r>
      <w:r w:rsidR="00475F71">
        <w:rPr>
          <w:rFonts w:ascii="Cambria" w:hAnsi="Cambria"/>
        </w:rPr>
        <w:t>Likewise, t</w:t>
      </w:r>
      <w:r>
        <w:rPr>
          <w:rFonts w:ascii="Cambria" w:hAnsi="Cambria"/>
        </w:rPr>
        <w:t xml:space="preserve">o </w:t>
      </w:r>
      <w:r w:rsidR="00475F71">
        <w:rPr>
          <w:rFonts w:ascii="Cambria" w:hAnsi="Cambria"/>
        </w:rPr>
        <w:t xml:space="preserve">resolve </w:t>
      </w:r>
      <w:r>
        <w:rPr>
          <w:rFonts w:ascii="Cambria" w:hAnsi="Cambria"/>
        </w:rPr>
        <w:t xml:space="preserve">a </w:t>
      </w:r>
      <w:r w:rsidR="00475F71">
        <w:rPr>
          <w:rFonts w:ascii="Cambria" w:hAnsi="Cambria"/>
        </w:rPr>
        <w:t>B</w:t>
      </w:r>
      <w:r>
        <w:rPr>
          <w:rFonts w:ascii="Cambria" w:hAnsi="Cambria"/>
        </w:rPr>
        <w:t xml:space="preserve">log post </w:t>
      </w:r>
      <w:r w:rsidR="00475F71">
        <w:rPr>
          <w:rFonts w:ascii="Cambria" w:hAnsi="Cambria"/>
        </w:rPr>
        <w:t xml:space="preserve">correctly, when </w:t>
      </w:r>
      <w:r>
        <w:rPr>
          <w:rFonts w:ascii="Cambria" w:hAnsi="Cambria"/>
        </w:rPr>
        <w:t xml:space="preserve">the </w:t>
      </w:r>
      <w:r w:rsidR="00475F71">
        <w:rPr>
          <w:rFonts w:ascii="Cambria" w:hAnsi="Cambria"/>
        </w:rPr>
        <w:t>URL is</w:t>
      </w:r>
      <w:r>
        <w:rPr>
          <w:rFonts w:ascii="Cambria" w:hAnsi="Cambria"/>
        </w:rPr>
        <w:t xml:space="preserve"> “blog/blog/2/14”</w:t>
      </w:r>
      <w:r w:rsidR="00475F71">
        <w:rPr>
          <w:rFonts w:ascii="Cambria" w:hAnsi="Cambria"/>
        </w:rPr>
        <w:t>, the</w:t>
      </w:r>
      <w:r>
        <w:rPr>
          <w:rFonts w:ascii="Cambria" w:hAnsi="Cambria"/>
        </w:rPr>
        <w:t xml:space="preserve"> blog post ‘14’ </w:t>
      </w:r>
      <w:r w:rsidRPr="00FF0686">
        <w:rPr>
          <w:rFonts w:ascii="Cambria" w:hAnsi="Cambria"/>
          <w:i/>
        </w:rPr>
        <w:t>must</w:t>
      </w:r>
      <w:r>
        <w:rPr>
          <w:rFonts w:ascii="Cambria" w:hAnsi="Cambria"/>
        </w:rPr>
        <w:t xml:space="preserve"> be linked to asset id ‘2’. Using the fixtures files, this is correctly tested.</w:t>
      </w:r>
      <w:r w:rsidR="00475F71">
        <w:rPr>
          <w:rFonts w:ascii="Cambria" w:hAnsi="Cambria"/>
        </w:rPr>
        <w:t xml:space="preserve"> </w:t>
      </w:r>
    </w:p>
    <w:p w14:paraId="6953756A" w14:textId="77777777" w:rsidR="00182F4C" w:rsidRDefault="00182F4C" w:rsidP="00182F4C">
      <w:pPr>
        <w:pStyle w:val="Heading2"/>
      </w:pPr>
    </w:p>
    <w:p w14:paraId="3F106B35" w14:textId="42848BFF" w:rsidR="00182F4C" w:rsidRDefault="00182F4C" w:rsidP="00436367">
      <w:pPr>
        <w:pStyle w:val="Heading3"/>
      </w:pPr>
      <w:bookmarkStart w:id="26" w:name="_Toc469326093"/>
      <w:r>
        <w:t>Blackbox Testing</w:t>
      </w:r>
      <w:bookmarkEnd w:id="26"/>
    </w:p>
    <w:p w14:paraId="3F36B1A1" w14:textId="125CE7D4" w:rsidR="00475F71" w:rsidRPr="00475F71" w:rsidRDefault="00182F4C" w:rsidP="00737F91">
      <w:pPr>
        <w:jc w:val="both"/>
        <w:rPr>
          <w:rFonts w:ascii="Cambria" w:hAnsi="Cambria"/>
        </w:rPr>
      </w:pPr>
      <w:r>
        <w:rPr>
          <w:rFonts w:ascii="Cambria" w:hAnsi="Cambria"/>
        </w:rPr>
        <w:t xml:space="preserve">The basic validation is in place before each view, to ensure that certain views are only available to someone who is logged in. However, because the site caters for more than one asset, it </w:t>
      </w:r>
      <w:r w:rsidR="004262E0">
        <w:rPr>
          <w:rFonts w:ascii="Cambria" w:hAnsi="Cambria"/>
        </w:rPr>
        <w:t>was</w:t>
      </w:r>
      <w:r>
        <w:rPr>
          <w:rFonts w:ascii="Cambria" w:hAnsi="Cambria"/>
        </w:rPr>
        <w:t xml:space="preserve"> not enough to check whether the user is or is not logged in.</w:t>
      </w:r>
      <w:r w:rsidR="00E869FF">
        <w:rPr>
          <w:rFonts w:ascii="Cambria" w:hAnsi="Cambria"/>
        </w:rPr>
        <w:t xml:space="preserve"> I realised very early on in development that unfortunately </w:t>
      </w:r>
      <w:r w:rsidR="00E869FF">
        <w:rPr>
          <w:rFonts w:ascii="Cambria" w:hAnsi="Cambria"/>
          <w:i/>
        </w:rPr>
        <w:t>any</w:t>
      </w:r>
      <w:r w:rsidR="00E869FF">
        <w:rPr>
          <w:rFonts w:ascii="Cambria" w:hAnsi="Cambria"/>
        </w:rPr>
        <w:t xml:space="preserve"> logged-in user could amend the URLs to view the blogs and forums for Assets ev</w:t>
      </w:r>
      <w:r w:rsidR="004262E0">
        <w:rPr>
          <w:rFonts w:ascii="Cambria" w:hAnsi="Cambria"/>
        </w:rPr>
        <w:t>en if they weren’t linked to those</w:t>
      </w:r>
      <w:r w:rsidR="00E869FF">
        <w:rPr>
          <w:rFonts w:ascii="Cambria" w:hAnsi="Cambria"/>
        </w:rPr>
        <w:t xml:space="preserve"> Asset</w:t>
      </w:r>
      <w:r w:rsidR="004262E0">
        <w:rPr>
          <w:rFonts w:ascii="Cambria" w:hAnsi="Cambria"/>
        </w:rPr>
        <w:t>s</w:t>
      </w:r>
      <w:r w:rsidR="00E869FF">
        <w:rPr>
          <w:rFonts w:ascii="Cambria" w:hAnsi="Cambria"/>
        </w:rPr>
        <w:t xml:space="preserve">. So </w:t>
      </w:r>
      <w:r>
        <w:rPr>
          <w:rFonts w:ascii="Cambria" w:hAnsi="Cambria"/>
        </w:rPr>
        <w:t xml:space="preserve">I </w:t>
      </w:r>
      <w:r w:rsidR="00E869FF">
        <w:rPr>
          <w:rFonts w:ascii="Cambria" w:hAnsi="Cambria"/>
        </w:rPr>
        <w:t>wrote</w:t>
      </w:r>
      <w:r>
        <w:rPr>
          <w:rFonts w:ascii="Cambria" w:hAnsi="Cambria"/>
        </w:rPr>
        <w:t xml:space="preserve"> additional functions </w:t>
      </w:r>
      <w:r w:rsidR="00E869FF">
        <w:rPr>
          <w:rFonts w:ascii="Cambria" w:hAnsi="Cambria"/>
        </w:rPr>
        <w:t xml:space="preserve">that are used in the views </w:t>
      </w:r>
      <w:r>
        <w:rPr>
          <w:rFonts w:ascii="Cambria" w:hAnsi="Cambria"/>
        </w:rPr>
        <w:t xml:space="preserve">when each </w:t>
      </w:r>
      <w:r w:rsidR="00E869FF">
        <w:rPr>
          <w:rFonts w:ascii="Cambria" w:hAnsi="Cambria"/>
        </w:rPr>
        <w:t>URL</w:t>
      </w:r>
      <w:r>
        <w:rPr>
          <w:rFonts w:ascii="Cambria" w:hAnsi="Cambria"/>
        </w:rPr>
        <w:t xml:space="preserve"> is accessed. These are </w:t>
      </w:r>
      <w:r w:rsidR="004262E0">
        <w:rPr>
          <w:rFonts w:ascii="Cambria" w:hAnsi="Cambria"/>
        </w:rPr>
        <w:t xml:space="preserve">stored </w:t>
      </w:r>
      <w:r>
        <w:rPr>
          <w:rFonts w:ascii="Cambria" w:hAnsi="Cambria"/>
        </w:rPr>
        <w:t xml:space="preserve">in the Home App under MyAuth.py.  </w:t>
      </w:r>
      <w:r w:rsidR="00E869FF">
        <w:rPr>
          <w:rFonts w:ascii="Cambria" w:hAnsi="Cambria"/>
        </w:rPr>
        <w:t>The forum and blog apps have been updated to include the asset id in each request. On this site now,</w:t>
      </w:r>
      <w:r w:rsidRPr="00B62943">
        <w:rPr>
          <w:rFonts w:ascii="Cambria" w:hAnsi="Cambria"/>
        </w:rPr>
        <w:t xml:space="preserve"> no one can view data for an asset if they are not ‘linked’ to that asset. So even if user alters the </w:t>
      </w:r>
      <w:r>
        <w:rPr>
          <w:rFonts w:ascii="Cambria" w:hAnsi="Cambria"/>
        </w:rPr>
        <w:t>URLs</w:t>
      </w:r>
      <w:r w:rsidRPr="00B62943">
        <w:rPr>
          <w:rFonts w:ascii="Cambria" w:hAnsi="Cambria"/>
        </w:rPr>
        <w:t xml:space="preserve"> or creates </w:t>
      </w:r>
      <w:r>
        <w:rPr>
          <w:rFonts w:ascii="Cambria" w:hAnsi="Cambria"/>
        </w:rPr>
        <w:t>URLs</w:t>
      </w:r>
      <w:r w:rsidRPr="00B62943">
        <w:rPr>
          <w:rFonts w:ascii="Cambria" w:hAnsi="Cambria"/>
        </w:rPr>
        <w:t xml:space="preserve"> that might show them another asset’s data, the site validates every </w:t>
      </w:r>
      <w:r>
        <w:rPr>
          <w:rFonts w:ascii="Cambria" w:hAnsi="Cambria"/>
        </w:rPr>
        <w:t>request to ensure that the u</w:t>
      </w:r>
      <w:r w:rsidR="00E869FF">
        <w:rPr>
          <w:rFonts w:ascii="Cambria" w:hAnsi="Cambria"/>
        </w:rPr>
        <w:t xml:space="preserve">ser is entitled to see the page. The </w:t>
      </w:r>
      <w:r w:rsidR="001D3C68">
        <w:rPr>
          <w:rFonts w:ascii="Cambria" w:hAnsi="Cambria"/>
        </w:rPr>
        <w:t>user will see a “You are not authorised…” message if they try to view a page they shouldn’t be viewing.</w:t>
      </w:r>
    </w:p>
    <w:p w14:paraId="6FB960A3" w14:textId="77777777" w:rsidR="003549BA" w:rsidRDefault="003549BA" w:rsidP="00737F91">
      <w:pPr>
        <w:jc w:val="both"/>
        <w:rPr>
          <w:rFonts w:ascii="Cambria" w:hAnsi="Cambria"/>
        </w:rPr>
      </w:pPr>
      <w:r>
        <w:rPr>
          <w:rFonts w:ascii="Cambria" w:hAnsi="Cambria"/>
        </w:rPr>
        <w:t xml:space="preserve">The ‘Sign In’ and ‘Register’ form fields are tested for missing fields and duplicate passwords. When first-time registering, the email address (username) is also tested to see if it has already been used in order to avoid a duplicate primary key error. </w:t>
      </w:r>
    </w:p>
    <w:p w14:paraId="4A509857" w14:textId="31B50B53" w:rsidR="00947F12" w:rsidRPr="007D5066" w:rsidRDefault="003549BA" w:rsidP="00737F91">
      <w:pPr>
        <w:jc w:val="both"/>
        <w:rPr>
          <w:rFonts w:ascii="Cambria" w:hAnsi="Cambria"/>
        </w:rPr>
      </w:pPr>
      <w:r>
        <w:rPr>
          <w:rFonts w:ascii="Cambria" w:hAnsi="Cambria"/>
        </w:rPr>
        <w:t xml:space="preserve">I used the Python </w:t>
      </w:r>
      <w:r w:rsidR="00230D55">
        <w:rPr>
          <w:rFonts w:ascii="Cambria" w:hAnsi="Cambria"/>
        </w:rPr>
        <w:t xml:space="preserve">Console </w:t>
      </w:r>
      <w:r>
        <w:rPr>
          <w:rFonts w:ascii="Cambria" w:hAnsi="Cambria"/>
        </w:rPr>
        <w:t xml:space="preserve">to test each query prior to using it in the code as a quick way to </w:t>
      </w:r>
      <w:r w:rsidR="00230D55">
        <w:rPr>
          <w:rFonts w:ascii="Cambria" w:hAnsi="Cambria"/>
        </w:rPr>
        <w:t>ensure</w:t>
      </w:r>
      <w:r>
        <w:rPr>
          <w:rFonts w:ascii="Cambria" w:hAnsi="Cambria"/>
        </w:rPr>
        <w:t xml:space="preserve"> if the correct data would be pulled.</w:t>
      </w:r>
      <w:r w:rsidR="00230D55">
        <w:rPr>
          <w:rFonts w:ascii="Cambria" w:hAnsi="Cambria"/>
        </w:rPr>
        <w:t xml:space="preserve"> Many print statements in the code also helped when testing to see that the code stepped into each section correctly.</w:t>
      </w:r>
    </w:p>
    <w:p w14:paraId="109D11E1" w14:textId="77777777" w:rsidR="007D5066" w:rsidRPr="007D5066" w:rsidRDefault="007D5066" w:rsidP="007D5066"/>
    <w:p w14:paraId="21B25834" w14:textId="77777777" w:rsidR="0022167D" w:rsidRDefault="0022167D">
      <w:pPr>
        <w:rPr>
          <w:rFonts w:ascii="Cambria" w:hAnsi="Cambria"/>
          <w:smallCaps/>
          <w:spacing w:val="5"/>
          <w:sz w:val="32"/>
          <w:szCs w:val="32"/>
        </w:rPr>
      </w:pPr>
      <w:r>
        <w:rPr>
          <w:rFonts w:ascii="Cambria" w:hAnsi="Cambria"/>
        </w:rPr>
        <w:br w:type="page"/>
      </w:r>
    </w:p>
    <w:p w14:paraId="051F4F0F" w14:textId="448E49CF" w:rsidR="00814F10" w:rsidRPr="00B62943" w:rsidRDefault="00814F10" w:rsidP="000F24E7">
      <w:pPr>
        <w:pStyle w:val="Heading1"/>
        <w:jc w:val="both"/>
        <w:rPr>
          <w:rFonts w:ascii="Cambria" w:hAnsi="Cambria"/>
        </w:rPr>
      </w:pPr>
      <w:bookmarkStart w:id="27" w:name="_Toc469326094"/>
      <w:r w:rsidRPr="00B62943">
        <w:rPr>
          <w:rFonts w:ascii="Cambria" w:hAnsi="Cambria"/>
        </w:rPr>
        <w:lastRenderedPageBreak/>
        <w:t>Next Steps</w:t>
      </w:r>
      <w:bookmarkEnd w:id="27"/>
    </w:p>
    <w:p w14:paraId="1D28B7D6" w14:textId="77777777" w:rsidR="00814F10" w:rsidRPr="00B62943" w:rsidRDefault="00814F10" w:rsidP="000F24E7">
      <w:pPr>
        <w:pStyle w:val="Heading8"/>
        <w:jc w:val="both"/>
        <w:rPr>
          <w:rFonts w:ascii="Cambria" w:hAnsi="Cambria"/>
        </w:rPr>
      </w:pPr>
    </w:p>
    <w:p w14:paraId="7704AC89" w14:textId="1DB80A8C" w:rsidR="007B3169" w:rsidRDefault="007B3169" w:rsidP="007B3169">
      <w:pPr>
        <w:jc w:val="both"/>
        <w:rPr>
          <w:rFonts w:ascii="Cambria" w:hAnsi="Cambria"/>
        </w:rPr>
      </w:pPr>
      <w:r w:rsidRPr="00182F4C">
        <w:rPr>
          <w:rFonts w:ascii="Cambria" w:hAnsi="Cambria"/>
        </w:rPr>
        <w:t>For the purposes of this Project, in order to demonstrate these three</w:t>
      </w:r>
      <w:r w:rsidR="00182F4C">
        <w:rPr>
          <w:rFonts w:ascii="Cambria" w:hAnsi="Cambria"/>
        </w:rPr>
        <w:t xml:space="preserve"> sample Assets</w:t>
      </w:r>
      <w:r w:rsidRPr="00182F4C">
        <w:rPr>
          <w:rFonts w:ascii="Cambria" w:hAnsi="Cambria"/>
        </w:rPr>
        <w:t>, I manually populated the Asset tables with the initial Asset data using the Django Admin Panel. When this site goes live, the intention is that the initial setting-up of Assets will be carried out by the Owners themselves so that the entire process is automated and anyone anywhere will be able to use this site to manage their Assets.  Also for this Project I have pre-linked the exist</w:t>
      </w:r>
      <w:r w:rsidR="00F61B35">
        <w:rPr>
          <w:rFonts w:ascii="Cambria" w:hAnsi="Cambria"/>
        </w:rPr>
        <w:t>ing set of users to particular owners. Any t</w:t>
      </w:r>
      <w:r w:rsidR="00737F91">
        <w:rPr>
          <w:rFonts w:ascii="Cambria" w:hAnsi="Cambria"/>
        </w:rPr>
        <w:t>est users who use the Invite Code mentioned above, are also linked to one particular owner.</w:t>
      </w:r>
      <w:r w:rsidRPr="00182F4C">
        <w:rPr>
          <w:rFonts w:ascii="Cambria" w:hAnsi="Cambria"/>
        </w:rPr>
        <w:t xml:space="preserve"> In the </w:t>
      </w:r>
      <w:r w:rsidR="00F61B35" w:rsidRPr="00182F4C">
        <w:rPr>
          <w:rFonts w:ascii="Cambria" w:hAnsi="Cambria"/>
        </w:rPr>
        <w:t>future,</w:t>
      </w:r>
      <w:r w:rsidRPr="00182F4C">
        <w:rPr>
          <w:rFonts w:ascii="Cambria" w:hAnsi="Cambria"/>
        </w:rPr>
        <w:t xml:space="preserve"> this will be performed by an emailed invitation link whereby an Owner of an asset will be given functionality to send an ‘invite code’ to a User. </w:t>
      </w:r>
    </w:p>
    <w:p w14:paraId="3ADCAFCB" w14:textId="77777777" w:rsidR="00BC3BED" w:rsidRDefault="00BC3BED" w:rsidP="007B3169">
      <w:pPr>
        <w:jc w:val="both"/>
        <w:rPr>
          <w:rFonts w:ascii="Cambria" w:hAnsi="Cambria"/>
        </w:rPr>
      </w:pPr>
    </w:p>
    <w:p w14:paraId="3F50CF72" w14:textId="1D92D825" w:rsidR="00BC3BED" w:rsidRDefault="00BC3BED" w:rsidP="00BC3BED">
      <w:pPr>
        <w:pStyle w:val="Heading1"/>
      </w:pPr>
      <w:r>
        <w:t>REFERENCE</w:t>
      </w:r>
    </w:p>
    <w:p w14:paraId="3368A253" w14:textId="15336CE8" w:rsidR="00BC3BED" w:rsidRDefault="00BC3BED" w:rsidP="00BC3BED">
      <w:r>
        <w:t xml:space="preserve">Github </w:t>
      </w:r>
      <w:r>
        <w:tab/>
      </w:r>
      <w:r>
        <w:tab/>
      </w:r>
      <w:r>
        <w:tab/>
      </w:r>
      <w:hyperlink r:id="rId77" w:history="1">
        <w:r w:rsidRPr="006B1219">
          <w:rPr>
            <w:rStyle w:val="Hyperlink"/>
          </w:rPr>
          <w:t>https://github.com/mariahynes/HouseShare</w:t>
        </w:r>
      </w:hyperlink>
    </w:p>
    <w:p w14:paraId="726F6C73" w14:textId="3A5E466C" w:rsidR="00BC3BED" w:rsidRDefault="00BC3BED" w:rsidP="00BC3BED">
      <w:pPr>
        <w:rPr>
          <w:rStyle w:val="Hyperlink"/>
        </w:rPr>
      </w:pPr>
      <w:r>
        <w:t>Moqups</w:t>
      </w:r>
      <w:r>
        <w:tab/>
      </w:r>
      <w:r>
        <w:tab/>
      </w:r>
      <w:hyperlink r:id="rId78" w:history="1">
        <w:r w:rsidRPr="00430F9B">
          <w:rPr>
            <w:rStyle w:val="Hyperlink"/>
          </w:rPr>
          <w:t>https://classic.moqups.com/maria.hynes/o2MWzuUt</w:t>
        </w:r>
      </w:hyperlink>
    </w:p>
    <w:p w14:paraId="00296E7F" w14:textId="3A8D0864" w:rsidR="00BC3BED" w:rsidRDefault="00BC3BED" w:rsidP="00BC3BED">
      <w:r>
        <w:t>Reference Dates File</w:t>
      </w:r>
      <w:r>
        <w:tab/>
      </w:r>
      <w:r w:rsidR="00F61B35">
        <w:t>Date_Sample_</w:t>
      </w:r>
      <w:r>
        <w:t>for_testing.xls</w:t>
      </w:r>
      <w:r w:rsidR="00F61B35">
        <w:t>x</w:t>
      </w:r>
      <w:r>
        <w:t xml:space="preserve"> (in GitHub repo)</w:t>
      </w:r>
    </w:p>
    <w:p w14:paraId="0E9083D1" w14:textId="0E942E83" w:rsidR="00BC3BED" w:rsidRDefault="00BC3BED" w:rsidP="00BC3BED">
      <w:r>
        <w:t xml:space="preserve">This documentation </w:t>
      </w:r>
      <w:r>
        <w:tab/>
        <w:t>Project_3</w:t>
      </w:r>
      <w:r w:rsidR="0061267F">
        <w:t>_FINAL_DOCUMENTATION</w:t>
      </w:r>
      <w:bookmarkStart w:id="28" w:name="_GoBack"/>
      <w:bookmarkEnd w:id="28"/>
      <w:r>
        <w:t>.pdf (in GitHub repo)</w:t>
      </w:r>
    </w:p>
    <w:p w14:paraId="53541109" w14:textId="77777777" w:rsidR="00BC3BED" w:rsidRDefault="00BC3BED" w:rsidP="00BC3BED"/>
    <w:p w14:paraId="0079333C" w14:textId="77777777" w:rsidR="00BC3BED" w:rsidRDefault="00BC3BED" w:rsidP="00BC3BED">
      <w:pPr>
        <w:rPr>
          <w:rStyle w:val="Hyperlink"/>
        </w:rPr>
      </w:pPr>
    </w:p>
    <w:p w14:paraId="0B1A0473" w14:textId="77777777" w:rsidR="00BC3BED" w:rsidRDefault="00BC3BED" w:rsidP="00BC3BED">
      <w:pPr>
        <w:rPr>
          <w:rStyle w:val="Hyperlink"/>
        </w:rPr>
      </w:pPr>
    </w:p>
    <w:p w14:paraId="6B77AEF4" w14:textId="77777777" w:rsidR="00BC3BED" w:rsidRPr="00BC3BED" w:rsidRDefault="00BC3BED" w:rsidP="00BC3BED"/>
    <w:p w14:paraId="1A3313F2" w14:textId="77777777" w:rsidR="00BC3BED" w:rsidRDefault="00BC3BED" w:rsidP="007B3169">
      <w:pPr>
        <w:jc w:val="both"/>
        <w:rPr>
          <w:rFonts w:ascii="Cambria" w:hAnsi="Cambria"/>
        </w:rPr>
      </w:pPr>
    </w:p>
    <w:p w14:paraId="0A6B7C98" w14:textId="77777777" w:rsidR="008F112F" w:rsidRDefault="008F112F" w:rsidP="007B3169">
      <w:pPr>
        <w:jc w:val="both"/>
        <w:rPr>
          <w:rFonts w:ascii="Cambria" w:hAnsi="Cambria"/>
        </w:rPr>
      </w:pPr>
    </w:p>
    <w:p w14:paraId="589788B7" w14:textId="77777777" w:rsidR="008F112F" w:rsidRDefault="008F112F" w:rsidP="007B3169">
      <w:pPr>
        <w:jc w:val="both"/>
        <w:rPr>
          <w:rFonts w:ascii="Cambria" w:hAnsi="Cambria"/>
        </w:rPr>
      </w:pPr>
    </w:p>
    <w:p w14:paraId="1A352D80" w14:textId="77777777" w:rsidR="00814F10" w:rsidRPr="00B62943" w:rsidRDefault="00814F10" w:rsidP="000F24E7">
      <w:pPr>
        <w:jc w:val="both"/>
        <w:rPr>
          <w:rFonts w:ascii="Cambria" w:hAnsi="Cambria"/>
        </w:rPr>
      </w:pPr>
    </w:p>
    <w:p w14:paraId="03D367DF" w14:textId="77777777" w:rsidR="008E61C3" w:rsidRPr="00B62943" w:rsidRDefault="008E61C3" w:rsidP="000F24E7">
      <w:pPr>
        <w:jc w:val="both"/>
        <w:rPr>
          <w:rFonts w:ascii="Cambria" w:hAnsi="Cambria"/>
        </w:rPr>
      </w:pPr>
    </w:p>
    <w:p w14:paraId="414147BC" w14:textId="77777777" w:rsidR="008E61C3" w:rsidRPr="00B62943" w:rsidRDefault="008E61C3" w:rsidP="000F24E7">
      <w:pPr>
        <w:jc w:val="both"/>
        <w:rPr>
          <w:rFonts w:ascii="Cambria" w:hAnsi="Cambria"/>
        </w:rPr>
      </w:pPr>
    </w:p>
    <w:p w14:paraId="11A067EB" w14:textId="77777777" w:rsidR="008E61C3" w:rsidRPr="00B62943" w:rsidRDefault="008E61C3" w:rsidP="000F24E7">
      <w:pPr>
        <w:jc w:val="both"/>
        <w:rPr>
          <w:rFonts w:ascii="Cambria" w:hAnsi="Cambria"/>
        </w:rPr>
      </w:pPr>
    </w:p>
    <w:p w14:paraId="1163C257" w14:textId="77777777" w:rsidR="00AC79A4" w:rsidRPr="00B62943" w:rsidRDefault="00AC79A4" w:rsidP="000F24E7">
      <w:pPr>
        <w:jc w:val="both"/>
        <w:rPr>
          <w:rFonts w:ascii="Cambria" w:hAnsi="Cambria"/>
        </w:rPr>
      </w:pPr>
    </w:p>
    <w:p w14:paraId="61AF6F6F" w14:textId="77777777" w:rsidR="009E786E" w:rsidRPr="00B62943" w:rsidRDefault="009E786E" w:rsidP="000F24E7">
      <w:pPr>
        <w:jc w:val="both"/>
        <w:rPr>
          <w:rFonts w:ascii="Cambria" w:hAnsi="Cambria"/>
        </w:rPr>
      </w:pPr>
    </w:p>
    <w:p w14:paraId="405446D3" w14:textId="77777777" w:rsidR="005D7C92" w:rsidRPr="00B62943" w:rsidRDefault="005D7C92" w:rsidP="000F24E7">
      <w:pPr>
        <w:jc w:val="both"/>
        <w:rPr>
          <w:rFonts w:ascii="Cambria" w:hAnsi="Cambria"/>
        </w:rPr>
      </w:pPr>
    </w:p>
    <w:p w14:paraId="0EF78C57" w14:textId="77777777" w:rsidR="00B63535" w:rsidRPr="00B62943" w:rsidRDefault="00B63535" w:rsidP="000F24E7">
      <w:pPr>
        <w:jc w:val="both"/>
        <w:rPr>
          <w:rFonts w:ascii="Cambria" w:hAnsi="Cambria"/>
        </w:rPr>
      </w:pPr>
    </w:p>
    <w:p w14:paraId="4D59872F" w14:textId="77777777" w:rsidR="009B2A85" w:rsidRPr="00B62943" w:rsidRDefault="009B2A85" w:rsidP="000F24E7">
      <w:pPr>
        <w:jc w:val="both"/>
        <w:rPr>
          <w:rFonts w:ascii="Cambria" w:hAnsi="Cambria"/>
        </w:rPr>
      </w:pPr>
    </w:p>
    <w:p w14:paraId="237099D0" w14:textId="77777777" w:rsidR="009B2A85" w:rsidRPr="00B62943" w:rsidRDefault="009B2A85" w:rsidP="000F24E7">
      <w:pPr>
        <w:jc w:val="both"/>
        <w:rPr>
          <w:rFonts w:ascii="Cambria" w:hAnsi="Cambria"/>
        </w:rPr>
      </w:pPr>
    </w:p>
    <w:sectPr w:rsidR="009B2A85" w:rsidRPr="00B62943" w:rsidSect="00DD0973">
      <w:headerReference w:type="default" r:id="rId79"/>
      <w:footerReference w:type="default" r:id="rId80"/>
      <w:pgSz w:w="11907" w:h="16839" w:code="9"/>
      <w:pgMar w:top="1440" w:right="1080" w:bottom="1440" w:left="1080" w:header="720"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1E75F0" w14:textId="77777777" w:rsidR="00BB6B8A" w:rsidRDefault="00BB6B8A">
      <w:pPr>
        <w:spacing w:after="0" w:line="240" w:lineRule="auto"/>
      </w:pPr>
      <w:r>
        <w:separator/>
      </w:r>
    </w:p>
    <w:p w14:paraId="429F242C" w14:textId="77777777" w:rsidR="00BB6B8A" w:rsidRDefault="00BB6B8A"/>
  </w:endnote>
  <w:endnote w:type="continuationSeparator" w:id="0">
    <w:p w14:paraId="7DD14492" w14:textId="77777777" w:rsidR="00BB6B8A" w:rsidRDefault="00BB6B8A">
      <w:pPr>
        <w:spacing w:after="0" w:line="240" w:lineRule="auto"/>
      </w:pPr>
      <w:r>
        <w:continuationSeparator/>
      </w:r>
    </w:p>
    <w:p w14:paraId="60409DA2" w14:textId="77777777" w:rsidR="00BB6B8A" w:rsidRDefault="00BB6B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Mincho">
    <w:charset w:val="80"/>
    <w:family w:val="roma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360EAE" w14:textId="70EEFE47" w:rsidR="00F61B35" w:rsidRDefault="00F61B35">
    <w:pPr>
      <w:pStyle w:val="Footer"/>
    </w:pPr>
    <w:r>
      <w:ptab w:relativeTo="margin" w:alignment="right" w:leader="none"/>
    </w:r>
    <w:r>
      <w:fldChar w:fldCharType="begin"/>
    </w:r>
    <w:r>
      <w:instrText xml:space="preserve"> PAGE </w:instrText>
    </w:r>
    <w:r>
      <w:fldChar w:fldCharType="separate"/>
    </w:r>
    <w:r w:rsidR="000D1393">
      <w:rPr>
        <w:noProof/>
      </w:rPr>
      <w:t>22</w:t>
    </w:r>
    <w:r>
      <w:rPr>
        <w:noProof/>
      </w:rPr>
      <w:fldChar w:fldCharType="end"/>
    </w:r>
    <w:r>
      <w:t xml:space="preserve"> </w:t>
    </w:r>
    <w:r>
      <w:rPr>
        <w:noProof/>
        <w:lang w:val="en-IE" w:eastAsia="en-IE"/>
      </w:rPr>
      <mc:AlternateContent>
        <mc:Choice Requires="wps">
          <w:drawing>
            <wp:inline distT="0" distB="0" distL="0" distR="0" wp14:anchorId="147616F1" wp14:editId="115AD9D2">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68B94AFA"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ad0101 [3204]" strokeweight="3pt">
              <v:stroke linestyle="thinThin"/>
              <v:shadow color="#1f2f3f" opacity=".5" offset=",3pt"/>
              <w10:anchorlock/>
            </v:oval>
          </w:pict>
        </mc:Fallback>
      </mc:AlternateContent>
    </w:r>
  </w:p>
  <w:p w14:paraId="0F21D453" w14:textId="77777777" w:rsidR="00F61B35" w:rsidRDefault="00F61B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A99F3F" w14:textId="77777777" w:rsidR="00BB6B8A" w:rsidRDefault="00BB6B8A">
      <w:pPr>
        <w:spacing w:after="0" w:line="240" w:lineRule="auto"/>
      </w:pPr>
      <w:r>
        <w:separator/>
      </w:r>
    </w:p>
    <w:p w14:paraId="154F1F90" w14:textId="77777777" w:rsidR="00BB6B8A" w:rsidRDefault="00BB6B8A"/>
  </w:footnote>
  <w:footnote w:type="continuationSeparator" w:id="0">
    <w:p w14:paraId="534517E4" w14:textId="77777777" w:rsidR="00BB6B8A" w:rsidRDefault="00BB6B8A">
      <w:pPr>
        <w:spacing w:after="0" w:line="240" w:lineRule="auto"/>
      </w:pPr>
      <w:r>
        <w:continuationSeparator/>
      </w:r>
    </w:p>
    <w:p w14:paraId="1CB2607E" w14:textId="77777777" w:rsidR="00BB6B8A" w:rsidRDefault="00BB6B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20721" w14:textId="77777777" w:rsidR="00F61B35" w:rsidRDefault="00F61B35">
    <w:pPr>
      <w:pStyle w:val="Header"/>
    </w:pPr>
    <w:r>
      <w:ptab w:relativeTo="margin" w:alignment="right" w:leader="none"/>
    </w:r>
    <w:sdt>
      <w:sdtPr>
        <w:id w:val="1984345379"/>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t xml:space="preserve">     </w:t>
        </w:r>
      </w:sdtContent>
    </w:sdt>
    <w:r>
      <w:rPr>
        <w:noProof/>
        <w:lang w:val="en-IE" w:eastAsia="en-IE"/>
      </w:rPr>
      <mc:AlternateContent>
        <mc:Choice Requires="wps">
          <w:drawing>
            <wp:anchor distT="0" distB="0" distL="114300" distR="114300" simplePos="0" relativeHeight="251659264" behindDoc="0" locked="0" layoutInCell="1" allowOverlap="1" wp14:anchorId="5B12AE5E" wp14:editId="76B8392B">
              <wp:simplePos x="0" y="0"/>
              <mc:AlternateContent>
                <mc:Choice Requires="wp14">
                  <wp:positionH relativeFrom="page">
                    <wp14:pctPosHOffset>97000</wp14:pctPosHOffset>
                  </wp:positionH>
                </mc:Choice>
                <mc:Fallback>
                  <wp:positionH relativeFrom="page">
                    <wp:posOffset>7333615</wp:posOffset>
                  </wp:positionH>
                </mc:Fallback>
              </mc:AlternateContent>
              <wp:positionV relativeFrom="page">
                <wp:align>center</wp:align>
              </wp:positionV>
              <wp:extent cx="0" cy="10239375"/>
              <wp:effectExtent l="0" t="0" r="19050" b="0"/>
              <wp:wrapNone/>
              <wp:docPr id="7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09BD1E44" id="_x0000_t32" coordsize="21600,21600" o:spt="32" o:oned="t" path="m,l21600,21600e" filled="f">
              <v:path arrowok="t" fillok="f" o:connecttype="none"/>
              <o:lock v:ext="edit" shapetype="t"/>
            </v:shapetype>
            <v:shape id="AutoShape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" strokecolor="#ad0101 [3204]" strokeweight="1pt">
              <w10:wrap anchorx="page" anchory="page"/>
            </v:shape>
          </w:pict>
        </mc:Fallback>
      </mc:AlternateContent>
    </w:r>
  </w:p>
  <w:p w14:paraId="49AD0E48" w14:textId="77777777" w:rsidR="00F61B35" w:rsidRDefault="00F61B3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B3072"/>
    <w:multiLevelType w:val="hybridMultilevel"/>
    <w:tmpl w:val="D14C0C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1C5057"/>
    <w:multiLevelType w:val="hybridMultilevel"/>
    <w:tmpl w:val="006460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D814BA"/>
    <w:multiLevelType w:val="hybridMultilevel"/>
    <w:tmpl w:val="E2A095E2"/>
    <w:lvl w:ilvl="0" w:tplc="C922A198">
      <w:numFmt w:val="bullet"/>
      <w:lvlText w:val=""/>
      <w:lvlJc w:val="left"/>
      <w:pPr>
        <w:ind w:left="1080" w:hanging="360"/>
      </w:pPr>
      <w:rPr>
        <w:rFonts w:ascii="Symbol" w:eastAsiaTheme="minorHAnsi" w:hAnsi="Symbol"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A46B3D"/>
    <w:multiLevelType w:val="hybridMultilevel"/>
    <w:tmpl w:val="6B1A1B88"/>
    <w:lvl w:ilvl="0" w:tplc="8B0A6F54">
      <w:start w:val="1"/>
      <w:numFmt w:val="decimal"/>
      <w:lvlText w:val="%1."/>
      <w:lvlJc w:val="left"/>
      <w:pPr>
        <w:ind w:left="720" w:hanging="360"/>
      </w:pPr>
      <w:rPr>
        <w:rFonts w:ascii="Cambria" w:eastAsiaTheme="minorHAnsi" w:hAnsi="Cambria" w:cstheme="minorHAnsi"/>
      </w:r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AD0101" w:themeColor="accent1"/>
        <w:sz w:val="16"/>
      </w:rPr>
    </w:lvl>
    <w:lvl w:ilvl="1">
      <w:start w:val="1"/>
      <w:numFmt w:val="bullet"/>
      <w:lvlText w:val=""/>
      <w:lvlJc w:val="left"/>
      <w:pPr>
        <w:ind w:left="490" w:hanging="245"/>
      </w:pPr>
      <w:rPr>
        <w:rFonts w:ascii="Symbol" w:hAnsi="Symbol" w:hint="default"/>
        <w:color w:val="AD0101" w:themeColor="accent1"/>
        <w:sz w:val="18"/>
      </w:rPr>
    </w:lvl>
    <w:lvl w:ilvl="2">
      <w:start w:val="1"/>
      <w:numFmt w:val="bullet"/>
      <w:lvlText w:val=""/>
      <w:lvlJc w:val="left"/>
      <w:pPr>
        <w:ind w:left="735" w:hanging="245"/>
      </w:pPr>
      <w:rPr>
        <w:rFonts w:ascii="Symbol" w:hAnsi="Symbol" w:hint="default"/>
        <w:color w:val="AD0101" w:themeColor="accent1"/>
        <w:sz w:val="18"/>
      </w:rPr>
    </w:lvl>
    <w:lvl w:ilvl="3">
      <w:start w:val="1"/>
      <w:numFmt w:val="bullet"/>
      <w:lvlText w:val=""/>
      <w:lvlJc w:val="left"/>
      <w:pPr>
        <w:ind w:left="980" w:hanging="245"/>
      </w:pPr>
      <w:rPr>
        <w:rFonts w:ascii="Symbol" w:hAnsi="Symbol" w:hint="default"/>
        <w:color w:val="810000" w:themeColor="accent1" w:themeShade="BF"/>
        <w:sz w:val="12"/>
      </w:rPr>
    </w:lvl>
    <w:lvl w:ilvl="4">
      <w:start w:val="1"/>
      <w:numFmt w:val="bullet"/>
      <w:lvlText w:val=""/>
      <w:lvlJc w:val="left"/>
      <w:pPr>
        <w:ind w:left="1225" w:hanging="245"/>
      </w:pPr>
      <w:rPr>
        <w:rFonts w:ascii="Symbol" w:hAnsi="Symbol" w:hint="default"/>
        <w:color w:val="810000" w:themeColor="accent1" w:themeShade="BF"/>
        <w:sz w:val="12"/>
      </w:rPr>
    </w:lvl>
    <w:lvl w:ilvl="5">
      <w:start w:val="1"/>
      <w:numFmt w:val="bullet"/>
      <w:lvlText w:val=""/>
      <w:lvlJc w:val="left"/>
      <w:pPr>
        <w:ind w:left="1470" w:hanging="245"/>
      </w:pPr>
      <w:rPr>
        <w:rFonts w:ascii="Symbol" w:hAnsi="Symbol" w:hint="default"/>
        <w:color w:val="730E00" w:themeColor="accent6"/>
        <w:sz w:val="12"/>
      </w:rPr>
    </w:lvl>
    <w:lvl w:ilvl="6">
      <w:start w:val="1"/>
      <w:numFmt w:val="bullet"/>
      <w:lvlText w:val=""/>
      <w:lvlJc w:val="left"/>
      <w:pPr>
        <w:ind w:left="1715" w:hanging="245"/>
      </w:pPr>
      <w:rPr>
        <w:rFonts w:ascii="Symbol" w:hAnsi="Symbol" w:hint="default"/>
        <w:color w:val="730E00" w:themeColor="accent6"/>
        <w:sz w:val="12"/>
      </w:rPr>
    </w:lvl>
    <w:lvl w:ilvl="7">
      <w:start w:val="1"/>
      <w:numFmt w:val="bullet"/>
      <w:lvlText w:val=""/>
      <w:lvlJc w:val="left"/>
      <w:pPr>
        <w:ind w:left="1960" w:hanging="245"/>
      </w:pPr>
      <w:rPr>
        <w:rFonts w:ascii="Symbol" w:hAnsi="Symbol" w:hint="default"/>
        <w:color w:val="730E00" w:themeColor="accent6"/>
        <w:sz w:val="12"/>
      </w:rPr>
    </w:lvl>
    <w:lvl w:ilvl="8">
      <w:start w:val="1"/>
      <w:numFmt w:val="bullet"/>
      <w:lvlText w:val=""/>
      <w:lvlJc w:val="left"/>
      <w:pPr>
        <w:ind w:left="2205" w:hanging="245"/>
      </w:pPr>
      <w:rPr>
        <w:rFonts w:ascii="Symbol" w:hAnsi="Symbol" w:hint="default"/>
        <w:color w:val="730E00" w:themeColor="accent6"/>
        <w:sz w:val="12"/>
      </w:rPr>
    </w:lvl>
  </w:abstractNum>
  <w:abstractNum w:abstractNumId="5" w15:restartNumberingAfterBreak="0">
    <w:nsid w:val="0CF84364"/>
    <w:multiLevelType w:val="hybridMultilevel"/>
    <w:tmpl w:val="30BABC3C"/>
    <w:lvl w:ilvl="0" w:tplc="08090011">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5D835D1"/>
    <w:multiLevelType w:val="hybridMultilevel"/>
    <w:tmpl w:val="C45A6DBE"/>
    <w:lvl w:ilvl="0" w:tplc="0809000F">
      <w:start w:val="1"/>
      <w:numFmt w:val="decimal"/>
      <w:lvlText w:val="%1."/>
      <w:lvlJc w:val="left"/>
      <w:pPr>
        <w:ind w:left="108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6D7643F"/>
    <w:multiLevelType w:val="hybridMultilevel"/>
    <w:tmpl w:val="FDCE8B0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86E7079"/>
    <w:multiLevelType w:val="hybridMultilevel"/>
    <w:tmpl w:val="F71EEF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303030" w:themeColor="text2"/>
      </w:rPr>
    </w:lvl>
    <w:lvl w:ilvl="2">
      <w:start w:val="1"/>
      <w:numFmt w:val="lowerRoman"/>
      <w:lvlText w:val="%3)"/>
      <w:lvlJc w:val="left"/>
      <w:pPr>
        <w:ind w:left="864" w:hanging="288"/>
      </w:pPr>
      <w:rPr>
        <w:rFonts w:hint="default"/>
        <w:color w:val="303030" w:themeColor="text2"/>
      </w:rPr>
    </w:lvl>
    <w:lvl w:ilvl="3">
      <w:start w:val="1"/>
      <w:numFmt w:val="decimal"/>
      <w:lvlText w:val="(%4)"/>
      <w:lvlJc w:val="left"/>
      <w:pPr>
        <w:ind w:left="1152" w:hanging="288"/>
      </w:pPr>
      <w:rPr>
        <w:rFonts w:hint="default"/>
        <w:color w:val="303030" w:themeColor="text2"/>
      </w:rPr>
    </w:lvl>
    <w:lvl w:ilvl="4">
      <w:start w:val="1"/>
      <w:numFmt w:val="lowerLetter"/>
      <w:lvlText w:val="(%5)"/>
      <w:lvlJc w:val="left"/>
      <w:pPr>
        <w:ind w:left="1440" w:hanging="288"/>
      </w:pPr>
      <w:rPr>
        <w:rFonts w:hint="default"/>
        <w:color w:val="303030" w:themeColor="text2"/>
      </w:rPr>
    </w:lvl>
    <w:lvl w:ilvl="5">
      <w:start w:val="1"/>
      <w:numFmt w:val="lowerRoman"/>
      <w:lvlText w:val="(%6)"/>
      <w:lvlJc w:val="left"/>
      <w:pPr>
        <w:ind w:left="1728" w:hanging="288"/>
      </w:pPr>
      <w:rPr>
        <w:rFonts w:hint="default"/>
        <w:color w:val="303030" w:themeColor="text2"/>
      </w:rPr>
    </w:lvl>
    <w:lvl w:ilvl="6">
      <w:start w:val="1"/>
      <w:numFmt w:val="decimal"/>
      <w:lvlText w:val="%7."/>
      <w:lvlJc w:val="left"/>
      <w:pPr>
        <w:ind w:left="2016" w:hanging="288"/>
      </w:pPr>
      <w:rPr>
        <w:rFonts w:hint="default"/>
        <w:color w:val="303030" w:themeColor="text2"/>
      </w:rPr>
    </w:lvl>
    <w:lvl w:ilvl="7">
      <w:start w:val="1"/>
      <w:numFmt w:val="lowerLetter"/>
      <w:lvlText w:val="%8."/>
      <w:lvlJc w:val="left"/>
      <w:pPr>
        <w:ind w:left="2304" w:hanging="288"/>
      </w:pPr>
      <w:rPr>
        <w:rFonts w:hint="default"/>
        <w:color w:val="303030" w:themeColor="text2"/>
      </w:rPr>
    </w:lvl>
    <w:lvl w:ilvl="8">
      <w:start w:val="1"/>
      <w:numFmt w:val="lowerRoman"/>
      <w:lvlText w:val="%9."/>
      <w:lvlJc w:val="left"/>
      <w:pPr>
        <w:ind w:left="2592" w:hanging="288"/>
      </w:pPr>
      <w:rPr>
        <w:rFonts w:hint="default"/>
        <w:color w:val="303030" w:themeColor="text2"/>
      </w:rPr>
    </w:lvl>
  </w:abstractNum>
  <w:abstractNum w:abstractNumId="10" w15:restartNumberingAfterBreak="0">
    <w:nsid w:val="1DF575A1"/>
    <w:multiLevelType w:val="hybridMultilevel"/>
    <w:tmpl w:val="30BABC3C"/>
    <w:lvl w:ilvl="0" w:tplc="08090011">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2861C73"/>
    <w:multiLevelType w:val="hybridMultilevel"/>
    <w:tmpl w:val="1D1AD0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902F28"/>
    <w:multiLevelType w:val="hybridMultilevel"/>
    <w:tmpl w:val="9594F24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7E36095"/>
    <w:multiLevelType w:val="hybridMultilevel"/>
    <w:tmpl w:val="133C5BB8"/>
    <w:lvl w:ilvl="0" w:tplc="6DA491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B150990"/>
    <w:multiLevelType w:val="hybridMultilevel"/>
    <w:tmpl w:val="03F05EEC"/>
    <w:lvl w:ilvl="0" w:tplc="C922A198">
      <w:numFmt w:val="bullet"/>
      <w:lvlText w:val=""/>
      <w:lvlJc w:val="left"/>
      <w:pPr>
        <w:ind w:left="1080" w:hanging="360"/>
      </w:pPr>
      <w:rPr>
        <w:rFonts w:ascii="Symbol" w:eastAsiaTheme="minorHAnsi" w:hAnsi="Symbol"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098675E"/>
    <w:multiLevelType w:val="hybridMultilevel"/>
    <w:tmpl w:val="AB66002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721BE9"/>
    <w:multiLevelType w:val="hybridMultilevel"/>
    <w:tmpl w:val="836A0A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2836C6"/>
    <w:multiLevelType w:val="hybridMultilevel"/>
    <w:tmpl w:val="2A100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9F6DF8"/>
    <w:multiLevelType w:val="hybridMultilevel"/>
    <w:tmpl w:val="DA4E97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3F4A4F"/>
    <w:multiLevelType w:val="hybridMultilevel"/>
    <w:tmpl w:val="0CD0C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DF758F"/>
    <w:multiLevelType w:val="hybridMultilevel"/>
    <w:tmpl w:val="45960D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D367B6"/>
    <w:multiLevelType w:val="hybridMultilevel"/>
    <w:tmpl w:val="220A2394"/>
    <w:lvl w:ilvl="0" w:tplc="C922A198">
      <w:numFmt w:val="bullet"/>
      <w:lvlText w:val=""/>
      <w:lvlJc w:val="left"/>
      <w:pPr>
        <w:ind w:left="108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CC40D0"/>
    <w:multiLevelType w:val="hybridMultilevel"/>
    <w:tmpl w:val="3B1C0CB6"/>
    <w:lvl w:ilvl="0" w:tplc="C922A198">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29639D"/>
    <w:multiLevelType w:val="hybridMultilevel"/>
    <w:tmpl w:val="874CDCF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4" w15:restartNumberingAfterBreak="0">
    <w:nsid w:val="5156231F"/>
    <w:multiLevelType w:val="hybridMultilevel"/>
    <w:tmpl w:val="689A439A"/>
    <w:lvl w:ilvl="0" w:tplc="08090011">
      <w:start w:val="6"/>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6542EF4"/>
    <w:multiLevelType w:val="hybridMultilevel"/>
    <w:tmpl w:val="1CF435A0"/>
    <w:lvl w:ilvl="0" w:tplc="C922A198">
      <w:numFmt w:val="bullet"/>
      <w:lvlText w:val=""/>
      <w:lvlJc w:val="left"/>
      <w:pPr>
        <w:ind w:left="108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6FF3C0E"/>
    <w:multiLevelType w:val="hybridMultilevel"/>
    <w:tmpl w:val="2A66D8F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E81A60"/>
    <w:multiLevelType w:val="hybridMultilevel"/>
    <w:tmpl w:val="33F82AC8"/>
    <w:lvl w:ilvl="0" w:tplc="3F04E5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DFA1C5E"/>
    <w:multiLevelType w:val="hybridMultilevel"/>
    <w:tmpl w:val="1492A3B4"/>
    <w:lvl w:ilvl="0" w:tplc="C922A198">
      <w:numFmt w:val="bullet"/>
      <w:lvlText w:val=""/>
      <w:lvlJc w:val="left"/>
      <w:pPr>
        <w:ind w:left="720" w:hanging="360"/>
      </w:pPr>
      <w:rPr>
        <w:rFonts w:ascii="Symbol" w:eastAsiaTheme="minorHAnsi" w:hAnsi="Symbol" w:cstheme="minorHAnsi" w:hint="default"/>
      </w:rPr>
    </w:lvl>
    <w:lvl w:ilvl="1" w:tplc="C922A198">
      <w:numFmt w:val="bullet"/>
      <w:lvlText w:val=""/>
      <w:lvlJc w:val="left"/>
      <w:pPr>
        <w:ind w:left="1440" w:hanging="360"/>
      </w:pPr>
      <w:rPr>
        <w:rFonts w:ascii="Symbol" w:eastAsiaTheme="minorHAnsi" w:hAnsi="Symbol" w:cstheme="minorHAns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667BBB"/>
    <w:multiLevelType w:val="hybridMultilevel"/>
    <w:tmpl w:val="2D64C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012C3A"/>
    <w:multiLevelType w:val="hybridMultilevel"/>
    <w:tmpl w:val="CA8AA4AE"/>
    <w:lvl w:ilvl="0" w:tplc="3F04E5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988490E"/>
    <w:multiLevelType w:val="hybridMultilevel"/>
    <w:tmpl w:val="572EF8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DF0817"/>
    <w:multiLevelType w:val="multilevel"/>
    <w:tmpl w:val="2CB22B62"/>
    <w:lvl w:ilvl="0">
      <w:start w:val="3"/>
      <w:numFmt w:val="decimal"/>
      <w:lvlText w:val="%1"/>
      <w:lvlJc w:val="left"/>
      <w:pPr>
        <w:ind w:left="360" w:hanging="360"/>
      </w:pPr>
      <w:rPr>
        <w:rFonts w:asciiTheme="majorHAnsi" w:hAnsiTheme="majorHAnsi" w:hint="default"/>
        <w:i/>
        <w:color w:val="6C6C73" w:themeColor="background2" w:themeShade="80"/>
        <w:sz w:val="24"/>
      </w:rPr>
    </w:lvl>
    <w:lvl w:ilvl="1">
      <w:start w:val="1"/>
      <w:numFmt w:val="decimal"/>
      <w:lvlText w:val="%1.%2"/>
      <w:lvlJc w:val="left"/>
      <w:pPr>
        <w:ind w:left="360" w:hanging="360"/>
      </w:pPr>
      <w:rPr>
        <w:rFonts w:asciiTheme="majorHAnsi" w:hAnsiTheme="majorHAnsi" w:hint="default"/>
        <w:i/>
        <w:color w:val="6C6C73" w:themeColor="background2" w:themeShade="80"/>
        <w:sz w:val="24"/>
      </w:rPr>
    </w:lvl>
    <w:lvl w:ilvl="2">
      <w:start w:val="1"/>
      <w:numFmt w:val="decimal"/>
      <w:lvlText w:val="%1.%2.%3"/>
      <w:lvlJc w:val="left"/>
      <w:pPr>
        <w:ind w:left="720" w:hanging="720"/>
      </w:pPr>
      <w:rPr>
        <w:rFonts w:asciiTheme="majorHAnsi" w:hAnsiTheme="majorHAnsi" w:hint="default"/>
        <w:i/>
        <w:color w:val="6C6C73" w:themeColor="background2" w:themeShade="80"/>
        <w:sz w:val="24"/>
      </w:rPr>
    </w:lvl>
    <w:lvl w:ilvl="3">
      <w:start w:val="1"/>
      <w:numFmt w:val="decimal"/>
      <w:lvlText w:val="%1.%2.%3.%4"/>
      <w:lvlJc w:val="left"/>
      <w:pPr>
        <w:ind w:left="720" w:hanging="720"/>
      </w:pPr>
      <w:rPr>
        <w:rFonts w:asciiTheme="majorHAnsi" w:hAnsiTheme="majorHAnsi" w:hint="default"/>
        <w:i/>
        <w:color w:val="6C6C73" w:themeColor="background2" w:themeShade="80"/>
        <w:sz w:val="24"/>
      </w:rPr>
    </w:lvl>
    <w:lvl w:ilvl="4">
      <w:start w:val="1"/>
      <w:numFmt w:val="decimal"/>
      <w:lvlText w:val="%1.%2.%3.%4.%5"/>
      <w:lvlJc w:val="left"/>
      <w:pPr>
        <w:ind w:left="1080" w:hanging="1080"/>
      </w:pPr>
      <w:rPr>
        <w:rFonts w:asciiTheme="majorHAnsi" w:hAnsiTheme="majorHAnsi" w:hint="default"/>
        <w:i/>
        <w:color w:val="6C6C73" w:themeColor="background2" w:themeShade="80"/>
        <w:sz w:val="24"/>
      </w:rPr>
    </w:lvl>
    <w:lvl w:ilvl="5">
      <w:start w:val="1"/>
      <w:numFmt w:val="decimal"/>
      <w:lvlText w:val="%1.%2.%3.%4.%5.%6"/>
      <w:lvlJc w:val="left"/>
      <w:pPr>
        <w:ind w:left="1080" w:hanging="1080"/>
      </w:pPr>
      <w:rPr>
        <w:rFonts w:asciiTheme="majorHAnsi" w:hAnsiTheme="majorHAnsi" w:hint="default"/>
        <w:i/>
        <w:color w:val="6C6C73" w:themeColor="background2" w:themeShade="80"/>
        <w:sz w:val="24"/>
      </w:rPr>
    </w:lvl>
    <w:lvl w:ilvl="6">
      <w:start w:val="1"/>
      <w:numFmt w:val="decimal"/>
      <w:lvlText w:val="%1.%2.%3.%4.%5.%6.%7"/>
      <w:lvlJc w:val="left"/>
      <w:pPr>
        <w:ind w:left="1440" w:hanging="1440"/>
      </w:pPr>
      <w:rPr>
        <w:rFonts w:asciiTheme="majorHAnsi" w:hAnsiTheme="majorHAnsi" w:hint="default"/>
        <w:i/>
        <w:color w:val="6C6C73" w:themeColor="background2" w:themeShade="80"/>
        <w:sz w:val="24"/>
      </w:rPr>
    </w:lvl>
    <w:lvl w:ilvl="7">
      <w:start w:val="1"/>
      <w:numFmt w:val="decimal"/>
      <w:lvlText w:val="%1.%2.%3.%4.%5.%6.%7.%8"/>
      <w:lvlJc w:val="left"/>
      <w:pPr>
        <w:ind w:left="1440" w:hanging="1440"/>
      </w:pPr>
      <w:rPr>
        <w:rFonts w:asciiTheme="majorHAnsi" w:hAnsiTheme="majorHAnsi" w:hint="default"/>
        <w:i/>
        <w:color w:val="6C6C73" w:themeColor="background2" w:themeShade="80"/>
        <w:sz w:val="24"/>
      </w:rPr>
    </w:lvl>
    <w:lvl w:ilvl="8">
      <w:start w:val="1"/>
      <w:numFmt w:val="decimal"/>
      <w:lvlText w:val="%1.%2.%3.%4.%5.%6.%7.%8.%9"/>
      <w:lvlJc w:val="left"/>
      <w:pPr>
        <w:ind w:left="1800" w:hanging="1800"/>
      </w:pPr>
      <w:rPr>
        <w:rFonts w:asciiTheme="majorHAnsi" w:hAnsiTheme="majorHAnsi" w:hint="default"/>
        <w:i/>
        <w:color w:val="6C6C73" w:themeColor="background2" w:themeShade="80"/>
        <w:sz w:val="24"/>
      </w:rPr>
    </w:lvl>
  </w:abstractNum>
  <w:abstractNum w:abstractNumId="33" w15:restartNumberingAfterBreak="0">
    <w:nsid w:val="76CB29CD"/>
    <w:multiLevelType w:val="hybridMultilevel"/>
    <w:tmpl w:val="C8D63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E20A34"/>
    <w:multiLevelType w:val="multilevel"/>
    <w:tmpl w:val="228800B8"/>
    <w:lvl w:ilvl="0">
      <w:start w:val="3"/>
      <w:numFmt w:val="decimal"/>
      <w:lvlText w:val="%1"/>
      <w:lvlJc w:val="left"/>
      <w:pPr>
        <w:ind w:left="360" w:hanging="360"/>
      </w:pPr>
      <w:rPr>
        <w:rFonts w:asciiTheme="majorHAnsi" w:hAnsiTheme="majorHAnsi" w:hint="default"/>
        <w:i/>
        <w:color w:val="6C6C73" w:themeColor="background2" w:themeShade="80"/>
        <w:sz w:val="24"/>
      </w:rPr>
    </w:lvl>
    <w:lvl w:ilvl="1">
      <w:start w:val="1"/>
      <w:numFmt w:val="decimal"/>
      <w:lvlText w:val="%1.%2"/>
      <w:lvlJc w:val="left"/>
      <w:pPr>
        <w:ind w:left="360" w:hanging="360"/>
      </w:pPr>
      <w:rPr>
        <w:rFonts w:asciiTheme="majorHAnsi" w:hAnsiTheme="majorHAnsi" w:hint="default"/>
        <w:i/>
        <w:color w:val="6C6C73" w:themeColor="background2" w:themeShade="80"/>
        <w:sz w:val="24"/>
      </w:rPr>
    </w:lvl>
    <w:lvl w:ilvl="2">
      <w:start w:val="1"/>
      <w:numFmt w:val="decimal"/>
      <w:lvlText w:val="%1.%2.%3"/>
      <w:lvlJc w:val="left"/>
      <w:pPr>
        <w:ind w:left="720" w:hanging="720"/>
      </w:pPr>
      <w:rPr>
        <w:rFonts w:asciiTheme="majorHAnsi" w:hAnsiTheme="majorHAnsi" w:hint="default"/>
        <w:i/>
        <w:color w:val="6C6C73" w:themeColor="background2" w:themeShade="80"/>
        <w:sz w:val="24"/>
      </w:rPr>
    </w:lvl>
    <w:lvl w:ilvl="3">
      <w:start w:val="1"/>
      <w:numFmt w:val="decimal"/>
      <w:lvlText w:val="%1.%2.%3.%4"/>
      <w:lvlJc w:val="left"/>
      <w:pPr>
        <w:ind w:left="720" w:hanging="720"/>
      </w:pPr>
      <w:rPr>
        <w:rFonts w:asciiTheme="majorHAnsi" w:hAnsiTheme="majorHAnsi" w:hint="default"/>
        <w:i/>
        <w:color w:val="6C6C73" w:themeColor="background2" w:themeShade="80"/>
        <w:sz w:val="24"/>
      </w:rPr>
    </w:lvl>
    <w:lvl w:ilvl="4">
      <w:start w:val="1"/>
      <w:numFmt w:val="decimal"/>
      <w:lvlText w:val="%1.%2.%3.%4.%5"/>
      <w:lvlJc w:val="left"/>
      <w:pPr>
        <w:ind w:left="1080" w:hanging="1080"/>
      </w:pPr>
      <w:rPr>
        <w:rFonts w:asciiTheme="majorHAnsi" w:hAnsiTheme="majorHAnsi" w:hint="default"/>
        <w:i/>
        <w:color w:val="6C6C73" w:themeColor="background2" w:themeShade="80"/>
        <w:sz w:val="24"/>
      </w:rPr>
    </w:lvl>
    <w:lvl w:ilvl="5">
      <w:start w:val="1"/>
      <w:numFmt w:val="decimal"/>
      <w:lvlText w:val="%1.%2.%3.%4.%5.%6"/>
      <w:lvlJc w:val="left"/>
      <w:pPr>
        <w:ind w:left="1080" w:hanging="1080"/>
      </w:pPr>
      <w:rPr>
        <w:rFonts w:asciiTheme="majorHAnsi" w:hAnsiTheme="majorHAnsi" w:hint="default"/>
        <w:i/>
        <w:color w:val="6C6C73" w:themeColor="background2" w:themeShade="80"/>
        <w:sz w:val="24"/>
      </w:rPr>
    </w:lvl>
    <w:lvl w:ilvl="6">
      <w:start w:val="1"/>
      <w:numFmt w:val="decimal"/>
      <w:lvlText w:val="%1.%2.%3.%4.%5.%6.%7"/>
      <w:lvlJc w:val="left"/>
      <w:pPr>
        <w:ind w:left="1440" w:hanging="1440"/>
      </w:pPr>
      <w:rPr>
        <w:rFonts w:asciiTheme="majorHAnsi" w:hAnsiTheme="majorHAnsi" w:hint="default"/>
        <w:i/>
        <w:color w:val="6C6C73" w:themeColor="background2" w:themeShade="80"/>
        <w:sz w:val="24"/>
      </w:rPr>
    </w:lvl>
    <w:lvl w:ilvl="7">
      <w:start w:val="1"/>
      <w:numFmt w:val="decimal"/>
      <w:lvlText w:val="%1.%2.%3.%4.%5.%6.%7.%8"/>
      <w:lvlJc w:val="left"/>
      <w:pPr>
        <w:ind w:left="1440" w:hanging="1440"/>
      </w:pPr>
      <w:rPr>
        <w:rFonts w:asciiTheme="majorHAnsi" w:hAnsiTheme="majorHAnsi" w:hint="default"/>
        <w:i/>
        <w:color w:val="6C6C73" w:themeColor="background2" w:themeShade="80"/>
        <w:sz w:val="24"/>
      </w:rPr>
    </w:lvl>
    <w:lvl w:ilvl="8">
      <w:start w:val="1"/>
      <w:numFmt w:val="decimal"/>
      <w:lvlText w:val="%1.%2.%3.%4.%5.%6.%7.%8.%9"/>
      <w:lvlJc w:val="left"/>
      <w:pPr>
        <w:ind w:left="1800" w:hanging="1800"/>
      </w:pPr>
      <w:rPr>
        <w:rFonts w:asciiTheme="majorHAnsi" w:hAnsiTheme="majorHAnsi" w:hint="default"/>
        <w:i/>
        <w:color w:val="6C6C73" w:themeColor="background2" w:themeShade="80"/>
        <w:sz w:val="24"/>
      </w:rPr>
    </w:lvl>
  </w:abstractNum>
  <w:abstractNum w:abstractNumId="35" w15:restartNumberingAfterBreak="0">
    <w:nsid w:val="7FB47347"/>
    <w:multiLevelType w:val="hybridMultilevel"/>
    <w:tmpl w:val="5114D546"/>
    <w:lvl w:ilvl="0" w:tplc="08090011">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FDD1761"/>
    <w:multiLevelType w:val="hybridMultilevel"/>
    <w:tmpl w:val="50B49D2C"/>
    <w:lvl w:ilvl="0" w:tplc="C922A198">
      <w:numFmt w:val="bullet"/>
      <w:lvlText w:val=""/>
      <w:lvlJc w:val="left"/>
      <w:pPr>
        <w:ind w:left="720" w:hanging="360"/>
      </w:pPr>
      <w:rPr>
        <w:rFonts w:ascii="Symbol" w:eastAsiaTheme="minorHAnsi" w:hAnsi="Symbol" w:cstheme="minorHAns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9"/>
  </w:num>
  <w:num w:numId="3">
    <w:abstractNumId w:val="4"/>
  </w:num>
  <w:num w:numId="4">
    <w:abstractNumId w:val="9"/>
  </w:num>
  <w:num w:numId="5">
    <w:abstractNumId w:val="4"/>
  </w:num>
  <w:num w:numId="6">
    <w:abstractNumId w:val="9"/>
  </w:num>
  <w:num w:numId="7">
    <w:abstractNumId w:val="18"/>
  </w:num>
  <w:num w:numId="8">
    <w:abstractNumId w:val="15"/>
  </w:num>
  <w:num w:numId="9">
    <w:abstractNumId w:val="7"/>
  </w:num>
  <w:num w:numId="10">
    <w:abstractNumId w:val="1"/>
  </w:num>
  <w:num w:numId="11">
    <w:abstractNumId w:val="26"/>
  </w:num>
  <w:num w:numId="12">
    <w:abstractNumId w:val="32"/>
  </w:num>
  <w:num w:numId="13">
    <w:abstractNumId w:val="34"/>
  </w:num>
  <w:num w:numId="14">
    <w:abstractNumId w:val="19"/>
  </w:num>
  <w:num w:numId="15">
    <w:abstractNumId w:val="23"/>
  </w:num>
  <w:num w:numId="16">
    <w:abstractNumId w:val="31"/>
  </w:num>
  <w:num w:numId="17">
    <w:abstractNumId w:val="24"/>
  </w:num>
  <w:num w:numId="18">
    <w:abstractNumId w:val="8"/>
  </w:num>
  <w:num w:numId="19">
    <w:abstractNumId w:val="29"/>
  </w:num>
  <w:num w:numId="20">
    <w:abstractNumId w:val="33"/>
  </w:num>
  <w:num w:numId="21">
    <w:abstractNumId w:val="2"/>
  </w:num>
  <w:num w:numId="22">
    <w:abstractNumId w:val="25"/>
  </w:num>
  <w:num w:numId="23">
    <w:abstractNumId w:val="13"/>
  </w:num>
  <w:num w:numId="24">
    <w:abstractNumId w:val="21"/>
  </w:num>
  <w:num w:numId="25">
    <w:abstractNumId w:val="22"/>
  </w:num>
  <w:num w:numId="26">
    <w:abstractNumId w:val="14"/>
  </w:num>
  <w:num w:numId="27">
    <w:abstractNumId w:val="36"/>
  </w:num>
  <w:num w:numId="28">
    <w:abstractNumId w:val="28"/>
  </w:num>
  <w:num w:numId="29">
    <w:abstractNumId w:val="12"/>
  </w:num>
  <w:num w:numId="30">
    <w:abstractNumId w:val="3"/>
  </w:num>
  <w:num w:numId="31">
    <w:abstractNumId w:val="16"/>
  </w:num>
  <w:num w:numId="32">
    <w:abstractNumId w:val="10"/>
  </w:num>
  <w:num w:numId="33">
    <w:abstractNumId w:val="5"/>
  </w:num>
  <w:num w:numId="34">
    <w:abstractNumId w:val="35"/>
  </w:num>
  <w:num w:numId="35">
    <w:abstractNumId w:val="17"/>
  </w:num>
  <w:num w:numId="36">
    <w:abstractNumId w:val="20"/>
  </w:num>
  <w:num w:numId="37">
    <w:abstractNumId w:val="0"/>
  </w:num>
  <w:num w:numId="38">
    <w:abstractNumId w:val="11"/>
  </w:num>
  <w:num w:numId="39">
    <w:abstractNumId w:val="6"/>
  </w:num>
  <w:num w:numId="40">
    <w:abstractNumId w:val="27"/>
  </w:num>
  <w:num w:numId="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7CE"/>
    <w:rsid w:val="00001B5F"/>
    <w:rsid w:val="0001087B"/>
    <w:rsid w:val="00011FC2"/>
    <w:rsid w:val="0001407E"/>
    <w:rsid w:val="000158CA"/>
    <w:rsid w:val="0002521C"/>
    <w:rsid w:val="0003445C"/>
    <w:rsid w:val="000356A1"/>
    <w:rsid w:val="00035E24"/>
    <w:rsid w:val="00040D69"/>
    <w:rsid w:val="00044031"/>
    <w:rsid w:val="00053776"/>
    <w:rsid w:val="000537EB"/>
    <w:rsid w:val="00060E15"/>
    <w:rsid w:val="00061002"/>
    <w:rsid w:val="000836C2"/>
    <w:rsid w:val="00097205"/>
    <w:rsid w:val="000A2B4C"/>
    <w:rsid w:val="000A2E60"/>
    <w:rsid w:val="000B086E"/>
    <w:rsid w:val="000B1D9E"/>
    <w:rsid w:val="000C5077"/>
    <w:rsid w:val="000C65AA"/>
    <w:rsid w:val="000D1393"/>
    <w:rsid w:val="000D6EB6"/>
    <w:rsid w:val="000F0D7F"/>
    <w:rsid w:val="000F0FDD"/>
    <w:rsid w:val="000F104B"/>
    <w:rsid w:val="000F2335"/>
    <w:rsid w:val="000F24E7"/>
    <w:rsid w:val="000F4C66"/>
    <w:rsid w:val="00100CDA"/>
    <w:rsid w:val="001119E0"/>
    <w:rsid w:val="0012499D"/>
    <w:rsid w:val="00131109"/>
    <w:rsid w:val="00133564"/>
    <w:rsid w:val="001362D6"/>
    <w:rsid w:val="00141505"/>
    <w:rsid w:val="00150C39"/>
    <w:rsid w:val="00161FCB"/>
    <w:rsid w:val="001666F7"/>
    <w:rsid w:val="00167EAD"/>
    <w:rsid w:val="00177F4B"/>
    <w:rsid w:val="00181495"/>
    <w:rsid w:val="00182F4C"/>
    <w:rsid w:val="00185506"/>
    <w:rsid w:val="00187A6D"/>
    <w:rsid w:val="00190B2A"/>
    <w:rsid w:val="00191A53"/>
    <w:rsid w:val="001A1168"/>
    <w:rsid w:val="001A198B"/>
    <w:rsid w:val="001A50CB"/>
    <w:rsid w:val="001C0DE3"/>
    <w:rsid w:val="001C2C70"/>
    <w:rsid w:val="001D042E"/>
    <w:rsid w:val="001D0B2F"/>
    <w:rsid w:val="001D20E4"/>
    <w:rsid w:val="001D3C68"/>
    <w:rsid w:val="001E0241"/>
    <w:rsid w:val="001F099A"/>
    <w:rsid w:val="001F422D"/>
    <w:rsid w:val="00202788"/>
    <w:rsid w:val="00212423"/>
    <w:rsid w:val="0022167D"/>
    <w:rsid w:val="0022332E"/>
    <w:rsid w:val="00224B55"/>
    <w:rsid w:val="00226040"/>
    <w:rsid w:val="00226922"/>
    <w:rsid w:val="0023068F"/>
    <w:rsid w:val="00230D55"/>
    <w:rsid w:val="00242F5A"/>
    <w:rsid w:val="00243B93"/>
    <w:rsid w:val="00255D81"/>
    <w:rsid w:val="002772FF"/>
    <w:rsid w:val="0028026C"/>
    <w:rsid w:val="0028173E"/>
    <w:rsid w:val="00282D9D"/>
    <w:rsid w:val="00283CAD"/>
    <w:rsid w:val="00284166"/>
    <w:rsid w:val="002847AA"/>
    <w:rsid w:val="0028655D"/>
    <w:rsid w:val="0029027C"/>
    <w:rsid w:val="002A1C1A"/>
    <w:rsid w:val="002A32F5"/>
    <w:rsid w:val="002A6140"/>
    <w:rsid w:val="002C15E9"/>
    <w:rsid w:val="002E0C7D"/>
    <w:rsid w:val="002E63E8"/>
    <w:rsid w:val="002E7AEA"/>
    <w:rsid w:val="003004E2"/>
    <w:rsid w:val="00300E1A"/>
    <w:rsid w:val="003122D6"/>
    <w:rsid w:val="00333246"/>
    <w:rsid w:val="00333C1A"/>
    <w:rsid w:val="003349CA"/>
    <w:rsid w:val="00340B18"/>
    <w:rsid w:val="003419EF"/>
    <w:rsid w:val="003475E1"/>
    <w:rsid w:val="0035171C"/>
    <w:rsid w:val="00353D71"/>
    <w:rsid w:val="003549BA"/>
    <w:rsid w:val="00360450"/>
    <w:rsid w:val="0036150D"/>
    <w:rsid w:val="00365BA8"/>
    <w:rsid w:val="003737D4"/>
    <w:rsid w:val="00382302"/>
    <w:rsid w:val="00383972"/>
    <w:rsid w:val="003904D8"/>
    <w:rsid w:val="00392F44"/>
    <w:rsid w:val="003B40A5"/>
    <w:rsid w:val="003C0F04"/>
    <w:rsid w:val="003D3CB3"/>
    <w:rsid w:val="00403E2D"/>
    <w:rsid w:val="00412BAA"/>
    <w:rsid w:val="004262E0"/>
    <w:rsid w:val="00427656"/>
    <w:rsid w:val="004303B4"/>
    <w:rsid w:val="00436367"/>
    <w:rsid w:val="004443A5"/>
    <w:rsid w:val="00444A52"/>
    <w:rsid w:val="00451F00"/>
    <w:rsid w:val="00473F7D"/>
    <w:rsid w:val="00475F65"/>
    <w:rsid w:val="00475F71"/>
    <w:rsid w:val="00477E1F"/>
    <w:rsid w:val="00483CC6"/>
    <w:rsid w:val="00491157"/>
    <w:rsid w:val="0049531C"/>
    <w:rsid w:val="004A57F4"/>
    <w:rsid w:val="004E38CE"/>
    <w:rsid w:val="004E47C1"/>
    <w:rsid w:val="004E6BBE"/>
    <w:rsid w:val="004F12D3"/>
    <w:rsid w:val="004F412D"/>
    <w:rsid w:val="00502169"/>
    <w:rsid w:val="005038EE"/>
    <w:rsid w:val="0050516F"/>
    <w:rsid w:val="005067FF"/>
    <w:rsid w:val="005158DC"/>
    <w:rsid w:val="00516EA2"/>
    <w:rsid w:val="00522D73"/>
    <w:rsid w:val="00526A80"/>
    <w:rsid w:val="00540DD1"/>
    <w:rsid w:val="00542E28"/>
    <w:rsid w:val="0054398F"/>
    <w:rsid w:val="0055252A"/>
    <w:rsid w:val="005546D9"/>
    <w:rsid w:val="005579A2"/>
    <w:rsid w:val="005606A5"/>
    <w:rsid w:val="00560D29"/>
    <w:rsid w:val="00561B5C"/>
    <w:rsid w:val="00566D95"/>
    <w:rsid w:val="00581647"/>
    <w:rsid w:val="005A672B"/>
    <w:rsid w:val="005D7C92"/>
    <w:rsid w:val="005E597D"/>
    <w:rsid w:val="005F15AA"/>
    <w:rsid w:val="00600507"/>
    <w:rsid w:val="006035E5"/>
    <w:rsid w:val="0060421A"/>
    <w:rsid w:val="0061267F"/>
    <w:rsid w:val="0062511C"/>
    <w:rsid w:val="00626391"/>
    <w:rsid w:val="006302E2"/>
    <w:rsid w:val="00630AC6"/>
    <w:rsid w:val="006325FD"/>
    <w:rsid w:val="006345AC"/>
    <w:rsid w:val="0064151A"/>
    <w:rsid w:val="006503D9"/>
    <w:rsid w:val="0065794A"/>
    <w:rsid w:val="006714F6"/>
    <w:rsid w:val="00673FC5"/>
    <w:rsid w:val="0068717B"/>
    <w:rsid w:val="00693C40"/>
    <w:rsid w:val="006C4329"/>
    <w:rsid w:val="006D323C"/>
    <w:rsid w:val="006D42E0"/>
    <w:rsid w:val="006D55C7"/>
    <w:rsid w:val="006E47F0"/>
    <w:rsid w:val="006E56E9"/>
    <w:rsid w:val="006F19ED"/>
    <w:rsid w:val="006F5340"/>
    <w:rsid w:val="00705B8A"/>
    <w:rsid w:val="00715DCC"/>
    <w:rsid w:val="0071703B"/>
    <w:rsid w:val="007278EC"/>
    <w:rsid w:val="00730E0D"/>
    <w:rsid w:val="00732249"/>
    <w:rsid w:val="00737D25"/>
    <w:rsid w:val="00737F91"/>
    <w:rsid w:val="00741F66"/>
    <w:rsid w:val="00742765"/>
    <w:rsid w:val="00747C3C"/>
    <w:rsid w:val="007515CA"/>
    <w:rsid w:val="00752335"/>
    <w:rsid w:val="00765B7D"/>
    <w:rsid w:val="007852E4"/>
    <w:rsid w:val="007861B9"/>
    <w:rsid w:val="007925CE"/>
    <w:rsid w:val="007959CE"/>
    <w:rsid w:val="00796E7A"/>
    <w:rsid w:val="007A037A"/>
    <w:rsid w:val="007A07DD"/>
    <w:rsid w:val="007A6F50"/>
    <w:rsid w:val="007B3169"/>
    <w:rsid w:val="007B6EB5"/>
    <w:rsid w:val="007C6B72"/>
    <w:rsid w:val="007D5066"/>
    <w:rsid w:val="00806A4A"/>
    <w:rsid w:val="00811539"/>
    <w:rsid w:val="00813921"/>
    <w:rsid w:val="00814F10"/>
    <w:rsid w:val="008228D0"/>
    <w:rsid w:val="00826F68"/>
    <w:rsid w:val="00827C4E"/>
    <w:rsid w:val="00832C72"/>
    <w:rsid w:val="008407F1"/>
    <w:rsid w:val="00840992"/>
    <w:rsid w:val="0084218E"/>
    <w:rsid w:val="00842A71"/>
    <w:rsid w:val="00845A01"/>
    <w:rsid w:val="00865FB2"/>
    <w:rsid w:val="0086604A"/>
    <w:rsid w:val="008725A0"/>
    <w:rsid w:val="008749F0"/>
    <w:rsid w:val="00877ED8"/>
    <w:rsid w:val="00881F88"/>
    <w:rsid w:val="00890458"/>
    <w:rsid w:val="008A0211"/>
    <w:rsid w:val="008A6587"/>
    <w:rsid w:val="008B4D07"/>
    <w:rsid w:val="008B7857"/>
    <w:rsid w:val="008C090B"/>
    <w:rsid w:val="008D1840"/>
    <w:rsid w:val="008E61C3"/>
    <w:rsid w:val="008F112F"/>
    <w:rsid w:val="008F1145"/>
    <w:rsid w:val="008F12F4"/>
    <w:rsid w:val="008F2AFD"/>
    <w:rsid w:val="009037CE"/>
    <w:rsid w:val="009054B6"/>
    <w:rsid w:val="00916CD7"/>
    <w:rsid w:val="00917209"/>
    <w:rsid w:val="0093382D"/>
    <w:rsid w:val="00947F12"/>
    <w:rsid w:val="009510A2"/>
    <w:rsid w:val="009545C9"/>
    <w:rsid w:val="00955422"/>
    <w:rsid w:val="00955815"/>
    <w:rsid w:val="00962F6D"/>
    <w:rsid w:val="00964253"/>
    <w:rsid w:val="00970378"/>
    <w:rsid w:val="00982404"/>
    <w:rsid w:val="009857CC"/>
    <w:rsid w:val="00991055"/>
    <w:rsid w:val="009955D6"/>
    <w:rsid w:val="009B18FC"/>
    <w:rsid w:val="009B1A1B"/>
    <w:rsid w:val="009B2A85"/>
    <w:rsid w:val="009E0B4F"/>
    <w:rsid w:val="009E1CDC"/>
    <w:rsid w:val="009E36E2"/>
    <w:rsid w:val="009E6865"/>
    <w:rsid w:val="009E786E"/>
    <w:rsid w:val="009F12E7"/>
    <w:rsid w:val="00A001E1"/>
    <w:rsid w:val="00A231E7"/>
    <w:rsid w:val="00A3070A"/>
    <w:rsid w:val="00A434E6"/>
    <w:rsid w:val="00A45625"/>
    <w:rsid w:val="00A545DA"/>
    <w:rsid w:val="00A56E60"/>
    <w:rsid w:val="00A57431"/>
    <w:rsid w:val="00A57FA2"/>
    <w:rsid w:val="00A624C6"/>
    <w:rsid w:val="00A6295D"/>
    <w:rsid w:val="00A6421D"/>
    <w:rsid w:val="00A74F47"/>
    <w:rsid w:val="00A80085"/>
    <w:rsid w:val="00A82E32"/>
    <w:rsid w:val="00A8632D"/>
    <w:rsid w:val="00A908EF"/>
    <w:rsid w:val="00A92D78"/>
    <w:rsid w:val="00A93D24"/>
    <w:rsid w:val="00A9539B"/>
    <w:rsid w:val="00AC1767"/>
    <w:rsid w:val="00AC79A4"/>
    <w:rsid w:val="00AD2467"/>
    <w:rsid w:val="00AD7A8C"/>
    <w:rsid w:val="00AE317D"/>
    <w:rsid w:val="00AE6442"/>
    <w:rsid w:val="00AF6E6D"/>
    <w:rsid w:val="00B2178E"/>
    <w:rsid w:val="00B21AF3"/>
    <w:rsid w:val="00B3227A"/>
    <w:rsid w:val="00B322DF"/>
    <w:rsid w:val="00B32D77"/>
    <w:rsid w:val="00B33BAE"/>
    <w:rsid w:val="00B41A4F"/>
    <w:rsid w:val="00B4429B"/>
    <w:rsid w:val="00B44F22"/>
    <w:rsid w:val="00B53893"/>
    <w:rsid w:val="00B56F5B"/>
    <w:rsid w:val="00B62943"/>
    <w:rsid w:val="00B63535"/>
    <w:rsid w:val="00B74802"/>
    <w:rsid w:val="00B81227"/>
    <w:rsid w:val="00B85828"/>
    <w:rsid w:val="00B9219F"/>
    <w:rsid w:val="00B972D9"/>
    <w:rsid w:val="00BA0307"/>
    <w:rsid w:val="00BA0C74"/>
    <w:rsid w:val="00BA2B1A"/>
    <w:rsid w:val="00BA47B1"/>
    <w:rsid w:val="00BB01A2"/>
    <w:rsid w:val="00BB03C1"/>
    <w:rsid w:val="00BB6B8A"/>
    <w:rsid w:val="00BB7D06"/>
    <w:rsid w:val="00BC2A91"/>
    <w:rsid w:val="00BC3BED"/>
    <w:rsid w:val="00BD3130"/>
    <w:rsid w:val="00BD788E"/>
    <w:rsid w:val="00BE3BE0"/>
    <w:rsid w:val="00BE474B"/>
    <w:rsid w:val="00BE4C9C"/>
    <w:rsid w:val="00BE7F5C"/>
    <w:rsid w:val="00BF1325"/>
    <w:rsid w:val="00BF45E5"/>
    <w:rsid w:val="00BF564F"/>
    <w:rsid w:val="00C04739"/>
    <w:rsid w:val="00C04FC3"/>
    <w:rsid w:val="00C06787"/>
    <w:rsid w:val="00C10F01"/>
    <w:rsid w:val="00C25371"/>
    <w:rsid w:val="00C32426"/>
    <w:rsid w:val="00C33A79"/>
    <w:rsid w:val="00C367FB"/>
    <w:rsid w:val="00C4490B"/>
    <w:rsid w:val="00C523A5"/>
    <w:rsid w:val="00C55DD0"/>
    <w:rsid w:val="00C61526"/>
    <w:rsid w:val="00C6714B"/>
    <w:rsid w:val="00C71547"/>
    <w:rsid w:val="00C7168C"/>
    <w:rsid w:val="00C76F33"/>
    <w:rsid w:val="00C81C14"/>
    <w:rsid w:val="00C8732B"/>
    <w:rsid w:val="00C903A4"/>
    <w:rsid w:val="00C9055B"/>
    <w:rsid w:val="00C924D6"/>
    <w:rsid w:val="00C95AB3"/>
    <w:rsid w:val="00CA0758"/>
    <w:rsid w:val="00CB3739"/>
    <w:rsid w:val="00CB3DCE"/>
    <w:rsid w:val="00CC5FC0"/>
    <w:rsid w:val="00CC7429"/>
    <w:rsid w:val="00CD4666"/>
    <w:rsid w:val="00CD7392"/>
    <w:rsid w:val="00CE22A9"/>
    <w:rsid w:val="00CE6CBD"/>
    <w:rsid w:val="00CE6D46"/>
    <w:rsid w:val="00CE7B32"/>
    <w:rsid w:val="00CF0245"/>
    <w:rsid w:val="00CF0700"/>
    <w:rsid w:val="00CF1E82"/>
    <w:rsid w:val="00CF79E1"/>
    <w:rsid w:val="00D02031"/>
    <w:rsid w:val="00D024FE"/>
    <w:rsid w:val="00D02780"/>
    <w:rsid w:val="00D1029E"/>
    <w:rsid w:val="00D120E3"/>
    <w:rsid w:val="00D16388"/>
    <w:rsid w:val="00D35063"/>
    <w:rsid w:val="00D35784"/>
    <w:rsid w:val="00D36303"/>
    <w:rsid w:val="00D37C55"/>
    <w:rsid w:val="00D41D41"/>
    <w:rsid w:val="00D51D05"/>
    <w:rsid w:val="00D52405"/>
    <w:rsid w:val="00D52A0A"/>
    <w:rsid w:val="00D718A1"/>
    <w:rsid w:val="00D72D88"/>
    <w:rsid w:val="00D84FB6"/>
    <w:rsid w:val="00D87552"/>
    <w:rsid w:val="00D932C5"/>
    <w:rsid w:val="00D97F8B"/>
    <w:rsid w:val="00DA20DB"/>
    <w:rsid w:val="00DA4E5F"/>
    <w:rsid w:val="00DA5630"/>
    <w:rsid w:val="00DB6827"/>
    <w:rsid w:val="00DC2CEC"/>
    <w:rsid w:val="00DD0973"/>
    <w:rsid w:val="00DD1063"/>
    <w:rsid w:val="00DD484F"/>
    <w:rsid w:val="00DF3B74"/>
    <w:rsid w:val="00E0330B"/>
    <w:rsid w:val="00E140AF"/>
    <w:rsid w:val="00E27F89"/>
    <w:rsid w:val="00E3417B"/>
    <w:rsid w:val="00E35A27"/>
    <w:rsid w:val="00E44415"/>
    <w:rsid w:val="00E47607"/>
    <w:rsid w:val="00E53A4A"/>
    <w:rsid w:val="00E64A9B"/>
    <w:rsid w:val="00E76AC2"/>
    <w:rsid w:val="00E869FF"/>
    <w:rsid w:val="00E913C5"/>
    <w:rsid w:val="00E96A28"/>
    <w:rsid w:val="00E96ED2"/>
    <w:rsid w:val="00EA1587"/>
    <w:rsid w:val="00EA51AF"/>
    <w:rsid w:val="00EA6894"/>
    <w:rsid w:val="00EB39D4"/>
    <w:rsid w:val="00EC4D5A"/>
    <w:rsid w:val="00ED33A3"/>
    <w:rsid w:val="00EF6FA7"/>
    <w:rsid w:val="00F03EA7"/>
    <w:rsid w:val="00F15650"/>
    <w:rsid w:val="00F313E3"/>
    <w:rsid w:val="00F371AE"/>
    <w:rsid w:val="00F40022"/>
    <w:rsid w:val="00F45074"/>
    <w:rsid w:val="00F468DE"/>
    <w:rsid w:val="00F50740"/>
    <w:rsid w:val="00F53BBD"/>
    <w:rsid w:val="00F61B35"/>
    <w:rsid w:val="00F66360"/>
    <w:rsid w:val="00F71C5A"/>
    <w:rsid w:val="00F73BBF"/>
    <w:rsid w:val="00F8146B"/>
    <w:rsid w:val="00F90F1E"/>
    <w:rsid w:val="00F922AB"/>
    <w:rsid w:val="00FA04A4"/>
    <w:rsid w:val="00FA0DF9"/>
    <w:rsid w:val="00FA69C3"/>
    <w:rsid w:val="00FC0CCC"/>
    <w:rsid w:val="00FC361F"/>
    <w:rsid w:val="00FC6A4B"/>
    <w:rsid w:val="00FE2524"/>
    <w:rsid w:val="00FE2A86"/>
    <w:rsid w:val="00FE3679"/>
    <w:rsid w:val="00FF0686"/>
    <w:rsid w:val="00FF1B6B"/>
    <w:rsid w:val="00FF1DA9"/>
    <w:rsid w:val="00FF4CEA"/>
    <w:rsid w:val="00FF7545"/>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5491CA"/>
  <w15:docId w15:val="{66998EA4-B4BF-44AB-AA60-11E4B28EE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rFonts w:cstheme="minorHAnsi"/>
      <w:color w:val="232323" w:themeColor="text2" w:themeShade="BF"/>
      <w:sz w:val="20"/>
      <w:szCs w:val="20"/>
      <w:lang w:eastAsia="ja-JP"/>
    </w:rPr>
  </w:style>
  <w:style w:type="paragraph" w:styleId="Heading1">
    <w:name w:val="heading 1"/>
    <w:basedOn w:val="Normal"/>
    <w:next w:val="Normal"/>
    <w:link w:val="Heading1Char"/>
    <w:uiPriority w:val="9"/>
    <w:unhideWhenUsed/>
    <w:qFormat/>
    <w:rsid w:val="00522D73"/>
    <w:pPr>
      <w:spacing w:before="360" w:after="120"/>
      <w:outlineLvl w:val="0"/>
    </w:pPr>
    <w:rPr>
      <w:rFonts w:asciiTheme="majorHAnsi" w:hAnsiTheme="majorHAnsi"/>
      <w:smallCaps/>
      <w:spacing w:val="5"/>
      <w:sz w:val="32"/>
      <w:szCs w:val="32"/>
    </w:rPr>
  </w:style>
  <w:style w:type="paragraph" w:styleId="Heading2">
    <w:name w:val="heading 2"/>
    <w:basedOn w:val="Heading6"/>
    <w:next w:val="Normal"/>
    <w:link w:val="Heading2Char"/>
    <w:uiPriority w:val="9"/>
    <w:unhideWhenUsed/>
    <w:qFormat/>
    <w:rsid w:val="00522D73"/>
    <w:pPr>
      <w:spacing w:after="120"/>
      <w:jc w:val="both"/>
      <w:outlineLvl w:val="1"/>
    </w:pPr>
  </w:style>
  <w:style w:type="paragraph" w:styleId="Heading3">
    <w:name w:val="heading 3"/>
    <w:basedOn w:val="Heading2"/>
    <w:next w:val="Normal"/>
    <w:link w:val="Heading3Char"/>
    <w:uiPriority w:val="9"/>
    <w:unhideWhenUsed/>
    <w:qFormat/>
    <w:rsid w:val="00626391"/>
    <w:pPr>
      <w:outlineLvl w:val="2"/>
    </w:pPr>
    <w:rPr>
      <w:rFonts w:ascii="Cambria" w:hAnsi="Cambria"/>
      <w:sz w:val="24"/>
    </w:rPr>
  </w:style>
  <w:style w:type="paragraph" w:styleId="Heading4">
    <w:name w:val="heading 4"/>
    <w:basedOn w:val="Normal"/>
    <w:next w:val="Normal"/>
    <w:link w:val="Heading4Char"/>
    <w:uiPriority w:val="9"/>
    <w:unhideWhenUsed/>
    <w:qFormat/>
    <w:pPr>
      <w:spacing w:after="0"/>
      <w:outlineLvl w:val="3"/>
    </w:pPr>
    <w:rPr>
      <w:rFonts w:asciiTheme="majorHAnsi" w:hAnsiTheme="majorHAnsi"/>
      <w:color w:val="810000" w:themeColor="accent1" w:themeShade="BF"/>
      <w:sz w:val="22"/>
      <w:szCs w:val="22"/>
    </w:rPr>
  </w:style>
  <w:style w:type="paragraph" w:styleId="Heading5">
    <w:name w:val="heading 5"/>
    <w:basedOn w:val="Normal"/>
    <w:next w:val="Normal"/>
    <w:link w:val="Heading5Char"/>
    <w:uiPriority w:val="9"/>
    <w:unhideWhenUsed/>
    <w:qFormat/>
    <w:pPr>
      <w:spacing w:after="0"/>
      <w:outlineLvl w:val="4"/>
    </w:pPr>
    <w:rPr>
      <w:i/>
      <w:color w:val="810000" w:themeColor="accent1" w:themeShade="BF"/>
      <w:sz w:val="22"/>
      <w:szCs w:val="22"/>
    </w:rPr>
  </w:style>
  <w:style w:type="paragraph" w:styleId="Heading6">
    <w:name w:val="heading 6"/>
    <w:basedOn w:val="Normal"/>
    <w:next w:val="Normal"/>
    <w:link w:val="Heading6Char"/>
    <w:uiPriority w:val="9"/>
    <w:unhideWhenUsed/>
    <w:qFormat/>
    <w:pPr>
      <w:spacing w:after="0"/>
      <w:outlineLvl w:val="5"/>
    </w:pPr>
    <w:rPr>
      <w:b/>
      <w:color w:val="810000" w:themeColor="accent1" w:themeShade="BF"/>
    </w:rPr>
  </w:style>
  <w:style w:type="paragraph" w:styleId="Heading7">
    <w:name w:val="heading 7"/>
    <w:basedOn w:val="Normal"/>
    <w:next w:val="Normal"/>
    <w:link w:val="Heading7Char"/>
    <w:uiPriority w:val="9"/>
    <w:unhideWhenUsed/>
    <w:qFormat/>
    <w:pPr>
      <w:spacing w:after="0"/>
      <w:outlineLvl w:val="6"/>
    </w:pPr>
    <w:rPr>
      <w:b/>
      <w:i/>
      <w:color w:val="810000" w:themeColor="accent1" w:themeShade="BF"/>
    </w:rPr>
  </w:style>
  <w:style w:type="paragraph" w:styleId="Heading8">
    <w:name w:val="heading 8"/>
    <w:basedOn w:val="Normal"/>
    <w:next w:val="Normal"/>
    <w:link w:val="Heading8Char"/>
    <w:uiPriority w:val="9"/>
    <w:unhideWhenUsed/>
    <w:qFormat/>
    <w:pPr>
      <w:spacing w:after="0"/>
      <w:outlineLvl w:val="7"/>
    </w:pPr>
    <w:rPr>
      <w:b/>
      <w:color w:val="554740" w:themeColor="accent2" w:themeShade="BF"/>
    </w:rPr>
  </w:style>
  <w:style w:type="paragraph" w:styleId="Heading9">
    <w:name w:val="heading 9"/>
    <w:basedOn w:val="Normal"/>
    <w:next w:val="Normal"/>
    <w:link w:val="Heading9Char"/>
    <w:uiPriority w:val="9"/>
    <w:semiHidden/>
    <w:unhideWhenUsed/>
    <w:qFormat/>
    <w:pPr>
      <w:spacing w:after="0"/>
      <w:outlineLvl w:val="8"/>
    </w:pPr>
    <w:rPr>
      <w:b/>
      <w:i/>
      <w:color w:val="554740"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73"/>
    <w:rPr>
      <w:rFonts w:asciiTheme="majorHAnsi" w:hAnsiTheme="majorHAnsi" w:cstheme="minorHAnsi"/>
      <w:smallCaps/>
      <w:color w:val="232323" w:themeColor="text2" w:themeShade="BF"/>
      <w:spacing w:val="5"/>
      <w:sz w:val="32"/>
      <w:szCs w:val="32"/>
      <w:lang w:eastAsia="ja-JP"/>
    </w:rPr>
  </w:style>
  <w:style w:type="character" w:customStyle="1" w:styleId="Heading2Char">
    <w:name w:val="Heading 2 Char"/>
    <w:basedOn w:val="DefaultParagraphFont"/>
    <w:link w:val="Heading2"/>
    <w:uiPriority w:val="9"/>
    <w:rsid w:val="00522D73"/>
    <w:rPr>
      <w:rFonts w:cstheme="minorHAnsi"/>
      <w:b/>
      <w:color w:val="810000" w:themeColor="accent1" w:themeShade="BF"/>
      <w:sz w:val="20"/>
      <w:szCs w:val="20"/>
      <w:lang w:eastAsia="ja-JP"/>
    </w:rPr>
  </w:style>
  <w:style w:type="paragraph" w:styleId="Title">
    <w:name w:val="Title"/>
    <w:basedOn w:val="Normal"/>
    <w:link w:val="TitleChar"/>
    <w:uiPriority w:val="10"/>
    <w:qFormat/>
    <w:rPr>
      <w:rFonts w:asciiTheme="majorHAnsi" w:hAnsiTheme="majorHAnsi"/>
      <w:smallCaps/>
      <w:color w:val="AD0101"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AD0101" w:themeColor="accent1"/>
      <w:spacing w:val="10"/>
      <w:sz w:val="48"/>
      <w:szCs w:val="48"/>
      <w:lang w:eastAsia="ja-JP"/>
    </w:rPr>
  </w:style>
  <w:style w:type="paragraph" w:styleId="Subtitle">
    <w:name w:val="Subtitle"/>
    <w:basedOn w:val="Normal"/>
    <w:link w:val="SubtitleChar"/>
    <w:uiPriority w:val="11"/>
    <w:qFormat/>
    <w:rPr>
      <w:i/>
      <w:color w:val="303030" w:themeColor="text2"/>
      <w:spacing w:val="5"/>
      <w:sz w:val="24"/>
      <w:szCs w:val="24"/>
    </w:rPr>
  </w:style>
  <w:style w:type="character" w:customStyle="1" w:styleId="SubtitleChar">
    <w:name w:val="Subtitle Char"/>
    <w:basedOn w:val="DefaultParagraphFont"/>
    <w:link w:val="Subtitle"/>
    <w:uiPriority w:val="11"/>
    <w:rPr>
      <w:rFonts w:cstheme="minorHAnsi"/>
      <w:i/>
      <w:color w:val="303030" w:themeColor="text2"/>
      <w:spacing w:val="5"/>
      <w:sz w:val="24"/>
      <w:szCs w:val="24"/>
      <w:lang w:eastAsia="ja-JP"/>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232323"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810000" w:themeColor="accent1" w:themeShade="BF"/>
      <w:sz w:val="16"/>
      <w:szCs w:val="16"/>
    </w:rPr>
  </w:style>
  <w:style w:type="character" w:styleId="Emphasis">
    <w:name w:val="Emphasis"/>
    <w:uiPriority w:val="20"/>
    <w:qFormat/>
    <w:rPr>
      <w:b/>
      <w:i/>
      <w:color w:val="181818"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heme="minorHAnsi"/>
      <w:color w:val="232323"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cstheme="minorHAnsi"/>
      <w:color w:val="232323" w:themeColor="text2" w:themeShade="BF"/>
      <w:sz w:val="20"/>
      <w:szCs w:val="20"/>
      <w:lang w:eastAsia="ja-JP"/>
    </w:rPr>
  </w:style>
  <w:style w:type="character" w:customStyle="1" w:styleId="Heading3Char">
    <w:name w:val="Heading 3 Char"/>
    <w:basedOn w:val="DefaultParagraphFont"/>
    <w:link w:val="Heading3"/>
    <w:uiPriority w:val="9"/>
    <w:rsid w:val="00626391"/>
    <w:rPr>
      <w:rFonts w:ascii="Cambria" w:hAnsi="Cambria" w:cstheme="minorHAnsi"/>
      <w:b/>
      <w:color w:val="810000" w:themeColor="accent1" w:themeShade="BF"/>
      <w:sz w:val="24"/>
      <w:szCs w:val="20"/>
      <w:lang w:eastAsia="ja-JP"/>
    </w:rPr>
  </w:style>
  <w:style w:type="character" w:customStyle="1" w:styleId="Heading4Char">
    <w:name w:val="Heading 4 Char"/>
    <w:basedOn w:val="DefaultParagraphFont"/>
    <w:link w:val="Heading4"/>
    <w:uiPriority w:val="9"/>
    <w:rPr>
      <w:rFonts w:asciiTheme="majorHAnsi" w:hAnsiTheme="majorHAnsi" w:cstheme="minorHAnsi"/>
      <w:color w:val="810000" w:themeColor="accent1" w:themeShade="BF"/>
      <w:lang w:eastAsia="ja-JP"/>
    </w:rPr>
  </w:style>
  <w:style w:type="character" w:customStyle="1" w:styleId="Heading5Char">
    <w:name w:val="Heading 5 Char"/>
    <w:basedOn w:val="DefaultParagraphFont"/>
    <w:link w:val="Heading5"/>
    <w:uiPriority w:val="9"/>
    <w:rPr>
      <w:rFonts w:cstheme="minorHAnsi"/>
      <w:i/>
      <w:color w:val="810000" w:themeColor="accent1" w:themeShade="BF"/>
      <w:lang w:eastAsia="ja-JP"/>
    </w:rPr>
  </w:style>
  <w:style w:type="character" w:customStyle="1" w:styleId="Heading6Char">
    <w:name w:val="Heading 6 Char"/>
    <w:basedOn w:val="DefaultParagraphFont"/>
    <w:link w:val="Heading6"/>
    <w:uiPriority w:val="9"/>
    <w:rPr>
      <w:rFonts w:cstheme="minorHAnsi"/>
      <w:b/>
      <w:color w:val="810000" w:themeColor="accent1" w:themeShade="BF"/>
      <w:sz w:val="20"/>
      <w:szCs w:val="20"/>
      <w:lang w:eastAsia="ja-JP"/>
    </w:rPr>
  </w:style>
  <w:style w:type="character" w:customStyle="1" w:styleId="Heading7Char">
    <w:name w:val="Heading 7 Char"/>
    <w:basedOn w:val="DefaultParagraphFont"/>
    <w:link w:val="Heading7"/>
    <w:uiPriority w:val="9"/>
    <w:rPr>
      <w:rFonts w:cstheme="minorHAnsi"/>
      <w:b/>
      <w:i/>
      <w:color w:val="810000" w:themeColor="accent1" w:themeShade="BF"/>
      <w:sz w:val="20"/>
      <w:szCs w:val="20"/>
      <w:lang w:eastAsia="ja-JP"/>
    </w:rPr>
  </w:style>
  <w:style w:type="character" w:customStyle="1" w:styleId="Heading8Char">
    <w:name w:val="Heading 8 Char"/>
    <w:basedOn w:val="DefaultParagraphFont"/>
    <w:link w:val="Heading8"/>
    <w:uiPriority w:val="9"/>
    <w:rPr>
      <w:rFonts w:cstheme="minorHAnsi"/>
      <w:b/>
      <w:color w:val="554740"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554740" w:themeColor="accent2" w:themeShade="BF"/>
      <w:sz w:val="18"/>
      <w:szCs w:val="18"/>
      <w:lang w:eastAsia="ja-JP"/>
    </w:rPr>
  </w:style>
  <w:style w:type="character" w:styleId="IntenseEmphasis">
    <w:name w:val="Intense Emphasis"/>
    <w:basedOn w:val="DefaultParagraphFont"/>
    <w:uiPriority w:val="21"/>
    <w:qFormat/>
    <w:rPr>
      <w:i/>
      <w:caps/>
      <w:color w:val="810000"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232323" w:themeColor="text2" w:themeShade="BF"/>
      <w:sz w:val="20"/>
      <w:szCs w:val="20"/>
      <w:lang w:eastAsia="ja-JP"/>
    </w:rPr>
  </w:style>
  <w:style w:type="paragraph" w:styleId="IntenseQuote">
    <w:name w:val="Intense Quote"/>
    <w:basedOn w:val="Quote"/>
    <w:link w:val="IntenseQuoteChar"/>
    <w:uiPriority w:val="30"/>
    <w:qFormat/>
    <w:pPr>
      <w:pBdr>
        <w:bottom w:val="double" w:sz="4" w:space="4" w:color="AD0101" w:themeColor="accent1"/>
      </w:pBdr>
      <w:spacing w:line="300" w:lineRule="auto"/>
      <w:ind w:left="936" w:right="936"/>
    </w:pPr>
    <w:rPr>
      <w:i w:val="0"/>
      <w:color w:val="810000" w:themeColor="accent1" w:themeShade="BF"/>
    </w:rPr>
  </w:style>
  <w:style w:type="character" w:customStyle="1" w:styleId="IntenseQuoteChar">
    <w:name w:val="Intense Quote Char"/>
    <w:basedOn w:val="DefaultParagraphFont"/>
    <w:link w:val="IntenseQuote"/>
    <w:uiPriority w:val="30"/>
    <w:rPr>
      <w:rFonts w:cstheme="minorHAnsi"/>
      <w:color w:val="810000" w:themeColor="accent1" w:themeShade="BF"/>
      <w:sz w:val="20"/>
      <w:szCs w:val="20"/>
      <w:lang w:eastAsia="ja-JP"/>
    </w:rPr>
  </w:style>
  <w:style w:type="character" w:styleId="IntenseReference">
    <w:name w:val="Intense Reference"/>
    <w:basedOn w:val="DefaultParagraphFont"/>
    <w:uiPriority w:val="32"/>
    <w:qFormat/>
    <w:rPr>
      <w:rFonts w:cs="Times New Roman"/>
      <w:b/>
      <w:caps/>
      <w:color w:val="554740" w:themeColor="accent2" w:themeShade="BF"/>
      <w:spacing w:val="5"/>
      <w:sz w:val="18"/>
      <w:szCs w:val="18"/>
    </w:rPr>
  </w:style>
  <w:style w:type="paragraph" w:styleId="ListParagraph">
    <w:name w:val="List Paragraph"/>
    <w:basedOn w:val="Normal"/>
    <w:uiPriority w:val="34"/>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810000" w:themeColor="accent1" w:themeShade="BF"/>
    </w:rPr>
  </w:style>
  <w:style w:type="character" w:styleId="SubtleReference">
    <w:name w:val="Subtle Reference"/>
    <w:basedOn w:val="DefaultParagraphFont"/>
    <w:uiPriority w:val="31"/>
    <w:qFormat/>
    <w:rPr>
      <w:rFonts w:cs="Times New Roman"/>
      <w:b/>
      <w:i/>
      <w:color w:val="554740" w:themeColor="accent2" w:themeShade="BF"/>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D51D05"/>
    <w:pPr>
      <w:keepNext/>
      <w:keepLines/>
      <w:spacing w:before="480" w:after="0"/>
      <w:outlineLvl w:val="9"/>
    </w:pPr>
    <w:rPr>
      <w:rFonts w:eastAsiaTheme="majorEastAsia" w:cstheme="majorBidi"/>
      <w:b/>
      <w:bCs/>
      <w:smallCaps w:val="0"/>
      <w:color w:val="810000" w:themeColor="accent1" w:themeShade="BF"/>
      <w:spacing w:val="0"/>
      <w:sz w:val="28"/>
      <w:szCs w:val="28"/>
    </w:rPr>
  </w:style>
  <w:style w:type="paragraph" w:styleId="TOC2">
    <w:name w:val="toc 2"/>
    <w:basedOn w:val="Normal"/>
    <w:next w:val="Normal"/>
    <w:autoRedefine/>
    <w:uiPriority w:val="39"/>
    <w:unhideWhenUsed/>
    <w:qFormat/>
    <w:rsid w:val="00D51D05"/>
    <w:pPr>
      <w:spacing w:after="100"/>
      <w:ind w:left="220"/>
    </w:pPr>
    <w:rPr>
      <w:rFonts w:eastAsiaTheme="minorEastAsia" w:cstheme="minorBidi"/>
      <w:color w:val="auto"/>
      <w:sz w:val="22"/>
      <w:szCs w:val="22"/>
    </w:rPr>
  </w:style>
  <w:style w:type="paragraph" w:styleId="TOC1">
    <w:name w:val="toc 1"/>
    <w:basedOn w:val="Normal"/>
    <w:next w:val="Normal"/>
    <w:autoRedefine/>
    <w:uiPriority w:val="39"/>
    <w:unhideWhenUsed/>
    <w:qFormat/>
    <w:rsid w:val="00917209"/>
    <w:pPr>
      <w:tabs>
        <w:tab w:val="left" w:pos="440"/>
        <w:tab w:val="right" w:leader="dot" w:pos="9639"/>
        <w:tab w:val="right" w:leader="dot" w:pos="12950"/>
      </w:tabs>
      <w:spacing w:after="100"/>
      <w:jc w:val="right"/>
    </w:pPr>
    <w:rPr>
      <w:rFonts w:eastAsiaTheme="minorEastAsia" w:cstheme="minorBidi"/>
      <w:color w:val="auto"/>
      <w:sz w:val="22"/>
      <w:szCs w:val="22"/>
    </w:rPr>
  </w:style>
  <w:style w:type="paragraph" w:styleId="TOC3">
    <w:name w:val="toc 3"/>
    <w:basedOn w:val="Normal"/>
    <w:next w:val="Normal"/>
    <w:autoRedefine/>
    <w:uiPriority w:val="39"/>
    <w:unhideWhenUsed/>
    <w:qFormat/>
    <w:rsid w:val="00917209"/>
    <w:pPr>
      <w:tabs>
        <w:tab w:val="right" w:leader="dot" w:pos="720"/>
        <w:tab w:val="left" w:leader="dot" w:pos="9061"/>
        <w:tab w:val="left" w:leader="dot" w:pos="9214"/>
        <w:tab w:val="left" w:leader="dot" w:pos="12950"/>
      </w:tabs>
      <w:spacing w:after="100"/>
      <w:ind w:left="442"/>
      <w:mirrorIndents/>
      <w:jc w:val="right"/>
    </w:pPr>
    <w:rPr>
      <w:rFonts w:eastAsiaTheme="minorEastAsia" w:cstheme="minorBidi"/>
      <w:noProof/>
      <w:color w:val="auto"/>
      <w:sz w:val="22"/>
      <w:szCs w:val="22"/>
    </w:rPr>
  </w:style>
  <w:style w:type="character" w:styleId="Hyperlink">
    <w:name w:val="Hyperlink"/>
    <w:basedOn w:val="DefaultParagraphFont"/>
    <w:uiPriority w:val="99"/>
    <w:unhideWhenUsed/>
    <w:rsid w:val="00D51D05"/>
    <w:rPr>
      <w:color w:val="D26900" w:themeColor="hyperlink"/>
      <w:u w:val="single"/>
    </w:rPr>
  </w:style>
  <w:style w:type="paragraph" w:styleId="EndnoteText">
    <w:name w:val="endnote text"/>
    <w:basedOn w:val="Normal"/>
    <w:link w:val="EndnoteTextChar"/>
    <w:uiPriority w:val="99"/>
    <w:semiHidden/>
    <w:unhideWhenUsed/>
    <w:rsid w:val="00D024FE"/>
    <w:pPr>
      <w:spacing w:after="0" w:line="240" w:lineRule="auto"/>
    </w:pPr>
  </w:style>
  <w:style w:type="character" w:customStyle="1" w:styleId="EndnoteTextChar">
    <w:name w:val="Endnote Text Char"/>
    <w:basedOn w:val="DefaultParagraphFont"/>
    <w:link w:val="EndnoteText"/>
    <w:uiPriority w:val="99"/>
    <w:semiHidden/>
    <w:rsid w:val="00D024FE"/>
    <w:rPr>
      <w:rFonts w:cstheme="minorHAnsi"/>
      <w:color w:val="232323" w:themeColor="text2" w:themeShade="BF"/>
      <w:sz w:val="20"/>
      <w:szCs w:val="20"/>
      <w:lang w:eastAsia="ja-JP"/>
    </w:rPr>
  </w:style>
  <w:style w:type="character" w:styleId="EndnoteReference">
    <w:name w:val="endnote reference"/>
    <w:basedOn w:val="DefaultParagraphFont"/>
    <w:uiPriority w:val="99"/>
    <w:semiHidden/>
    <w:unhideWhenUsed/>
    <w:rsid w:val="00D024FE"/>
    <w:rPr>
      <w:vertAlign w:val="superscript"/>
    </w:rPr>
  </w:style>
  <w:style w:type="paragraph" w:styleId="FootnoteText">
    <w:name w:val="footnote text"/>
    <w:basedOn w:val="Normal"/>
    <w:link w:val="FootnoteTextChar"/>
    <w:uiPriority w:val="99"/>
    <w:semiHidden/>
    <w:unhideWhenUsed/>
    <w:rsid w:val="007861B9"/>
    <w:pPr>
      <w:spacing w:after="0" w:line="240" w:lineRule="auto"/>
    </w:pPr>
  </w:style>
  <w:style w:type="character" w:customStyle="1" w:styleId="FootnoteTextChar">
    <w:name w:val="Footnote Text Char"/>
    <w:basedOn w:val="DefaultParagraphFont"/>
    <w:link w:val="FootnoteText"/>
    <w:uiPriority w:val="99"/>
    <w:semiHidden/>
    <w:rsid w:val="007861B9"/>
    <w:rPr>
      <w:rFonts w:cstheme="minorHAnsi"/>
      <w:color w:val="232323" w:themeColor="text2" w:themeShade="BF"/>
      <w:sz w:val="20"/>
      <w:szCs w:val="20"/>
      <w:lang w:eastAsia="ja-JP"/>
    </w:rPr>
  </w:style>
  <w:style w:type="character" w:styleId="FootnoteReference">
    <w:name w:val="footnote reference"/>
    <w:basedOn w:val="DefaultParagraphFont"/>
    <w:uiPriority w:val="99"/>
    <w:semiHidden/>
    <w:unhideWhenUsed/>
    <w:rsid w:val="007861B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6074483">
      <w:bodyDiv w:val="1"/>
      <w:marLeft w:val="0"/>
      <w:marRight w:val="0"/>
      <w:marTop w:val="0"/>
      <w:marBottom w:val="0"/>
      <w:divBdr>
        <w:top w:val="none" w:sz="0" w:space="0" w:color="auto"/>
        <w:left w:val="none" w:sz="0" w:space="0" w:color="auto"/>
        <w:bottom w:val="none" w:sz="0" w:space="0" w:color="auto"/>
        <w:right w:val="none" w:sz="0" w:space="0" w:color="auto"/>
      </w:divBdr>
    </w:div>
    <w:div w:id="2099861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Layout" Target="diagrams/layout2.xml"/><Relationship Id="rId26" Type="http://schemas.openxmlformats.org/officeDocument/2006/relationships/image" Target="media/image7.png"/><Relationship Id="rId39" Type="http://schemas.openxmlformats.org/officeDocument/2006/relationships/image" Target="media/image19.png"/><Relationship Id="rId21" Type="http://schemas.microsoft.com/office/2007/relationships/diagramDrawing" Target="diagrams/drawing2.xm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webSettings" Target="webSetting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diagramData" Target="diagrams/data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diagramQuickStyle" Target="diagrams/quickStyle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classic.moqups.com/maria.hynes/o2MWzuUt" TargetMode="Externa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Colors" Target="diagrams/colors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github.com/mariahynes/HouseShare" TargetMode="External"/><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classic.moqups.com/maria.hynes/o2MWzuUt"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Colors" Target="diagrams/colors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ECCPCP\AppData\Roaming\Microsoft\Templates\OrielReport.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20D508-F48E-4783-9710-E43B15DE00A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93641CFE-1278-414C-A81D-F99F31A8EF52}">
      <dgm:prSet phldrT="[Text]" custT="1"/>
      <dgm:spPr/>
      <dgm:t>
        <a:bodyPr/>
        <a:lstStyle/>
        <a:p>
          <a:r>
            <a:rPr lang="en-GB" sz="1100"/>
            <a:t>Asset 1</a:t>
          </a:r>
        </a:p>
      </dgm:t>
    </dgm:pt>
    <dgm:pt modelId="{0D257649-EC71-4EDC-849A-16BE863A5463}" type="parTrans" cxnId="{D59577FE-F265-4CBC-8F1F-1D192069BCE4}">
      <dgm:prSet/>
      <dgm:spPr/>
      <dgm:t>
        <a:bodyPr/>
        <a:lstStyle/>
        <a:p>
          <a:endParaRPr lang="en-GB"/>
        </a:p>
      </dgm:t>
    </dgm:pt>
    <dgm:pt modelId="{0599FAE1-62A6-44A8-AA6E-AA0351D57BA0}" type="sibTrans" cxnId="{D59577FE-F265-4CBC-8F1F-1D192069BCE4}">
      <dgm:prSet/>
      <dgm:spPr/>
      <dgm:t>
        <a:bodyPr/>
        <a:lstStyle/>
        <a:p>
          <a:endParaRPr lang="en-GB"/>
        </a:p>
      </dgm:t>
    </dgm:pt>
    <dgm:pt modelId="{F23BBBA8-94A6-4687-B0DD-117D08466843}" type="asst">
      <dgm:prSet phldrT="[Text]" custT="1"/>
      <dgm:spPr/>
      <dgm:t>
        <a:bodyPr/>
        <a:lstStyle/>
        <a:p>
          <a:r>
            <a:rPr lang="en-GB" sz="1100"/>
            <a:t>Owner</a:t>
          </a:r>
        </a:p>
      </dgm:t>
    </dgm:pt>
    <dgm:pt modelId="{FC771EFA-DE02-44D5-BAC3-32159A588918}" type="parTrans" cxnId="{65204DE0-1141-4944-9290-CA2B8C5ACE8E}">
      <dgm:prSet/>
      <dgm:spPr/>
      <dgm:t>
        <a:bodyPr/>
        <a:lstStyle/>
        <a:p>
          <a:endParaRPr lang="en-GB" sz="1400"/>
        </a:p>
      </dgm:t>
    </dgm:pt>
    <dgm:pt modelId="{3D60EEBB-3148-4FF1-8BFC-A7CD0924414B}" type="sibTrans" cxnId="{65204DE0-1141-4944-9290-CA2B8C5ACE8E}">
      <dgm:prSet/>
      <dgm:spPr/>
      <dgm:t>
        <a:bodyPr/>
        <a:lstStyle/>
        <a:p>
          <a:endParaRPr lang="en-GB"/>
        </a:p>
      </dgm:t>
    </dgm:pt>
    <dgm:pt modelId="{02CA6E4B-786F-4619-BC0A-540CD060865B}">
      <dgm:prSet phldrT="[Text]" custT="1"/>
      <dgm:spPr/>
      <dgm:t>
        <a:bodyPr/>
        <a:lstStyle/>
        <a:p>
          <a:r>
            <a:rPr lang="en-GB" sz="1100"/>
            <a:t>Member 1</a:t>
          </a:r>
        </a:p>
      </dgm:t>
    </dgm:pt>
    <dgm:pt modelId="{6BCDEFEA-16D8-4688-A04A-944B72E6ECCB}" type="parTrans" cxnId="{74CCC80E-6FA3-4952-BABB-D8C0EFF906C7}">
      <dgm:prSet/>
      <dgm:spPr/>
      <dgm:t>
        <a:bodyPr/>
        <a:lstStyle/>
        <a:p>
          <a:endParaRPr lang="en-GB" sz="1400"/>
        </a:p>
      </dgm:t>
    </dgm:pt>
    <dgm:pt modelId="{53F4614D-521D-481D-807B-563702E63D4B}" type="sibTrans" cxnId="{74CCC80E-6FA3-4952-BABB-D8C0EFF906C7}">
      <dgm:prSet/>
      <dgm:spPr/>
      <dgm:t>
        <a:bodyPr/>
        <a:lstStyle/>
        <a:p>
          <a:endParaRPr lang="en-GB"/>
        </a:p>
      </dgm:t>
    </dgm:pt>
    <dgm:pt modelId="{CAF85820-B730-45C4-B3EC-67BF561A801F}">
      <dgm:prSet phldrT="[Text]" custT="1"/>
      <dgm:spPr/>
      <dgm:t>
        <a:bodyPr/>
        <a:lstStyle/>
        <a:p>
          <a:r>
            <a:rPr lang="en-GB" sz="1100"/>
            <a:t>Member 2</a:t>
          </a:r>
        </a:p>
      </dgm:t>
    </dgm:pt>
    <dgm:pt modelId="{FEBC3671-BFEB-40E1-8F22-515C1F96ACDA}" type="parTrans" cxnId="{0CE8B5BF-B88F-4770-BCC3-1FF15BFD89FE}">
      <dgm:prSet/>
      <dgm:spPr/>
      <dgm:t>
        <a:bodyPr/>
        <a:lstStyle/>
        <a:p>
          <a:endParaRPr lang="en-GB" sz="1400"/>
        </a:p>
      </dgm:t>
    </dgm:pt>
    <dgm:pt modelId="{9E5C7EF5-1C22-48FB-B845-B342B7CCEFF5}" type="sibTrans" cxnId="{0CE8B5BF-B88F-4770-BCC3-1FF15BFD89FE}">
      <dgm:prSet/>
      <dgm:spPr/>
      <dgm:t>
        <a:bodyPr/>
        <a:lstStyle/>
        <a:p>
          <a:endParaRPr lang="en-GB"/>
        </a:p>
      </dgm:t>
    </dgm:pt>
    <dgm:pt modelId="{D1FFE9A9-166E-4D83-AE9D-F989710E6C72}">
      <dgm:prSet phldrT="[Text]" custT="1"/>
      <dgm:spPr/>
      <dgm:t>
        <a:bodyPr/>
        <a:lstStyle/>
        <a:p>
          <a:r>
            <a:rPr lang="en-GB" sz="1100"/>
            <a:t>Member 3</a:t>
          </a:r>
        </a:p>
      </dgm:t>
    </dgm:pt>
    <dgm:pt modelId="{6A32AEF5-4E74-42BE-A106-F877BBC33F8A}" type="parTrans" cxnId="{630047B4-80A7-43A6-8F7D-ED278A754F74}">
      <dgm:prSet/>
      <dgm:spPr/>
      <dgm:t>
        <a:bodyPr/>
        <a:lstStyle/>
        <a:p>
          <a:endParaRPr lang="en-GB" sz="1400"/>
        </a:p>
      </dgm:t>
    </dgm:pt>
    <dgm:pt modelId="{96DE00FF-3426-4EF0-A6A7-F6BFEB68526A}" type="sibTrans" cxnId="{630047B4-80A7-43A6-8F7D-ED278A754F74}">
      <dgm:prSet/>
      <dgm:spPr/>
      <dgm:t>
        <a:bodyPr/>
        <a:lstStyle/>
        <a:p>
          <a:endParaRPr lang="en-GB"/>
        </a:p>
      </dgm:t>
    </dgm:pt>
    <dgm:pt modelId="{83887A73-CFE8-4C74-8E6B-E2F98E9DDD87}">
      <dgm:prSet phldrT="[Text]" custT="1"/>
      <dgm:spPr/>
      <dgm:t>
        <a:bodyPr/>
        <a:lstStyle/>
        <a:p>
          <a:r>
            <a:rPr lang="en-GB" sz="1100"/>
            <a:t>Asset 2</a:t>
          </a:r>
        </a:p>
      </dgm:t>
    </dgm:pt>
    <dgm:pt modelId="{784273C8-939C-430D-8116-A4A075F5D5C5}" type="parTrans" cxnId="{781A0539-6CA2-41D6-9EDA-4909417F7F0E}">
      <dgm:prSet/>
      <dgm:spPr/>
      <dgm:t>
        <a:bodyPr/>
        <a:lstStyle/>
        <a:p>
          <a:endParaRPr lang="en-GB"/>
        </a:p>
      </dgm:t>
    </dgm:pt>
    <dgm:pt modelId="{AD25F4C2-6A45-4080-8D52-043711753A04}" type="sibTrans" cxnId="{781A0539-6CA2-41D6-9EDA-4909417F7F0E}">
      <dgm:prSet/>
      <dgm:spPr/>
      <dgm:t>
        <a:bodyPr/>
        <a:lstStyle/>
        <a:p>
          <a:endParaRPr lang="en-GB"/>
        </a:p>
      </dgm:t>
    </dgm:pt>
    <dgm:pt modelId="{A4C27479-FAFE-4676-B513-98106EC42A9C}">
      <dgm:prSet phldrT="[Text]" custT="1"/>
      <dgm:spPr/>
      <dgm:t>
        <a:bodyPr/>
        <a:lstStyle/>
        <a:p>
          <a:r>
            <a:rPr lang="en-GB" sz="1100"/>
            <a:t>Owner 1</a:t>
          </a:r>
        </a:p>
      </dgm:t>
    </dgm:pt>
    <dgm:pt modelId="{CA54B7EA-1779-42F2-8D42-689789D5AB7B}" type="parTrans" cxnId="{ACB707AC-14C0-49D6-AC98-D5BA0DE86C36}">
      <dgm:prSet/>
      <dgm:spPr/>
      <dgm:t>
        <a:bodyPr/>
        <a:lstStyle/>
        <a:p>
          <a:endParaRPr lang="en-GB" sz="1400"/>
        </a:p>
      </dgm:t>
    </dgm:pt>
    <dgm:pt modelId="{733EA330-1E72-40AD-8F00-2CDDB46FE823}" type="sibTrans" cxnId="{ACB707AC-14C0-49D6-AC98-D5BA0DE86C36}">
      <dgm:prSet/>
      <dgm:spPr/>
      <dgm:t>
        <a:bodyPr/>
        <a:lstStyle/>
        <a:p>
          <a:endParaRPr lang="en-GB"/>
        </a:p>
      </dgm:t>
    </dgm:pt>
    <dgm:pt modelId="{29A23C49-9582-4F48-B839-045942DEE83F}">
      <dgm:prSet phldrT="[Text]" custT="1"/>
      <dgm:spPr/>
      <dgm:t>
        <a:bodyPr/>
        <a:lstStyle/>
        <a:p>
          <a:r>
            <a:rPr lang="en-GB" sz="1100"/>
            <a:t>Member 1.1</a:t>
          </a:r>
        </a:p>
      </dgm:t>
    </dgm:pt>
    <dgm:pt modelId="{8F72FE0F-C333-47A1-815B-F63D8E5FF9E9}" type="parTrans" cxnId="{BF4AFD23-7FB3-4074-B5ED-788133FDE075}">
      <dgm:prSet/>
      <dgm:spPr/>
      <dgm:t>
        <a:bodyPr/>
        <a:lstStyle/>
        <a:p>
          <a:endParaRPr lang="en-GB" sz="1400"/>
        </a:p>
      </dgm:t>
    </dgm:pt>
    <dgm:pt modelId="{B0344D05-A510-482E-BB09-8FE6F3BFEBA1}" type="sibTrans" cxnId="{BF4AFD23-7FB3-4074-B5ED-788133FDE075}">
      <dgm:prSet/>
      <dgm:spPr/>
      <dgm:t>
        <a:bodyPr/>
        <a:lstStyle/>
        <a:p>
          <a:endParaRPr lang="en-GB"/>
        </a:p>
      </dgm:t>
    </dgm:pt>
    <dgm:pt modelId="{0603D975-05B8-4363-BA97-721806DAB2A2}">
      <dgm:prSet phldrT="[Text]" custT="1"/>
      <dgm:spPr/>
      <dgm:t>
        <a:bodyPr/>
        <a:lstStyle/>
        <a:p>
          <a:r>
            <a:rPr lang="en-GB" sz="1100"/>
            <a:t>Member 1.2</a:t>
          </a:r>
        </a:p>
      </dgm:t>
    </dgm:pt>
    <dgm:pt modelId="{A24A722D-4211-4FC4-8775-407DBB768AB5}" type="parTrans" cxnId="{4FBA064F-D59B-433C-B090-0AC468D216BB}">
      <dgm:prSet/>
      <dgm:spPr/>
      <dgm:t>
        <a:bodyPr/>
        <a:lstStyle/>
        <a:p>
          <a:endParaRPr lang="en-GB" sz="1400"/>
        </a:p>
      </dgm:t>
    </dgm:pt>
    <dgm:pt modelId="{EFE2954A-AA61-4631-9F73-AC3C9DECF8C4}" type="sibTrans" cxnId="{4FBA064F-D59B-433C-B090-0AC468D216BB}">
      <dgm:prSet/>
      <dgm:spPr/>
      <dgm:t>
        <a:bodyPr/>
        <a:lstStyle/>
        <a:p>
          <a:endParaRPr lang="en-GB"/>
        </a:p>
      </dgm:t>
    </dgm:pt>
    <dgm:pt modelId="{5A8FB424-4FB4-46EC-AE32-E24156D8FF3E}">
      <dgm:prSet phldrT="[Text]" custT="1"/>
      <dgm:spPr/>
      <dgm:t>
        <a:bodyPr/>
        <a:lstStyle/>
        <a:p>
          <a:r>
            <a:rPr lang="en-GB" sz="1100"/>
            <a:t>Owner 2</a:t>
          </a:r>
        </a:p>
      </dgm:t>
    </dgm:pt>
    <dgm:pt modelId="{C81D72E9-A70E-4C84-8F73-377512903791}" type="parTrans" cxnId="{6A514FB9-94E3-4E94-A853-DB998CBC4117}">
      <dgm:prSet/>
      <dgm:spPr/>
      <dgm:t>
        <a:bodyPr/>
        <a:lstStyle/>
        <a:p>
          <a:endParaRPr lang="en-GB" sz="1400"/>
        </a:p>
      </dgm:t>
    </dgm:pt>
    <dgm:pt modelId="{501C9C31-7CD1-4850-A7C7-65C704CCC0D0}" type="sibTrans" cxnId="{6A514FB9-94E3-4E94-A853-DB998CBC4117}">
      <dgm:prSet/>
      <dgm:spPr/>
      <dgm:t>
        <a:bodyPr/>
        <a:lstStyle/>
        <a:p>
          <a:endParaRPr lang="en-GB"/>
        </a:p>
      </dgm:t>
    </dgm:pt>
    <dgm:pt modelId="{B5ED6BD7-5851-4C73-A831-F515DE74D68A}">
      <dgm:prSet phldrT="[Text]" custT="1"/>
      <dgm:spPr/>
      <dgm:t>
        <a:bodyPr/>
        <a:lstStyle/>
        <a:p>
          <a:r>
            <a:rPr lang="en-GB" sz="1100"/>
            <a:t>Member 2.1</a:t>
          </a:r>
        </a:p>
      </dgm:t>
    </dgm:pt>
    <dgm:pt modelId="{E0FABBB4-A1BE-45FD-B5CA-AF08A41B9C87}" type="parTrans" cxnId="{4681D8E3-C364-45EE-B624-62D8711848A7}">
      <dgm:prSet/>
      <dgm:spPr/>
      <dgm:t>
        <a:bodyPr/>
        <a:lstStyle/>
        <a:p>
          <a:endParaRPr lang="en-GB" sz="1400"/>
        </a:p>
      </dgm:t>
    </dgm:pt>
    <dgm:pt modelId="{BD91B022-C824-48E0-823F-BB9FB9396116}" type="sibTrans" cxnId="{4681D8E3-C364-45EE-B624-62D8711848A7}">
      <dgm:prSet/>
      <dgm:spPr/>
      <dgm:t>
        <a:bodyPr/>
        <a:lstStyle/>
        <a:p>
          <a:endParaRPr lang="en-GB"/>
        </a:p>
      </dgm:t>
    </dgm:pt>
    <dgm:pt modelId="{B4844AF0-4E1F-4438-82B6-F96BBEC066D6}">
      <dgm:prSet phldrT="[Text]" custT="1"/>
      <dgm:spPr/>
      <dgm:t>
        <a:bodyPr/>
        <a:lstStyle/>
        <a:p>
          <a:r>
            <a:rPr lang="en-GB" sz="1100"/>
            <a:t>Member 2.2</a:t>
          </a:r>
        </a:p>
      </dgm:t>
    </dgm:pt>
    <dgm:pt modelId="{8DCB8305-C0DE-4C13-A762-2ADAEA1C6E34}" type="parTrans" cxnId="{5E1ECBA3-2726-4A8D-B3A4-85007FF9B2F3}">
      <dgm:prSet/>
      <dgm:spPr/>
      <dgm:t>
        <a:bodyPr/>
        <a:lstStyle/>
        <a:p>
          <a:endParaRPr lang="en-GB" sz="1400"/>
        </a:p>
      </dgm:t>
    </dgm:pt>
    <dgm:pt modelId="{D9784DDF-9A68-4663-9229-2898797BC0C1}" type="sibTrans" cxnId="{5E1ECBA3-2726-4A8D-B3A4-85007FF9B2F3}">
      <dgm:prSet/>
      <dgm:spPr/>
      <dgm:t>
        <a:bodyPr/>
        <a:lstStyle/>
        <a:p>
          <a:endParaRPr lang="en-GB"/>
        </a:p>
      </dgm:t>
    </dgm:pt>
    <dgm:pt modelId="{E4AA1285-03BE-4C06-AA72-1A349AA44198}">
      <dgm:prSet phldrT="[Text]" custT="1"/>
      <dgm:spPr/>
      <dgm:t>
        <a:bodyPr/>
        <a:lstStyle/>
        <a:p>
          <a:r>
            <a:rPr lang="en-GB" sz="1100"/>
            <a:t>Member 2.3</a:t>
          </a:r>
        </a:p>
      </dgm:t>
    </dgm:pt>
    <dgm:pt modelId="{A75C6472-06BE-4D7F-A299-7C7B3FADB783}" type="parTrans" cxnId="{9A15F2A9-94D1-411F-BB47-F9EB3D42B3C2}">
      <dgm:prSet/>
      <dgm:spPr/>
      <dgm:t>
        <a:bodyPr/>
        <a:lstStyle/>
        <a:p>
          <a:endParaRPr lang="en-GB" sz="1400"/>
        </a:p>
      </dgm:t>
    </dgm:pt>
    <dgm:pt modelId="{C527913F-00C8-4163-B652-F49DD32FDF28}" type="sibTrans" cxnId="{9A15F2A9-94D1-411F-BB47-F9EB3D42B3C2}">
      <dgm:prSet/>
      <dgm:spPr/>
      <dgm:t>
        <a:bodyPr/>
        <a:lstStyle/>
        <a:p>
          <a:endParaRPr lang="en-GB"/>
        </a:p>
      </dgm:t>
    </dgm:pt>
    <dgm:pt modelId="{39BBC7B7-EA04-48FE-9FE1-BDA1C8769B9B}" type="pres">
      <dgm:prSet presAssocID="{4220D508-F48E-4783-9710-E43B15DE00A8}" presName="hierChild1" presStyleCnt="0">
        <dgm:presLayoutVars>
          <dgm:orgChart val="1"/>
          <dgm:chPref val="1"/>
          <dgm:dir/>
          <dgm:animOne val="branch"/>
          <dgm:animLvl val="lvl"/>
          <dgm:resizeHandles/>
        </dgm:presLayoutVars>
      </dgm:prSet>
      <dgm:spPr/>
    </dgm:pt>
    <dgm:pt modelId="{29D9A500-3369-4D83-B6E8-C75AFE860B12}" type="pres">
      <dgm:prSet presAssocID="{93641CFE-1278-414C-A81D-F99F31A8EF52}" presName="hierRoot1" presStyleCnt="0">
        <dgm:presLayoutVars>
          <dgm:hierBranch val="init"/>
        </dgm:presLayoutVars>
      </dgm:prSet>
      <dgm:spPr/>
    </dgm:pt>
    <dgm:pt modelId="{485BE967-22A9-4881-9C83-2593C66136C0}" type="pres">
      <dgm:prSet presAssocID="{93641CFE-1278-414C-A81D-F99F31A8EF52}" presName="rootComposite1" presStyleCnt="0"/>
      <dgm:spPr/>
    </dgm:pt>
    <dgm:pt modelId="{76247271-2541-41F4-B550-80B1AECA9C82}" type="pres">
      <dgm:prSet presAssocID="{93641CFE-1278-414C-A81D-F99F31A8EF52}" presName="rootText1" presStyleLbl="node0" presStyleIdx="0" presStyleCnt="2" custScaleX="121787" custLinFactNeighborX="-48501">
        <dgm:presLayoutVars>
          <dgm:chPref val="3"/>
        </dgm:presLayoutVars>
      </dgm:prSet>
      <dgm:spPr/>
    </dgm:pt>
    <dgm:pt modelId="{D6A7E9D8-C8F2-4160-8F90-E6E5E46FD0A6}" type="pres">
      <dgm:prSet presAssocID="{93641CFE-1278-414C-A81D-F99F31A8EF52}" presName="rootConnector1" presStyleLbl="node1" presStyleIdx="0" presStyleCnt="0"/>
      <dgm:spPr/>
    </dgm:pt>
    <dgm:pt modelId="{4E09EB6D-E04A-41C3-8CF8-881EF878657A}" type="pres">
      <dgm:prSet presAssocID="{93641CFE-1278-414C-A81D-F99F31A8EF52}" presName="hierChild2" presStyleCnt="0"/>
      <dgm:spPr/>
    </dgm:pt>
    <dgm:pt modelId="{E65F65C6-A23C-4C08-9170-811C0C088F69}" type="pres">
      <dgm:prSet presAssocID="{6BCDEFEA-16D8-4688-A04A-944B72E6ECCB}" presName="Name37" presStyleLbl="parChTrans1D2" presStyleIdx="0" presStyleCnt="6" custSzX="1162607"/>
      <dgm:spPr/>
    </dgm:pt>
    <dgm:pt modelId="{166CDDEE-8152-4507-B578-4A34F4E89A0D}" type="pres">
      <dgm:prSet presAssocID="{02CA6E4B-786F-4619-BC0A-540CD060865B}" presName="hierRoot2" presStyleCnt="0">
        <dgm:presLayoutVars>
          <dgm:hierBranch val="init"/>
        </dgm:presLayoutVars>
      </dgm:prSet>
      <dgm:spPr/>
    </dgm:pt>
    <dgm:pt modelId="{C7EBC375-4629-4846-8B1B-457C5F2397EE}" type="pres">
      <dgm:prSet presAssocID="{02CA6E4B-786F-4619-BC0A-540CD060865B}" presName="rootComposite" presStyleCnt="0"/>
      <dgm:spPr/>
    </dgm:pt>
    <dgm:pt modelId="{485BBB2D-572B-46FD-9891-E63C1210371A}" type="pres">
      <dgm:prSet presAssocID="{02CA6E4B-786F-4619-BC0A-540CD060865B}" presName="rootText" presStyleLbl="node2" presStyleIdx="0" presStyleCnt="5" custScaleX="110138" custLinFactNeighborX="-48501">
        <dgm:presLayoutVars>
          <dgm:chPref val="3"/>
        </dgm:presLayoutVars>
      </dgm:prSet>
      <dgm:spPr/>
    </dgm:pt>
    <dgm:pt modelId="{9D34FD24-7429-429D-A1A7-D7B0942D5B8F}" type="pres">
      <dgm:prSet presAssocID="{02CA6E4B-786F-4619-BC0A-540CD060865B}" presName="rootConnector" presStyleLbl="node2" presStyleIdx="0" presStyleCnt="5"/>
      <dgm:spPr/>
    </dgm:pt>
    <dgm:pt modelId="{EF244EE3-2D01-4E9F-87BF-023FCBD3B0E1}" type="pres">
      <dgm:prSet presAssocID="{02CA6E4B-786F-4619-BC0A-540CD060865B}" presName="hierChild4" presStyleCnt="0"/>
      <dgm:spPr/>
    </dgm:pt>
    <dgm:pt modelId="{31D5D55B-7CFC-4E57-B53A-F5D552BA5D42}" type="pres">
      <dgm:prSet presAssocID="{02CA6E4B-786F-4619-BC0A-540CD060865B}" presName="hierChild5" presStyleCnt="0"/>
      <dgm:spPr/>
    </dgm:pt>
    <dgm:pt modelId="{19B0E2BE-365D-42C0-A6E3-5508C0B4438A}" type="pres">
      <dgm:prSet presAssocID="{FEBC3671-BFEB-40E1-8F22-515C1F96ACDA}" presName="Name37" presStyleLbl="parChTrans1D2" presStyleIdx="1" presStyleCnt="6" custSzX="111361"/>
      <dgm:spPr/>
    </dgm:pt>
    <dgm:pt modelId="{2A404593-2D2C-44EB-9563-92F174137697}" type="pres">
      <dgm:prSet presAssocID="{CAF85820-B730-45C4-B3EC-67BF561A801F}" presName="hierRoot2" presStyleCnt="0">
        <dgm:presLayoutVars>
          <dgm:hierBranch val="init"/>
        </dgm:presLayoutVars>
      </dgm:prSet>
      <dgm:spPr/>
    </dgm:pt>
    <dgm:pt modelId="{6205E11C-5ADF-4AD1-96BD-8607DFDEECA6}" type="pres">
      <dgm:prSet presAssocID="{CAF85820-B730-45C4-B3EC-67BF561A801F}" presName="rootComposite" presStyleCnt="0"/>
      <dgm:spPr/>
    </dgm:pt>
    <dgm:pt modelId="{EDC61330-F91D-45E0-982F-DDA383F2C225}" type="pres">
      <dgm:prSet presAssocID="{CAF85820-B730-45C4-B3EC-67BF561A801F}" presName="rootText" presStyleLbl="node2" presStyleIdx="1" presStyleCnt="5" custScaleX="110138" custLinFactNeighborX="-48501">
        <dgm:presLayoutVars>
          <dgm:chPref val="3"/>
        </dgm:presLayoutVars>
      </dgm:prSet>
      <dgm:spPr/>
    </dgm:pt>
    <dgm:pt modelId="{B3FAB840-0D28-442E-ADDF-318D7D1E0E85}" type="pres">
      <dgm:prSet presAssocID="{CAF85820-B730-45C4-B3EC-67BF561A801F}" presName="rootConnector" presStyleLbl="node2" presStyleIdx="1" presStyleCnt="5"/>
      <dgm:spPr/>
    </dgm:pt>
    <dgm:pt modelId="{2E008A15-6C1D-4B81-B8F7-85A63DA4CEDD}" type="pres">
      <dgm:prSet presAssocID="{CAF85820-B730-45C4-B3EC-67BF561A801F}" presName="hierChild4" presStyleCnt="0"/>
      <dgm:spPr/>
    </dgm:pt>
    <dgm:pt modelId="{DC9C799C-E819-4B86-8C2C-5F7E31A7F5A8}" type="pres">
      <dgm:prSet presAssocID="{CAF85820-B730-45C4-B3EC-67BF561A801F}" presName="hierChild5" presStyleCnt="0"/>
      <dgm:spPr/>
    </dgm:pt>
    <dgm:pt modelId="{0E359387-59AA-47E8-B02C-FD4CD50863D1}" type="pres">
      <dgm:prSet presAssocID="{6A32AEF5-4E74-42BE-A106-F877BBC33F8A}" presName="Name37" presStyleLbl="parChTrans1D2" presStyleIdx="2" presStyleCnt="6" custSzX="1162607"/>
      <dgm:spPr/>
    </dgm:pt>
    <dgm:pt modelId="{E1FA72B7-9751-41EF-89EA-64A64F29F3E6}" type="pres">
      <dgm:prSet presAssocID="{D1FFE9A9-166E-4D83-AE9D-F989710E6C72}" presName="hierRoot2" presStyleCnt="0">
        <dgm:presLayoutVars>
          <dgm:hierBranch val="init"/>
        </dgm:presLayoutVars>
      </dgm:prSet>
      <dgm:spPr/>
    </dgm:pt>
    <dgm:pt modelId="{02283824-B6BA-46DE-B63D-AAF933055404}" type="pres">
      <dgm:prSet presAssocID="{D1FFE9A9-166E-4D83-AE9D-F989710E6C72}" presName="rootComposite" presStyleCnt="0"/>
      <dgm:spPr/>
    </dgm:pt>
    <dgm:pt modelId="{3864D1CF-7F7B-4F8C-80B5-0AC05C304C96}" type="pres">
      <dgm:prSet presAssocID="{D1FFE9A9-166E-4D83-AE9D-F989710E6C72}" presName="rootText" presStyleLbl="node2" presStyleIdx="2" presStyleCnt="5" custScaleX="110138" custLinFactNeighborX="-48501">
        <dgm:presLayoutVars>
          <dgm:chPref val="3"/>
        </dgm:presLayoutVars>
      </dgm:prSet>
      <dgm:spPr/>
    </dgm:pt>
    <dgm:pt modelId="{978D5C3C-0005-4C80-A929-6DC6B44E3F14}" type="pres">
      <dgm:prSet presAssocID="{D1FFE9A9-166E-4D83-AE9D-F989710E6C72}" presName="rootConnector" presStyleLbl="node2" presStyleIdx="2" presStyleCnt="5"/>
      <dgm:spPr/>
    </dgm:pt>
    <dgm:pt modelId="{1CC30F43-DB07-49B7-9286-48AE047E896F}" type="pres">
      <dgm:prSet presAssocID="{D1FFE9A9-166E-4D83-AE9D-F989710E6C72}" presName="hierChild4" presStyleCnt="0"/>
      <dgm:spPr/>
    </dgm:pt>
    <dgm:pt modelId="{163DE124-80E5-48D3-857F-0050D1D01692}" type="pres">
      <dgm:prSet presAssocID="{D1FFE9A9-166E-4D83-AE9D-F989710E6C72}" presName="hierChild5" presStyleCnt="0"/>
      <dgm:spPr/>
    </dgm:pt>
    <dgm:pt modelId="{0DC08EF6-D0E0-4BDD-B849-40568DA25DF9}" type="pres">
      <dgm:prSet presAssocID="{93641CFE-1278-414C-A81D-F99F31A8EF52}" presName="hierChild3" presStyleCnt="0"/>
      <dgm:spPr/>
    </dgm:pt>
    <dgm:pt modelId="{1867615D-86AE-4238-8807-175FE4F0E50A}" type="pres">
      <dgm:prSet presAssocID="{FC771EFA-DE02-44D5-BAC3-32159A588918}" presName="Name111" presStyleLbl="parChTrans1D2" presStyleIdx="3" presStyleCnt="6" custSzX="111361"/>
      <dgm:spPr/>
    </dgm:pt>
    <dgm:pt modelId="{EA8E6C22-7E29-4B72-B2DA-3806BE438788}" type="pres">
      <dgm:prSet presAssocID="{F23BBBA8-94A6-4687-B0DD-117D08466843}" presName="hierRoot3" presStyleCnt="0">
        <dgm:presLayoutVars>
          <dgm:hierBranch val="init"/>
        </dgm:presLayoutVars>
      </dgm:prSet>
      <dgm:spPr/>
    </dgm:pt>
    <dgm:pt modelId="{DAA217BB-859F-4F2C-82D4-7BC67FA9AC3B}" type="pres">
      <dgm:prSet presAssocID="{F23BBBA8-94A6-4687-B0DD-117D08466843}" presName="rootComposite3" presStyleCnt="0"/>
      <dgm:spPr/>
    </dgm:pt>
    <dgm:pt modelId="{262AB585-087C-4A3A-AE32-02DE27642536}" type="pres">
      <dgm:prSet presAssocID="{F23BBBA8-94A6-4687-B0DD-117D08466843}" presName="rootText3" presStyleLbl="asst1" presStyleIdx="0" presStyleCnt="1" custScaleX="121787" custLinFactNeighborX="-48501">
        <dgm:presLayoutVars>
          <dgm:chPref val="3"/>
        </dgm:presLayoutVars>
      </dgm:prSet>
      <dgm:spPr/>
    </dgm:pt>
    <dgm:pt modelId="{8EB888DE-3299-4C19-92B4-F4971777BC75}" type="pres">
      <dgm:prSet presAssocID="{F23BBBA8-94A6-4687-B0DD-117D08466843}" presName="rootConnector3" presStyleLbl="asst1" presStyleIdx="0" presStyleCnt="1"/>
      <dgm:spPr/>
    </dgm:pt>
    <dgm:pt modelId="{CC36D245-5EFD-4251-81FF-FE84B9C86A42}" type="pres">
      <dgm:prSet presAssocID="{F23BBBA8-94A6-4687-B0DD-117D08466843}" presName="hierChild6" presStyleCnt="0"/>
      <dgm:spPr/>
    </dgm:pt>
    <dgm:pt modelId="{2C2B633B-EB1A-4693-BD80-A8415082BB00}" type="pres">
      <dgm:prSet presAssocID="{F23BBBA8-94A6-4687-B0DD-117D08466843}" presName="hierChild7" presStyleCnt="0"/>
      <dgm:spPr/>
    </dgm:pt>
    <dgm:pt modelId="{C63C305F-B789-4F52-BE5B-919A02850AF1}" type="pres">
      <dgm:prSet presAssocID="{83887A73-CFE8-4C74-8E6B-E2F98E9DDD87}" presName="hierRoot1" presStyleCnt="0">
        <dgm:presLayoutVars>
          <dgm:hierBranch val="init"/>
        </dgm:presLayoutVars>
      </dgm:prSet>
      <dgm:spPr/>
    </dgm:pt>
    <dgm:pt modelId="{FB39F011-B740-40A9-82C5-BD6276337E2A}" type="pres">
      <dgm:prSet presAssocID="{83887A73-CFE8-4C74-8E6B-E2F98E9DDD87}" presName="rootComposite1" presStyleCnt="0"/>
      <dgm:spPr/>
    </dgm:pt>
    <dgm:pt modelId="{A4C771A9-E2AE-4D59-B047-DDDFA59D939D}" type="pres">
      <dgm:prSet presAssocID="{83887A73-CFE8-4C74-8E6B-E2F98E9DDD87}" presName="rootText1" presStyleLbl="node0" presStyleIdx="1" presStyleCnt="2" custScaleX="121787" custLinFactNeighborX="24257">
        <dgm:presLayoutVars>
          <dgm:chPref val="3"/>
        </dgm:presLayoutVars>
      </dgm:prSet>
      <dgm:spPr/>
    </dgm:pt>
    <dgm:pt modelId="{321F06C6-0FEB-4F34-940D-74AFABCD0D08}" type="pres">
      <dgm:prSet presAssocID="{83887A73-CFE8-4C74-8E6B-E2F98E9DDD87}" presName="rootConnector1" presStyleLbl="node1" presStyleIdx="0" presStyleCnt="0"/>
      <dgm:spPr/>
    </dgm:pt>
    <dgm:pt modelId="{8C152EE2-24EC-49CB-912B-A11A462F8A49}" type="pres">
      <dgm:prSet presAssocID="{83887A73-CFE8-4C74-8E6B-E2F98E9DDD87}" presName="hierChild2" presStyleCnt="0"/>
      <dgm:spPr/>
    </dgm:pt>
    <dgm:pt modelId="{B913F6C4-7C22-451D-B460-F6A433752ACC}" type="pres">
      <dgm:prSet presAssocID="{CA54B7EA-1779-42F2-8D42-689789D5AB7B}" presName="Name37" presStyleLbl="parChTrans1D2" presStyleIdx="4" presStyleCnt="6" custSzX="581303"/>
      <dgm:spPr/>
    </dgm:pt>
    <dgm:pt modelId="{4FD0DB83-06D6-4C4D-9CD1-863AB989D364}" type="pres">
      <dgm:prSet presAssocID="{A4C27479-FAFE-4676-B513-98106EC42A9C}" presName="hierRoot2" presStyleCnt="0">
        <dgm:presLayoutVars>
          <dgm:hierBranch val="init"/>
        </dgm:presLayoutVars>
      </dgm:prSet>
      <dgm:spPr/>
    </dgm:pt>
    <dgm:pt modelId="{C57EC9E9-2142-454E-9C1C-9127DBD1E038}" type="pres">
      <dgm:prSet presAssocID="{A4C27479-FAFE-4676-B513-98106EC42A9C}" presName="rootComposite" presStyleCnt="0"/>
      <dgm:spPr/>
    </dgm:pt>
    <dgm:pt modelId="{DA85A5CD-D695-4FE7-A25E-0844E0CBAE82}" type="pres">
      <dgm:prSet presAssocID="{A4C27479-FAFE-4676-B513-98106EC42A9C}" presName="rootText" presStyleLbl="node2" presStyleIdx="3" presStyleCnt="5" custScaleX="121787" custLinFactNeighborX="24257">
        <dgm:presLayoutVars>
          <dgm:chPref val="3"/>
        </dgm:presLayoutVars>
      </dgm:prSet>
      <dgm:spPr/>
    </dgm:pt>
    <dgm:pt modelId="{B4E4D747-5EF5-465A-8402-E2ADF97D9052}" type="pres">
      <dgm:prSet presAssocID="{A4C27479-FAFE-4676-B513-98106EC42A9C}" presName="rootConnector" presStyleLbl="node2" presStyleIdx="3" presStyleCnt="5"/>
      <dgm:spPr/>
    </dgm:pt>
    <dgm:pt modelId="{EADD1211-53F2-439D-AA31-A9AC3E186CED}" type="pres">
      <dgm:prSet presAssocID="{A4C27479-FAFE-4676-B513-98106EC42A9C}" presName="hierChild4" presStyleCnt="0"/>
      <dgm:spPr/>
    </dgm:pt>
    <dgm:pt modelId="{4FE037D7-C2A5-4447-808D-C15D22AF9966}" type="pres">
      <dgm:prSet presAssocID="{8F72FE0F-C333-47A1-815B-F63D8E5FF9E9}" presName="Name37" presStyleLbl="parChTrans1D3" presStyleIdx="0" presStyleCnt="5" custSzX="144124"/>
      <dgm:spPr/>
    </dgm:pt>
    <dgm:pt modelId="{F8BF001F-810B-406E-8459-2B45366D0713}" type="pres">
      <dgm:prSet presAssocID="{29A23C49-9582-4F48-B839-045942DEE83F}" presName="hierRoot2" presStyleCnt="0">
        <dgm:presLayoutVars>
          <dgm:hierBranch val="init"/>
        </dgm:presLayoutVars>
      </dgm:prSet>
      <dgm:spPr/>
    </dgm:pt>
    <dgm:pt modelId="{DAEB87B3-2D8A-4A19-857B-3F2AD0F4DF0B}" type="pres">
      <dgm:prSet presAssocID="{29A23C49-9582-4F48-B839-045942DEE83F}" presName="rootComposite" presStyleCnt="0"/>
      <dgm:spPr/>
    </dgm:pt>
    <dgm:pt modelId="{1A2B0939-2821-46C2-96BC-82F1C08AD10F}" type="pres">
      <dgm:prSet presAssocID="{29A23C49-9582-4F48-B839-045942DEE83F}" presName="rootText" presStyleLbl="node3" presStyleIdx="0" presStyleCnt="5" custScaleX="121787" custLinFactNeighborX="24257">
        <dgm:presLayoutVars>
          <dgm:chPref val="3"/>
        </dgm:presLayoutVars>
      </dgm:prSet>
      <dgm:spPr/>
    </dgm:pt>
    <dgm:pt modelId="{E9586E21-8BC9-4F84-80AF-2FA81AF1F9E6}" type="pres">
      <dgm:prSet presAssocID="{29A23C49-9582-4F48-B839-045942DEE83F}" presName="rootConnector" presStyleLbl="node3" presStyleIdx="0" presStyleCnt="5"/>
      <dgm:spPr/>
    </dgm:pt>
    <dgm:pt modelId="{E82F54B5-3045-46F9-AF18-56EBA5945B7B}" type="pres">
      <dgm:prSet presAssocID="{29A23C49-9582-4F48-B839-045942DEE83F}" presName="hierChild4" presStyleCnt="0"/>
      <dgm:spPr/>
    </dgm:pt>
    <dgm:pt modelId="{AA83AE09-7F28-4EB5-83BD-DFA075C763C9}" type="pres">
      <dgm:prSet presAssocID="{29A23C49-9582-4F48-B839-045942DEE83F}" presName="hierChild5" presStyleCnt="0"/>
      <dgm:spPr/>
    </dgm:pt>
    <dgm:pt modelId="{F38C7D90-DEB9-4263-AC5E-4F9A1704BD66}" type="pres">
      <dgm:prSet presAssocID="{A24A722D-4211-4FC4-8775-407DBB768AB5}" presName="Name37" presStyleLbl="parChTrans1D3" presStyleIdx="1" presStyleCnt="5" custSzX="144124"/>
      <dgm:spPr/>
    </dgm:pt>
    <dgm:pt modelId="{7E7A617A-1963-4D2C-A4A0-6F8F94F1227C}" type="pres">
      <dgm:prSet presAssocID="{0603D975-05B8-4363-BA97-721806DAB2A2}" presName="hierRoot2" presStyleCnt="0">
        <dgm:presLayoutVars>
          <dgm:hierBranch val="init"/>
        </dgm:presLayoutVars>
      </dgm:prSet>
      <dgm:spPr/>
    </dgm:pt>
    <dgm:pt modelId="{73B68F98-504B-46E6-B8A6-33B094C26D49}" type="pres">
      <dgm:prSet presAssocID="{0603D975-05B8-4363-BA97-721806DAB2A2}" presName="rootComposite" presStyleCnt="0"/>
      <dgm:spPr/>
    </dgm:pt>
    <dgm:pt modelId="{F6CFDB24-D904-46C1-A1DD-A1FE9DF24CDD}" type="pres">
      <dgm:prSet presAssocID="{0603D975-05B8-4363-BA97-721806DAB2A2}" presName="rootText" presStyleLbl="node3" presStyleIdx="1" presStyleCnt="5" custScaleX="121787" custLinFactNeighborX="24257">
        <dgm:presLayoutVars>
          <dgm:chPref val="3"/>
        </dgm:presLayoutVars>
      </dgm:prSet>
      <dgm:spPr/>
    </dgm:pt>
    <dgm:pt modelId="{F66C387E-49FF-460F-9FEB-07F526C79EB6}" type="pres">
      <dgm:prSet presAssocID="{0603D975-05B8-4363-BA97-721806DAB2A2}" presName="rootConnector" presStyleLbl="node3" presStyleIdx="1" presStyleCnt="5"/>
      <dgm:spPr/>
    </dgm:pt>
    <dgm:pt modelId="{8BA49C01-4DE8-488D-AB37-90068E1063F0}" type="pres">
      <dgm:prSet presAssocID="{0603D975-05B8-4363-BA97-721806DAB2A2}" presName="hierChild4" presStyleCnt="0"/>
      <dgm:spPr/>
    </dgm:pt>
    <dgm:pt modelId="{8087CAC2-55CC-4AAF-B4B8-B0B8EB931C93}" type="pres">
      <dgm:prSet presAssocID="{0603D975-05B8-4363-BA97-721806DAB2A2}" presName="hierChild5" presStyleCnt="0"/>
      <dgm:spPr/>
    </dgm:pt>
    <dgm:pt modelId="{826908D9-4787-4E32-A921-AB676F9E0569}" type="pres">
      <dgm:prSet presAssocID="{A4C27479-FAFE-4676-B513-98106EC42A9C}" presName="hierChild5" presStyleCnt="0"/>
      <dgm:spPr/>
    </dgm:pt>
    <dgm:pt modelId="{144CE615-EB3B-4C81-A6DB-7425BBD2EB2D}" type="pres">
      <dgm:prSet presAssocID="{C81D72E9-A70E-4C84-8F73-377512903791}" presName="Name37" presStyleLbl="parChTrans1D2" presStyleIdx="5" presStyleCnt="6" custSzX="581303"/>
      <dgm:spPr/>
    </dgm:pt>
    <dgm:pt modelId="{B694C771-F16F-4E4F-8AD0-A31793EEA78C}" type="pres">
      <dgm:prSet presAssocID="{5A8FB424-4FB4-46EC-AE32-E24156D8FF3E}" presName="hierRoot2" presStyleCnt="0">
        <dgm:presLayoutVars>
          <dgm:hierBranch val="init"/>
        </dgm:presLayoutVars>
      </dgm:prSet>
      <dgm:spPr/>
    </dgm:pt>
    <dgm:pt modelId="{F82B94A1-C1CC-46E8-AD5F-F38B81EC1902}" type="pres">
      <dgm:prSet presAssocID="{5A8FB424-4FB4-46EC-AE32-E24156D8FF3E}" presName="rootComposite" presStyleCnt="0"/>
      <dgm:spPr/>
    </dgm:pt>
    <dgm:pt modelId="{ED00FA30-00B5-4F6A-A598-FE6AD7A34027}" type="pres">
      <dgm:prSet presAssocID="{5A8FB424-4FB4-46EC-AE32-E24156D8FF3E}" presName="rootText" presStyleLbl="node2" presStyleIdx="4" presStyleCnt="5" custScaleX="121787" custLinFactNeighborX="24257">
        <dgm:presLayoutVars>
          <dgm:chPref val="3"/>
        </dgm:presLayoutVars>
      </dgm:prSet>
      <dgm:spPr/>
    </dgm:pt>
    <dgm:pt modelId="{8186856E-804D-490D-AEF8-44DEC61A7F6A}" type="pres">
      <dgm:prSet presAssocID="{5A8FB424-4FB4-46EC-AE32-E24156D8FF3E}" presName="rootConnector" presStyleLbl="node2" presStyleIdx="4" presStyleCnt="5"/>
      <dgm:spPr/>
    </dgm:pt>
    <dgm:pt modelId="{090189EA-1409-415E-8E5C-F27ECA81C192}" type="pres">
      <dgm:prSet presAssocID="{5A8FB424-4FB4-46EC-AE32-E24156D8FF3E}" presName="hierChild4" presStyleCnt="0"/>
      <dgm:spPr/>
    </dgm:pt>
    <dgm:pt modelId="{B992038B-934B-4FDB-8154-DFB08125DF53}" type="pres">
      <dgm:prSet presAssocID="{E0FABBB4-A1BE-45FD-B5CA-AF08A41B9C87}" presName="Name37" presStyleLbl="parChTrans1D3" presStyleIdx="2" presStyleCnt="5" custSzX="144124"/>
      <dgm:spPr/>
    </dgm:pt>
    <dgm:pt modelId="{ED42C6F7-245E-4033-8957-0914F7F1FBDC}" type="pres">
      <dgm:prSet presAssocID="{B5ED6BD7-5851-4C73-A831-F515DE74D68A}" presName="hierRoot2" presStyleCnt="0">
        <dgm:presLayoutVars>
          <dgm:hierBranch val="init"/>
        </dgm:presLayoutVars>
      </dgm:prSet>
      <dgm:spPr/>
    </dgm:pt>
    <dgm:pt modelId="{1DF63856-5489-4147-BEF0-7A8301502FDF}" type="pres">
      <dgm:prSet presAssocID="{B5ED6BD7-5851-4C73-A831-F515DE74D68A}" presName="rootComposite" presStyleCnt="0"/>
      <dgm:spPr/>
    </dgm:pt>
    <dgm:pt modelId="{E6F9A056-8C02-4E0A-B68B-8FD62B903FFC}" type="pres">
      <dgm:prSet presAssocID="{B5ED6BD7-5851-4C73-A831-F515DE74D68A}" presName="rootText" presStyleLbl="node3" presStyleIdx="2" presStyleCnt="5" custScaleX="121787" custLinFactNeighborX="26951">
        <dgm:presLayoutVars>
          <dgm:chPref val="3"/>
        </dgm:presLayoutVars>
      </dgm:prSet>
      <dgm:spPr/>
    </dgm:pt>
    <dgm:pt modelId="{DB74A225-12C6-40EF-AD7C-3CA96360180A}" type="pres">
      <dgm:prSet presAssocID="{B5ED6BD7-5851-4C73-A831-F515DE74D68A}" presName="rootConnector" presStyleLbl="node3" presStyleIdx="2" presStyleCnt="5"/>
      <dgm:spPr/>
    </dgm:pt>
    <dgm:pt modelId="{8305DD0C-E0E4-4138-9BD0-169F24F9E998}" type="pres">
      <dgm:prSet presAssocID="{B5ED6BD7-5851-4C73-A831-F515DE74D68A}" presName="hierChild4" presStyleCnt="0"/>
      <dgm:spPr/>
    </dgm:pt>
    <dgm:pt modelId="{4366E042-198D-41D7-B3C8-629250133589}" type="pres">
      <dgm:prSet presAssocID="{B5ED6BD7-5851-4C73-A831-F515DE74D68A}" presName="hierChild5" presStyleCnt="0"/>
      <dgm:spPr/>
    </dgm:pt>
    <dgm:pt modelId="{6F6F43C6-AE23-462B-940F-B35294053A63}" type="pres">
      <dgm:prSet presAssocID="{8DCB8305-C0DE-4C13-A762-2ADAEA1C6E34}" presName="Name37" presStyleLbl="parChTrans1D3" presStyleIdx="3" presStyleCnt="5" custSzX="144124"/>
      <dgm:spPr/>
    </dgm:pt>
    <dgm:pt modelId="{949C41F9-50FA-4D03-829D-D9FFEFDEC08F}" type="pres">
      <dgm:prSet presAssocID="{B4844AF0-4E1F-4438-82B6-F96BBEC066D6}" presName="hierRoot2" presStyleCnt="0">
        <dgm:presLayoutVars>
          <dgm:hierBranch val="init"/>
        </dgm:presLayoutVars>
      </dgm:prSet>
      <dgm:spPr/>
    </dgm:pt>
    <dgm:pt modelId="{A44858FB-7304-4881-B0D6-2C5E3D4D75F8}" type="pres">
      <dgm:prSet presAssocID="{B4844AF0-4E1F-4438-82B6-F96BBEC066D6}" presName="rootComposite" presStyleCnt="0"/>
      <dgm:spPr/>
    </dgm:pt>
    <dgm:pt modelId="{15BBA8B4-CB7F-4467-9CF8-A23462CCA5E0}" type="pres">
      <dgm:prSet presAssocID="{B4844AF0-4E1F-4438-82B6-F96BBEC066D6}" presName="rootText" presStyleLbl="node3" presStyleIdx="3" presStyleCnt="5" custScaleX="121787" custLinFactNeighborX="26951">
        <dgm:presLayoutVars>
          <dgm:chPref val="3"/>
        </dgm:presLayoutVars>
      </dgm:prSet>
      <dgm:spPr/>
    </dgm:pt>
    <dgm:pt modelId="{04EC23FE-2917-4FD1-86D4-5AA77A7FC37C}" type="pres">
      <dgm:prSet presAssocID="{B4844AF0-4E1F-4438-82B6-F96BBEC066D6}" presName="rootConnector" presStyleLbl="node3" presStyleIdx="3" presStyleCnt="5"/>
      <dgm:spPr/>
    </dgm:pt>
    <dgm:pt modelId="{4902C849-C894-4F43-8130-4354EDEC6269}" type="pres">
      <dgm:prSet presAssocID="{B4844AF0-4E1F-4438-82B6-F96BBEC066D6}" presName="hierChild4" presStyleCnt="0"/>
      <dgm:spPr/>
    </dgm:pt>
    <dgm:pt modelId="{2CCB3BD1-EF96-4CEB-A35E-319FE77A22FB}" type="pres">
      <dgm:prSet presAssocID="{B4844AF0-4E1F-4438-82B6-F96BBEC066D6}" presName="hierChild5" presStyleCnt="0"/>
      <dgm:spPr/>
    </dgm:pt>
    <dgm:pt modelId="{C9E66EA6-BC34-4EA9-8602-AE0322221DE5}" type="pres">
      <dgm:prSet presAssocID="{A75C6472-06BE-4D7F-A299-7C7B3FADB783}" presName="Name37" presStyleLbl="parChTrans1D3" presStyleIdx="4" presStyleCnt="5" custSzX="144124"/>
      <dgm:spPr/>
    </dgm:pt>
    <dgm:pt modelId="{B0E64E2B-F2ED-4AFA-857D-CE7D47062B69}" type="pres">
      <dgm:prSet presAssocID="{E4AA1285-03BE-4C06-AA72-1A349AA44198}" presName="hierRoot2" presStyleCnt="0">
        <dgm:presLayoutVars>
          <dgm:hierBranch val="init"/>
        </dgm:presLayoutVars>
      </dgm:prSet>
      <dgm:spPr/>
    </dgm:pt>
    <dgm:pt modelId="{F6F0DF44-5539-4E88-A608-4E153A721CE2}" type="pres">
      <dgm:prSet presAssocID="{E4AA1285-03BE-4C06-AA72-1A349AA44198}" presName="rootComposite" presStyleCnt="0"/>
      <dgm:spPr/>
    </dgm:pt>
    <dgm:pt modelId="{179F0CE1-F221-4368-B0B3-0E5062D107E4}" type="pres">
      <dgm:prSet presAssocID="{E4AA1285-03BE-4C06-AA72-1A349AA44198}" presName="rootText" presStyleLbl="node3" presStyleIdx="4" presStyleCnt="5" custScaleX="121787" custLinFactNeighborX="26951">
        <dgm:presLayoutVars>
          <dgm:chPref val="3"/>
        </dgm:presLayoutVars>
      </dgm:prSet>
      <dgm:spPr/>
    </dgm:pt>
    <dgm:pt modelId="{872F789A-7BF1-4612-826E-F2A30ADDDE1E}" type="pres">
      <dgm:prSet presAssocID="{E4AA1285-03BE-4C06-AA72-1A349AA44198}" presName="rootConnector" presStyleLbl="node3" presStyleIdx="4" presStyleCnt="5"/>
      <dgm:spPr/>
    </dgm:pt>
    <dgm:pt modelId="{6870B1E2-4A58-42DE-AC9A-0F0F27A4998E}" type="pres">
      <dgm:prSet presAssocID="{E4AA1285-03BE-4C06-AA72-1A349AA44198}" presName="hierChild4" presStyleCnt="0"/>
      <dgm:spPr/>
    </dgm:pt>
    <dgm:pt modelId="{43857D4D-DEC6-431F-A696-ECF3E04C4B42}" type="pres">
      <dgm:prSet presAssocID="{E4AA1285-03BE-4C06-AA72-1A349AA44198}" presName="hierChild5" presStyleCnt="0"/>
      <dgm:spPr/>
    </dgm:pt>
    <dgm:pt modelId="{0367599D-567A-4A2B-B066-1E556A7C164F}" type="pres">
      <dgm:prSet presAssocID="{5A8FB424-4FB4-46EC-AE32-E24156D8FF3E}" presName="hierChild5" presStyleCnt="0"/>
      <dgm:spPr/>
    </dgm:pt>
    <dgm:pt modelId="{0F4D0BEC-A6E0-462F-BDCB-DD9FC613CEF3}" type="pres">
      <dgm:prSet presAssocID="{83887A73-CFE8-4C74-8E6B-E2F98E9DDD87}" presName="hierChild3" presStyleCnt="0"/>
      <dgm:spPr/>
    </dgm:pt>
  </dgm:ptLst>
  <dgm:cxnLst>
    <dgm:cxn modelId="{91D5665B-4B5F-4F30-A286-2554B93F42B2}" type="presOf" srcId="{CAF85820-B730-45C4-B3EC-67BF561A801F}" destId="{B3FAB840-0D28-442E-ADDF-318D7D1E0E85}" srcOrd="1" destOrd="0" presId="urn:microsoft.com/office/officeart/2005/8/layout/orgChart1"/>
    <dgm:cxn modelId="{DB44FF23-D528-4AB7-8049-404C6C1441C9}" type="presOf" srcId="{02CA6E4B-786F-4619-BC0A-540CD060865B}" destId="{9D34FD24-7429-429D-A1A7-D7B0942D5B8F}" srcOrd="1" destOrd="0" presId="urn:microsoft.com/office/officeart/2005/8/layout/orgChart1"/>
    <dgm:cxn modelId="{4FBA064F-D59B-433C-B090-0AC468D216BB}" srcId="{A4C27479-FAFE-4676-B513-98106EC42A9C}" destId="{0603D975-05B8-4363-BA97-721806DAB2A2}" srcOrd="1" destOrd="0" parTransId="{A24A722D-4211-4FC4-8775-407DBB768AB5}" sibTransId="{EFE2954A-AA61-4631-9F73-AC3C9DECF8C4}"/>
    <dgm:cxn modelId="{8F8B6933-9DE9-43C9-B58B-18C2F1B8E663}" type="presOf" srcId="{B5ED6BD7-5851-4C73-A831-F515DE74D68A}" destId="{DB74A225-12C6-40EF-AD7C-3CA96360180A}" srcOrd="1" destOrd="0" presId="urn:microsoft.com/office/officeart/2005/8/layout/orgChart1"/>
    <dgm:cxn modelId="{781A0539-6CA2-41D6-9EDA-4909417F7F0E}" srcId="{4220D508-F48E-4783-9710-E43B15DE00A8}" destId="{83887A73-CFE8-4C74-8E6B-E2F98E9DDD87}" srcOrd="1" destOrd="0" parTransId="{784273C8-939C-430D-8116-A4A075F5D5C5}" sibTransId="{AD25F4C2-6A45-4080-8D52-043711753A04}"/>
    <dgm:cxn modelId="{43BF4416-7F8D-42BF-8E5D-BF0E5079047A}" type="presOf" srcId="{F23BBBA8-94A6-4687-B0DD-117D08466843}" destId="{262AB585-087C-4A3A-AE32-02DE27642536}" srcOrd="0" destOrd="0" presId="urn:microsoft.com/office/officeart/2005/8/layout/orgChart1"/>
    <dgm:cxn modelId="{4CA6B53C-0561-497A-81DB-AC41C23887AB}" type="presOf" srcId="{E4AA1285-03BE-4C06-AA72-1A349AA44198}" destId="{179F0CE1-F221-4368-B0B3-0E5062D107E4}" srcOrd="0" destOrd="0" presId="urn:microsoft.com/office/officeart/2005/8/layout/orgChart1"/>
    <dgm:cxn modelId="{74CCC80E-6FA3-4952-BABB-D8C0EFF906C7}" srcId="{93641CFE-1278-414C-A81D-F99F31A8EF52}" destId="{02CA6E4B-786F-4619-BC0A-540CD060865B}" srcOrd="1" destOrd="0" parTransId="{6BCDEFEA-16D8-4688-A04A-944B72E6ECCB}" sibTransId="{53F4614D-521D-481D-807B-563702E63D4B}"/>
    <dgm:cxn modelId="{DCB7362C-CB03-40B6-82ED-21D6738B90ED}" type="presOf" srcId="{6BCDEFEA-16D8-4688-A04A-944B72E6ECCB}" destId="{E65F65C6-A23C-4C08-9170-811C0C088F69}" srcOrd="0" destOrd="0" presId="urn:microsoft.com/office/officeart/2005/8/layout/orgChart1"/>
    <dgm:cxn modelId="{630047B4-80A7-43A6-8F7D-ED278A754F74}" srcId="{93641CFE-1278-414C-A81D-F99F31A8EF52}" destId="{D1FFE9A9-166E-4D83-AE9D-F989710E6C72}" srcOrd="3" destOrd="0" parTransId="{6A32AEF5-4E74-42BE-A106-F877BBC33F8A}" sibTransId="{96DE00FF-3426-4EF0-A6A7-F6BFEB68526A}"/>
    <dgm:cxn modelId="{2C399575-DB5B-4753-8BF1-E2399CA10215}" type="presOf" srcId="{83887A73-CFE8-4C74-8E6B-E2F98E9DDD87}" destId="{321F06C6-0FEB-4F34-940D-74AFABCD0D08}" srcOrd="1" destOrd="0" presId="urn:microsoft.com/office/officeart/2005/8/layout/orgChart1"/>
    <dgm:cxn modelId="{78CEA759-50D5-46EC-A382-86DC4B3C7F7E}" type="presOf" srcId="{A24A722D-4211-4FC4-8775-407DBB768AB5}" destId="{F38C7D90-DEB9-4263-AC5E-4F9A1704BD66}" srcOrd="0" destOrd="0" presId="urn:microsoft.com/office/officeart/2005/8/layout/orgChart1"/>
    <dgm:cxn modelId="{4D7046A9-EC95-4629-AE4E-B502CE7C33F9}" type="presOf" srcId="{F23BBBA8-94A6-4687-B0DD-117D08466843}" destId="{8EB888DE-3299-4C19-92B4-F4971777BC75}" srcOrd="1" destOrd="0" presId="urn:microsoft.com/office/officeart/2005/8/layout/orgChart1"/>
    <dgm:cxn modelId="{5E1ECBA3-2726-4A8D-B3A4-85007FF9B2F3}" srcId="{5A8FB424-4FB4-46EC-AE32-E24156D8FF3E}" destId="{B4844AF0-4E1F-4438-82B6-F96BBEC066D6}" srcOrd="1" destOrd="0" parTransId="{8DCB8305-C0DE-4C13-A762-2ADAEA1C6E34}" sibTransId="{D9784DDF-9A68-4663-9229-2898797BC0C1}"/>
    <dgm:cxn modelId="{38095C3D-351F-45D2-A6FE-67AE5AA2593D}" type="presOf" srcId="{FEBC3671-BFEB-40E1-8F22-515C1F96ACDA}" destId="{19B0E2BE-365D-42C0-A6E3-5508C0B4438A}" srcOrd="0" destOrd="0" presId="urn:microsoft.com/office/officeart/2005/8/layout/orgChart1"/>
    <dgm:cxn modelId="{DA1042B3-7425-43FE-B9D2-D40E1FD98E50}" type="presOf" srcId="{A75C6472-06BE-4D7F-A299-7C7B3FADB783}" destId="{C9E66EA6-BC34-4EA9-8602-AE0322221DE5}" srcOrd="0" destOrd="0" presId="urn:microsoft.com/office/officeart/2005/8/layout/orgChart1"/>
    <dgm:cxn modelId="{5E9CF2D3-485F-42DC-9B90-D29C88B5B52F}" type="presOf" srcId="{B5ED6BD7-5851-4C73-A831-F515DE74D68A}" destId="{E6F9A056-8C02-4E0A-B68B-8FD62B903FFC}" srcOrd="0" destOrd="0" presId="urn:microsoft.com/office/officeart/2005/8/layout/orgChart1"/>
    <dgm:cxn modelId="{C405CAD0-2888-4F85-A667-F69685713277}" type="presOf" srcId="{E4AA1285-03BE-4C06-AA72-1A349AA44198}" destId="{872F789A-7BF1-4612-826E-F2A30ADDDE1E}" srcOrd="1" destOrd="0" presId="urn:microsoft.com/office/officeart/2005/8/layout/orgChart1"/>
    <dgm:cxn modelId="{7EE58EE7-3BE7-4DEE-BB96-7BD68F97C31C}" type="presOf" srcId="{B4844AF0-4E1F-4438-82B6-F96BBEC066D6}" destId="{15BBA8B4-CB7F-4467-9CF8-A23462CCA5E0}" srcOrd="0" destOrd="0" presId="urn:microsoft.com/office/officeart/2005/8/layout/orgChart1"/>
    <dgm:cxn modelId="{FF2DD066-9A4D-4152-9099-9FD201204052}" type="presOf" srcId="{B4844AF0-4E1F-4438-82B6-F96BBEC066D6}" destId="{04EC23FE-2917-4FD1-86D4-5AA77A7FC37C}" srcOrd="1" destOrd="0" presId="urn:microsoft.com/office/officeart/2005/8/layout/orgChart1"/>
    <dgm:cxn modelId="{2200D05E-581B-473D-80B5-BF08F4A2C23F}" type="presOf" srcId="{0603D975-05B8-4363-BA97-721806DAB2A2}" destId="{F66C387E-49FF-460F-9FEB-07F526C79EB6}" srcOrd="1" destOrd="0" presId="urn:microsoft.com/office/officeart/2005/8/layout/orgChart1"/>
    <dgm:cxn modelId="{6FA52D74-77C9-4B45-8700-26503EA830DA}" type="presOf" srcId="{FC771EFA-DE02-44D5-BAC3-32159A588918}" destId="{1867615D-86AE-4238-8807-175FE4F0E50A}" srcOrd="0" destOrd="0" presId="urn:microsoft.com/office/officeart/2005/8/layout/orgChart1"/>
    <dgm:cxn modelId="{D59577FE-F265-4CBC-8F1F-1D192069BCE4}" srcId="{4220D508-F48E-4783-9710-E43B15DE00A8}" destId="{93641CFE-1278-414C-A81D-F99F31A8EF52}" srcOrd="0" destOrd="0" parTransId="{0D257649-EC71-4EDC-849A-16BE863A5463}" sibTransId="{0599FAE1-62A6-44A8-AA6E-AA0351D57BA0}"/>
    <dgm:cxn modelId="{ACB707AC-14C0-49D6-AC98-D5BA0DE86C36}" srcId="{83887A73-CFE8-4C74-8E6B-E2F98E9DDD87}" destId="{A4C27479-FAFE-4676-B513-98106EC42A9C}" srcOrd="0" destOrd="0" parTransId="{CA54B7EA-1779-42F2-8D42-689789D5AB7B}" sibTransId="{733EA330-1E72-40AD-8F00-2CDDB46FE823}"/>
    <dgm:cxn modelId="{8DFBA96A-1A60-451B-9A45-E0FF704FCA33}" type="presOf" srcId="{29A23C49-9582-4F48-B839-045942DEE83F}" destId="{E9586E21-8BC9-4F84-80AF-2FA81AF1F9E6}" srcOrd="1" destOrd="0" presId="urn:microsoft.com/office/officeart/2005/8/layout/orgChart1"/>
    <dgm:cxn modelId="{58F491B5-3741-4D7F-88D7-B0E1EF7F3D31}" type="presOf" srcId="{CAF85820-B730-45C4-B3EC-67BF561A801F}" destId="{EDC61330-F91D-45E0-982F-DDA383F2C225}" srcOrd="0" destOrd="0" presId="urn:microsoft.com/office/officeart/2005/8/layout/orgChart1"/>
    <dgm:cxn modelId="{6A514FB9-94E3-4E94-A853-DB998CBC4117}" srcId="{83887A73-CFE8-4C74-8E6B-E2F98E9DDD87}" destId="{5A8FB424-4FB4-46EC-AE32-E24156D8FF3E}" srcOrd="1" destOrd="0" parTransId="{C81D72E9-A70E-4C84-8F73-377512903791}" sibTransId="{501C9C31-7CD1-4850-A7C7-65C704CCC0D0}"/>
    <dgm:cxn modelId="{15929620-1500-460A-A5EB-2A03F4F63215}" type="presOf" srcId="{A4C27479-FAFE-4676-B513-98106EC42A9C}" destId="{B4E4D747-5EF5-465A-8402-E2ADF97D9052}" srcOrd="1" destOrd="0" presId="urn:microsoft.com/office/officeart/2005/8/layout/orgChart1"/>
    <dgm:cxn modelId="{CEB7CBF1-CEED-47A7-B222-30F443F406A7}" type="presOf" srcId="{C81D72E9-A70E-4C84-8F73-377512903791}" destId="{144CE615-EB3B-4C81-A6DB-7425BBD2EB2D}" srcOrd="0" destOrd="0" presId="urn:microsoft.com/office/officeart/2005/8/layout/orgChart1"/>
    <dgm:cxn modelId="{A9B47D37-1624-4A8F-9853-AE73202CB554}" type="presOf" srcId="{A4C27479-FAFE-4676-B513-98106EC42A9C}" destId="{DA85A5CD-D695-4FE7-A25E-0844E0CBAE82}" srcOrd="0" destOrd="0" presId="urn:microsoft.com/office/officeart/2005/8/layout/orgChart1"/>
    <dgm:cxn modelId="{34BA672F-67C7-4DA7-A7DF-7209F53CD42D}" type="presOf" srcId="{D1FFE9A9-166E-4D83-AE9D-F989710E6C72}" destId="{3864D1CF-7F7B-4F8C-80B5-0AC05C304C96}" srcOrd="0" destOrd="0" presId="urn:microsoft.com/office/officeart/2005/8/layout/orgChart1"/>
    <dgm:cxn modelId="{5FD7D854-E60A-491D-9B7A-955D6C1FC821}" type="presOf" srcId="{29A23C49-9582-4F48-B839-045942DEE83F}" destId="{1A2B0939-2821-46C2-96BC-82F1C08AD10F}" srcOrd="0" destOrd="0" presId="urn:microsoft.com/office/officeart/2005/8/layout/orgChart1"/>
    <dgm:cxn modelId="{8D851D6D-C353-4FE9-AB20-BEC2F548A92D}" type="presOf" srcId="{93641CFE-1278-414C-A81D-F99F31A8EF52}" destId="{D6A7E9D8-C8F2-4160-8F90-E6E5E46FD0A6}" srcOrd="1" destOrd="0" presId="urn:microsoft.com/office/officeart/2005/8/layout/orgChart1"/>
    <dgm:cxn modelId="{14FEFCCA-D269-4D22-AFE7-8B02C6DD414A}" type="presOf" srcId="{93641CFE-1278-414C-A81D-F99F31A8EF52}" destId="{76247271-2541-41F4-B550-80B1AECA9C82}" srcOrd="0" destOrd="0" presId="urn:microsoft.com/office/officeart/2005/8/layout/orgChart1"/>
    <dgm:cxn modelId="{4681D8E3-C364-45EE-B624-62D8711848A7}" srcId="{5A8FB424-4FB4-46EC-AE32-E24156D8FF3E}" destId="{B5ED6BD7-5851-4C73-A831-F515DE74D68A}" srcOrd="0" destOrd="0" parTransId="{E0FABBB4-A1BE-45FD-B5CA-AF08A41B9C87}" sibTransId="{BD91B022-C824-48E0-823F-BB9FB9396116}"/>
    <dgm:cxn modelId="{BF4AFD23-7FB3-4074-B5ED-788133FDE075}" srcId="{A4C27479-FAFE-4676-B513-98106EC42A9C}" destId="{29A23C49-9582-4F48-B839-045942DEE83F}" srcOrd="0" destOrd="0" parTransId="{8F72FE0F-C333-47A1-815B-F63D8E5FF9E9}" sibTransId="{B0344D05-A510-482E-BB09-8FE6F3BFEBA1}"/>
    <dgm:cxn modelId="{2653DC7F-66E2-4AEB-A48D-97311F5706F9}" type="presOf" srcId="{5A8FB424-4FB4-46EC-AE32-E24156D8FF3E}" destId="{ED00FA30-00B5-4F6A-A598-FE6AD7A34027}" srcOrd="0" destOrd="0" presId="urn:microsoft.com/office/officeart/2005/8/layout/orgChart1"/>
    <dgm:cxn modelId="{83806C78-F660-425B-8A6E-8B931B7FFD0C}" type="presOf" srcId="{5A8FB424-4FB4-46EC-AE32-E24156D8FF3E}" destId="{8186856E-804D-490D-AEF8-44DEC61A7F6A}" srcOrd="1" destOrd="0" presId="urn:microsoft.com/office/officeart/2005/8/layout/orgChart1"/>
    <dgm:cxn modelId="{8F49FD03-8DC6-4567-9CAD-B494463424A8}" type="presOf" srcId="{D1FFE9A9-166E-4D83-AE9D-F989710E6C72}" destId="{978D5C3C-0005-4C80-A929-6DC6B44E3F14}" srcOrd="1" destOrd="0" presId="urn:microsoft.com/office/officeart/2005/8/layout/orgChart1"/>
    <dgm:cxn modelId="{D62B3316-F9B1-4982-BB43-414FAD190A2F}" type="presOf" srcId="{8F72FE0F-C333-47A1-815B-F63D8E5FF9E9}" destId="{4FE037D7-C2A5-4447-808D-C15D22AF9966}" srcOrd="0" destOrd="0" presId="urn:microsoft.com/office/officeart/2005/8/layout/orgChart1"/>
    <dgm:cxn modelId="{61D86612-8DAA-4D50-81B5-592B6313537F}" type="presOf" srcId="{83887A73-CFE8-4C74-8E6B-E2F98E9DDD87}" destId="{A4C771A9-E2AE-4D59-B047-DDDFA59D939D}" srcOrd="0" destOrd="0" presId="urn:microsoft.com/office/officeart/2005/8/layout/orgChart1"/>
    <dgm:cxn modelId="{9A15F2A9-94D1-411F-BB47-F9EB3D42B3C2}" srcId="{5A8FB424-4FB4-46EC-AE32-E24156D8FF3E}" destId="{E4AA1285-03BE-4C06-AA72-1A349AA44198}" srcOrd="2" destOrd="0" parTransId="{A75C6472-06BE-4D7F-A299-7C7B3FADB783}" sibTransId="{C527913F-00C8-4163-B652-F49DD32FDF28}"/>
    <dgm:cxn modelId="{1791E8F8-6C9A-4D67-87E5-DCF47B9839F4}" type="presOf" srcId="{0603D975-05B8-4363-BA97-721806DAB2A2}" destId="{F6CFDB24-D904-46C1-A1DD-A1FE9DF24CDD}" srcOrd="0" destOrd="0" presId="urn:microsoft.com/office/officeart/2005/8/layout/orgChart1"/>
    <dgm:cxn modelId="{0CE8B5BF-B88F-4770-BCC3-1FF15BFD89FE}" srcId="{93641CFE-1278-414C-A81D-F99F31A8EF52}" destId="{CAF85820-B730-45C4-B3EC-67BF561A801F}" srcOrd="2" destOrd="0" parTransId="{FEBC3671-BFEB-40E1-8F22-515C1F96ACDA}" sibTransId="{9E5C7EF5-1C22-48FB-B845-B342B7CCEFF5}"/>
    <dgm:cxn modelId="{0D765FB5-6426-43B6-B3E1-C3CB94F6143C}" type="presOf" srcId="{4220D508-F48E-4783-9710-E43B15DE00A8}" destId="{39BBC7B7-EA04-48FE-9FE1-BDA1C8769B9B}" srcOrd="0" destOrd="0" presId="urn:microsoft.com/office/officeart/2005/8/layout/orgChart1"/>
    <dgm:cxn modelId="{F38B9CF8-B921-4C2C-8731-4B40DA0B8D36}" type="presOf" srcId="{CA54B7EA-1779-42F2-8D42-689789D5AB7B}" destId="{B913F6C4-7C22-451D-B460-F6A433752ACC}" srcOrd="0" destOrd="0" presId="urn:microsoft.com/office/officeart/2005/8/layout/orgChart1"/>
    <dgm:cxn modelId="{0E7D572B-22AD-428D-B0D7-0D32E5571881}" type="presOf" srcId="{02CA6E4B-786F-4619-BC0A-540CD060865B}" destId="{485BBB2D-572B-46FD-9891-E63C1210371A}" srcOrd="0" destOrd="0" presId="urn:microsoft.com/office/officeart/2005/8/layout/orgChart1"/>
    <dgm:cxn modelId="{65204DE0-1141-4944-9290-CA2B8C5ACE8E}" srcId="{93641CFE-1278-414C-A81D-F99F31A8EF52}" destId="{F23BBBA8-94A6-4687-B0DD-117D08466843}" srcOrd="0" destOrd="0" parTransId="{FC771EFA-DE02-44D5-BAC3-32159A588918}" sibTransId="{3D60EEBB-3148-4FF1-8BFC-A7CD0924414B}"/>
    <dgm:cxn modelId="{1E2895A2-E12E-411C-BFF9-40EB75FDA533}" type="presOf" srcId="{6A32AEF5-4E74-42BE-A106-F877BBC33F8A}" destId="{0E359387-59AA-47E8-B02C-FD4CD50863D1}" srcOrd="0" destOrd="0" presId="urn:microsoft.com/office/officeart/2005/8/layout/orgChart1"/>
    <dgm:cxn modelId="{F59B8274-4D19-4BF3-B0B0-697C96EE0A39}" type="presOf" srcId="{8DCB8305-C0DE-4C13-A762-2ADAEA1C6E34}" destId="{6F6F43C6-AE23-462B-940F-B35294053A63}" srcOrd="0" destOrd="0" presId="urn:microsoft.com/office/officeart/2005/8/layout/orgChart1"/>
    <dgm:cxn modelId="{DD86754C-AA42-420E-BD0C-D17E713CE48D}" type="presOf" srcId="{E0FABBB4-A1BE-45FD-B5CA-AF08A41B9C87}" destId="{B992038B-934B-4FDB-8154-DFB08125DF53}" srcOrd="0" destOrd="0" presId="urn:microsoft.com/office/officeart/2005/8/layout/orgChart1"/>
    <dgm:cxn modelId="{26C56185-D81F-4F88-9EB0-AAFDEE2F295D}" type="presParOf" srcId="{39BBC7B7-EA04-48FE-9FE1-BDA1C8769B9B}" destId="{29D9A500-3369-4D83-B6E8-C75AFE860B12}" srcOrd="0" destOrd="0" presId="urn:microsoft.com/office/officeart/2005/8/layout/orgChart1"/>
    <dgm:cxn modelId="{60DED199-50EC-44C3-B71A-1D8AFC5B531F}" type="presParOf" srcId="{29D9A500-3369-4D83-B6E8-C75AFE860B12}" destId="{485BE967-22A9-4881-9C83-2593C66136C0}" srcOrd="0" destOrd="0" presId="urn:microsoft.com/office/officeart/2005/8/layout/orgChart1"/>
    <dgm:cxn modelId="{FA7760B3-61FC-4CAC-9A99-D98C16F3E2BE}" type="presParOf" srcId="{485BE967-22A9-4881-9C83-2593C66136C0}" destId="{76247271-2541-41F4-B550-80B1AECA9C82}" srcOrd="0" destOrd="0" presId="urn:microsoft.com/office/officeart/2005/8/layout/orgChart1"/>
    <dgm:cxn modelId="{BE8A3F76-4C32-4B74-85C5-FE2CC566428D}" type="presParOf" srcId="{485BE967-22A9-4881-9C83-2593C66136C0}" destId="{D6A7E9D8-C8F2-4160-8F90-E6E5E46FD0A6}" srcOrd="1" destOrd="0" presId="urn:microsoft.com/office/officeart/2005/8/layout/orgChart1"/>
    <dgm:cxn modelId="{C2050A06-D4D5-4C5A-98E8-698B864E917A}" type="presParOf" srcId="{29D9A500-3369-4D83-B6E8-C75AFE860B12}" destId="{4E09EB6D-E04A-41C3-8CF8-881EF878657A}" srcOrd="1" destOrd="0" presId="urn:microsoft.com/office/officeart/2005/8/layout/orgChart1"/>
    <dgm:cxn modelId="{7FCDDCA2-4EF6-45DE-B472-17F2E3EC8A1E}" type="presParOf" srcId="{4E09EB6D-E04A-41C3-8CF8-881EF878657A}" destId="{E65F65C6-A23C-4C08-9170-811C0C088F69}" srcOrd="0" destOrd="0" presId="urn:microsoft.com/office/officeart/2005/8/layout/orgChart1"/>
    <dgm:cxn modelId="{C6FFE862-7599-4490-B448-49350A8E3B2C}" type="presParOf" srcId="{4E09EB6D-E04A-41C3-8CF8-881EF878657A}" destId="{166CDDEE-8152-4507-B578-4A34F4E89A0D}" srcOrd="1" destOrd="0" presId="urn:microsoft.com/office/officeart/2005/8/layout/orgChart1"/>
    <dgm:cxn modelId="{CB8F0D6E-6428-4878-A0B3-9560101743B2}" type="presParOf" srcId="{166CDDEE-8152-4507-B578-4A34F4E89A0D}" destId="{C7EBC375-4629-4846-8B1B-457C5F2397EE}" srcOrd="0" destOrd="0" presId="urn:microsoft.com/office/officeart/2005/8/layout/orgChart1"/>
    <dgm:cxn modelId="{9B58B945-1489-44C6-9F03-5F7B61BB13F4}" type="presParOf" srcId="{C7EBC375-4629-4846-8B1B-457C5F2397EE}" destId="{485BBB2D-572B-46FD-9891-E63C1210371A}" srcOrd="0" destOrd="0" presId="urn:microsoft.com/office/officeart/2005/8/layout/orgChart1"/>
    <dgm:cxn modelId="{2304EBBE-2752-4351-8021-CC7F09AE8AFA}" type="presParOf" srcId="{C7EBC375-4629-4846-8B1B-457C5F2397EE}" destId="{9D34FD24-7429-429D-A1A7-D7B0942D5B8F}" srcOrd="1" destOrd="0" presId="urn:microsoft.com/office/officeart/2005/8/layout/orgChart1"/>
    <dgm:cxn modelId="{4CC73350-3074-4064-A491-16C6E780AB22}" type="presParOf" srcId="{166CDDEE-8152-4507-B578-4A34F4E89A0D}" destId="{EF244EE3-2D01-4E9F-87BF-023FCBD3B0E1}" srcOrd="1" destOrd="0" presId="urn:microsoft.com/office/officeart/2005/8/layout/orgChart1"/>
    <dgm:cxn modelId="{479E4125-311A-4229-AA43-AE4C2A184FD2}" type="presParOf" srcId="{166CDDEE-8152-4507-B578-4A34F4E89A0D}" destId="{31D5D55B-7CFC-4E57-B53A-F5D552BA5D42}" srcOrd="2" destOrd="0" presId="urn:microsoft.com/office/officeart/2005/8/layout/orgChart1"/>
    <dgm:cxn modelId="{73F40CA3-B468-4F88-AA9C-ACBADBF3FFD0}" type="presParOf" srcId="{4E09EB6D-E04A-41C3-8CF8-881EF878657A}" destId="{19B0E2BE-365D-42C0-A6E3-5508C0B4438A}" srcOrd="2" destOrd="0" presId="urn:microsoft.com/office/officeart/2005/8/layout/orgChart1"/>
    <dgm:cxn modelId="{337980FA-5F3A-4225-829C-4C501A2CB513}" type="presParOf" srcId="{4E09EB6D-E04A-41C3-8CF8-881EF878657A}" destId="{2A404593-2D2C-44EB-9563-92F174137697}" srcOrd="3" destOrd="0" presId="urn:microsoft.com/office/officeart/2005/8/layout/orgChart1"/>
    <dgm:cxn modelId="{839BEE53-C5FD-4D92-A8DC-B24D83BE97D9}" type="presParOf" srcId="{2A404593-2D2C-44EB-9563-92F174137697}" destId="{6205E11C-5ADF-4AD1-96BD-8607DFDEECA6}" srcOrd="0" destOrd="0" presId="urn:microsoft.com/office/officeart/2005/8/layout/orgChart1"/>
    <dgm:cxn modelId="{F086C7F2-F424-49A1-8C09-CEC09DFCB155}" type="presParOf" srcId="{6205E11C-5ADF-4AD1-96BD-8607DFDEECA6}" destId="{EDC61330-F91D-45E0-982F-DDA383F2C225}" srcOrd="0" destOrd="0" presId="urn:microsoft.com/office/officeart/2005/8/layout/orgChart1"/>
    <dgm:cxn modelId="{9667C7D6-0FE5-425D-8DC5-CD8A12BD929E}" type="presParOf" srcId="{6205E11C-5ADF-4AD1-96BD-8607DFDEECA6}" destId="{B3FAB840-0D28-442E-ADDF-318D7D1E0E85}" srcOrd="1" destOrd="0" presId="urn:microsoft.com/office/officeart/2005/8/layout/orgChart1"/>
    <dgm:cxn modelId="{20783102-04D6-4945-A5A4-5F3915179FED}" type="presParOf" srcId="{2A404593-2D2C-44EB-9563-92F174137697}" destId="{2E008A15-6C1D-4B81-B8F7-85A63DA4CEDD}" srcOrd="1" destOrd="0" presId="urn:microsoft.com/office/officeart/2005/8/layout/orgChart1"/>
    <dgm:cxn modelId="{3F8B9DE3-15D7-43E4-B43A-DB54FA71E8A1}" type="presParOf" srcId="{2A404593-2D2C-44EB-9563-92F174137697}" destId="{DC9C799C-E819-4B86-8C2C-5F7E31A7F5A8}" srcOrd="2" destOrd="0" presId="urn:microsoft.com/office/officeart/2005/8/layout/orgChart1"/>
    <dgm:cxn modelId="{F576D192-2542-4716-92FB-876858E9DD03}" type="presParOf" srcId="{4E09EB6D-E04A-41C3-8CF8-881EF878657A}" destId="{0E359387-59AA-47E8-B02C-FD4CD50863D1}" srcOrd="4" destOrd="0" presId="urn:microsoft.com/office/officeart/2005/8/layout/orgChart1"/>
    <dgm:cxn modelId="{8C9D664D-C56C-49E8-ACDB-6AF95FC44759}" type="presParOf" srcId="{4E09EB6D-E04A-41C3-8CF8-881EF878657A}" destId="{E1FA72B7-9751-41EF-89EA-64A64F29F3E6}" srcOrd="5" destOrd="0" presId="urn:microsoft.com/office/officeart/2005/8/layout/orgChart1"/>
    <dgm:cxn modelId="{57123357-715A-4576-844C-8D24D38DBD63}" type="presParOf" srcId="{E1FA72B7-9751-41EF-89EA-64A64F29F3E6}" destId="{02283824-B6BA-46DE-B63D-AAF933055404}" srcOrd="0" destOrd="0" presId="urn:microsoft.com/office/officeart/2005/8/layout/orgChart1"/>
    <dgm:cxn modelId="{95FEDD46-D009-42F1-9315-9AAA26E79C63}" type="presParOf" srcId="{02283824-B6BA-46DE-B63D-AAF933055404}" destId="{3864D1CF-7F7B-4F8C-80B5-0AC05C304C96}" srcOrd="0" destOrd="0" presId="urn:microsoft.com/office/officeart/2005/8/layout/orgChart1"/>
    <dgm:cxn modelId="{24AB2C1C-3573-4C29-990B-86D9B20DB5FA}" type="presParOf" srcId="{02283824-B6BA-46DE-B63D-AAF933055404}" destId="{978D5C3C-0005-4C80-A929-6DC6B44E3F14}" srcOrd="1" destOrd="0" presId="urn:microsoft.com/office/officeart/2005/8/layout/orgChart1"/>
    <dgm:cxn modelId="{BD8C974D-6295-4AD0-AFD6-CE90EF333CBE}" type="presParOf" srcId="{E1FA72B7-9751-41EF-89EA-64A64F29F3E6}" destId="{1CC30F43-DB07-49B7-9286-48AE047E896F}" srcOrd="1" destOrd="0" presId="urn:microsoft.com/office/officeart/2005/8/layout/orgChart1"/>
    <dgm:cxn modelId="{AC1D9631-D464-467B-A612-7751DF253C55}" type="presParOf" srcId="{E1FA72B7-9751-41EF-89EA-64A64F29F3E6}" destId="{163DE124-80E5-48D3-857F-0050D1D01692}" srcOrd="2" destOrd="0" presId="urn:microsoft.com/office/officeart/2005/8/layout/orgChart1"/>
    <dgm:cxn modelId="{328F5834-50B7-442E-85F6-0132156DD7F8}" type="presParOf" srcId="{29D9A500-3369-4D83-B6E8-C75AFE860B12}" destId="{0DC08EF6-D0E0-4BDD-B849-40568DA25DF9}" srcOrd="2" destOrd="0" presId="urn:microsoft.com/office/officeart/2005/8/layout/orgChart1"/>
    <dgm:cxn modelId="{1456D01B-33E6-4E40-BC4E-F01881531ABF}" type="presParOf" srcId="{0DC08EF6-D0E0-4BDD-B849-40568DA25DF9}" destId="{1867615D-86AE-4238-8807-175FE4F0E50A}" srcOrd="0" destOrd="0" presId="urn:microsoft.com/office/officeart/2005/8/layout/orgChart1"/>
    <dgm:cxn modelId="{5D70C2C5-D8F3-45D2-BA58-C0395DF33786}" type="presParOf" srcId="{0DC08EF6-D0E0-4BDD-B849-40568DA25DF9}" destId="{EA8E6C22-7E29-4B72-B2DA-3806BE438788}" srcOrd="1" destOrd="0" presId="urn:microsoft.com/office/officeart/2005/8/layout/orgChart1"/>
    <dgm:cxn modelId="{2C6FCA73-34B6-48F9-B99F-0CA6DE5A38F7}" type="presParOf" srcId="{EA8E6C22-7E29-4B72-B2DA-3806BE438788}" destId="{DAA217BB-859F-4F2C-82D4-7BC67FA9AC3B}" srcOrd="0" destOrd="0" presId="urn:microsoft.com/office/officeart/2005/8/layout/orgChart1"/>
    <dgm:cxn modelId="{683E4B0D-8483-4EE2-A86E-2D5D552DBFAB}" type="presParOf" srcId="{DAA217BB-859F-4F2C-82D4-7BC67FA9AC3B}" destId="{262AB585-087C-4A3A-AE32-02DE27642536}" srcOrd="0" destOrd="0" presId="urn:microsoft.com/office/officeart/2005/8/layout/orgChart1"/>
    <dgm:cxn modelId="{4426F516-28AE-4755-BD49-3DC2811505E7}" type="presParOf" srcId="{DAA217BB-859F-4F2C-82D4-7BC67FA9AC3B}" destId="{8EB888DE-3299-4C19-92B4-F4971777BC75}" srcOrd="1" destOrd="0" presId="urn:microsoft.com/office/officeart/2005/8/layout/orgChart1"/>
    <dgm:cxn modelId="{4BE89FD3-395C-4061-ADC4-39AC3C0B8596}" type="presParOf" srcId="{EA8E6C22-7E29-4B72-B2DA-3806BE438788}" destId="{CC36D245-5EFD-4251-81FF-FE84B9C86A42}" srcOrd="1" destOrd="0" presId="urn:microsoft.com/office/officeart/2005/8/layout/orgChart1"/>
    <dgm:cxn modelId="{29570991-B053-4C44-920E-AE9B33BE8097}" type="presParOf" srcId="{EA8E6C22-7E29-4B72-B2DA-3806BE438788}" destId="{2C2B633B-EB1A-4693-BD80-A8415082BB00}" srcOrd="2" destOrd="0" presId="urn:microsoft.com/office/officeart/2005/8/layout/orgChart1"/>
    <dgm:cxn modelId="{8A2E6960-D505-4CE4-81CB-F3D22BBB5D2D}" type="presParOf" srcId="{39BBC7B7-EA04-48FE-9FE1-BDA1C8769B9B}" destId="{C63C305F-B789-4F52-BE5B-919A02850AF1}" srcOrd="1" destOrd="0" presId="urn:microsoft.com/office/officeart/2005/8/layout/orgChart1"/>
    <dgm:cxn modelId="{5BC4ACEA-D448-4F86-80A5-D5C45B82AA28}" type="presParOf" srcId="{C63C305F-B789-4F52-BE5B-919A02850AF1}" destId="{FB39F011-B740-40A9-82C5-BD6276337E2A}" srcOrd="0" destOrd="0" presId="urn:microsoft.com/office/officeart/2005/8/layout/orgChart1"/>
    <dgm:cxn modelId="{F957E7A9-BD48-4ECA-8439-139930E54AEB}" type="presParOf" srcId="{FB39F011-B740-40A9-82C5-BD6276337E2A}" destId="{A4C771A9-E2AE-4D59-B047-DDDFA59D939D}" srcOrd="0" destOrd="0" presId="urn:microsoft.com/office/officeart/2005/8/layout/orgChart1"/>
    <dgm:cxn modelId="{60C6647B-63C7-44FB-BDE9-6B8160A2C12B}" type="presParOf" srcId="{FB39F011-B740-40A9-82C5-BD6276337E2A}" destId="{321F06C6-0FEB-4F34-940D-74AFABCD0D08}" srcOrd="1" destOrd="0" presId="urn:microsoft.com/office/officeart/2005/8/layout/orgChart1"/>
    <dgm:cxn modelId="{16CB100A-1531-4AE2-BA6C-7E20493DB799}" type="presParOf" srcId="{C63C305F-B789-4F52-BE5B-919A02850AF1}" destId="{8C152EE2-24EC-49CB-912B-A11A462F8A49}" srcOrd="1" destOrd="0" presId="urn:microsoft.com/office/officeart/2005/8/layout/orgChart1"/>
    <dgm:cxn modelId="{528D6E3C-3353-420A-88C6-9A02563F1C3D}" type="presParOf" srcId="{8C152EE2-24EC-49CB-912B-A11A462F8A49}" destId="{B913F6C4-7C22-451D-B460-F6A433752ACC}" srcOrd="0" destOrd="0" presId="urn:microsoft.com/office/officeart/2005/8/layout/orgChart1"/>
    <dgm:cxn modelId="{11536413-1AE5-4BBA-BDB9-B0B0F378CD57}" type="presParOf" srcId="{8C152EE2-24EC-49CB-912B-A11A462F8A49}" destId="{4FD0DB83-06D6-4C4D-9CD1-863AB989D364}" srcOrd="1" destOrd="0" presId="urn:microsoft.com/office/officeart/2005/8/layout/orgChart1"/>
    <dgm:cxn modelId="{644629B8-197C-47E7-A3F7-8BA9F9C2F276}" type="presParOf" srcId="{4FD0DB83-06D6-4C4D-9CD1-863AB989D364}" destId="{C57EC9E9-2142-454E-9C1C-9127DBD1E038}" srcOrd="0" destOrd="0" presId="urn:microsoft.com/office/officeart/2005/8/layout/orgChart1"/>
    <dgm:cxn modelId="{629B56BF-4359-4F06-96BC-5C00EC12CB2D}" type="presParOf" srcId="{C57EC9E9-2142-454E-9C1C-9127DBD1E038}" destId="{DA85A5CD-D695-4FE7-A25E-0844E0CBAE82}" srcOrd="0" destOrd="0" presId="urn:microsoft.com/office/officeart/2005/8/layout/orgChart1"/>
    <dgm:cxn modelId="{3B6F6FDD-146D-4CA5-BAF1-41EA2F8BD3E9}" type="presParOf" srcId="{C57EC9E9-2142-454E-9C1C-9127DBD1E038}" destId="{B4E4D747-5EF5-465A-8402-E2ADF97D9052}" srcOrd="1" destOrd="0" presId="urn:microsoft.com/office/officeart/2005/8/layout/orgChart1"/>
    <dgm:cxn modelId="{460ACC15-C405-40FF-9048-96D8606C554E}" type="presParOf" srcId="{4FD0DB83-06D6-4C4D-9CD1-863AB989D364}" destId="{EADD1211-53F2-439D-AA31-A9AC3E186CED}" srcOrd="1" destOrd="0" presId="urn:microsoft.com/office/officeart/2005/8/layout/orgChart1"/>
    <dgm:cxn modelId="{41D88489-5DBC-4EE9-910D-25B2D38E5001}" type="presParOf" srcId="{EADD1211-53F2-439D-AA31-A9AC3E186CED}" destId="{4FE037D7-C2A5-4447-808D-C15D22AF9966}" srcOrd="0" destOrd="0" presId="urn:microsoft.com/office/officeart/2005/8/layout/orgChart1"/>
    <dgm:cxn modelId="{35057FAE-5863-467C-B43C-AC284AA6D49F}" type="presParOf" srcId="{EADD1211-53F2-439D-AA31-A9AC3E186CED}" destId="{F8BF001F-810B-406E-8459-2B45366D0713}" srcOrd="1" destOrd="0" presId="urn:microsoft.com/office/officeart/2005/8/layout/orgChart1"/>
    <dgm:cxn modelId="{DB39FF2E-7518-47B1-AC93-5F50E7A8C92C}" type="presParOf" srcId="{F8BF001F-810B-406E-8459-2B45366D0713}" destId="{DAEB87B3-2D8A-4A19-857B-3F2AD0F4DF0B}" srcOrd="0" destOrd="0" presId="urn:microsoft.com/office/officeart/2005/8/layout/orgChart1"/>
    <dgm:cxn modelId="{AFEC534E-0334-4300-96E3-2CAF407EB07D}" type="presParOf" srcId="{DAEB87B3-2D8A-4A19-857B-3F2AD0F4DF0B}" destId="{1A2B0939-2821-46C2-96BC-82F1C08AD10F}" srcOrd="0" destOrd="0" presId="urn:microsoft.com/office/officeart/2005/8/layout/orgChart1"/>
    <dgm:cxn modelId="{EA7EADCD-5916-4963-AB49-D07166FB9DB7}" type="presParOf" srcId="{DAEB87B3-2D8A-4A19-857B-3F2AD0F4DF0B}" destId="{E9586E21-8BC9-4F84-80AF-2FA81AF1F9E6}" srcOrd="1" destOrd="0" presId="urn:microsoft.com/office/officeart/2005/8/layout/orgChart1"/>
    <dgm:cxn modelId="{056DC7C1-55E7-4594-AD00-6BE6FED1D3C9}" type="presParOf" srcId="{F8BF001F-810B-406E-8459-2B45366D0713}" destId="{E82F54B5-3045-46F9-AF18-56EBA5945B7B}" srcOrd="1" destOrd="0" presId="urn:microsoft.com/office/officeart/2005/8/layout/orgChart1"/>
    <dgm:cxn modelId="{A4AE2115-87D8-4808-ABB0-F95915643F45}" type="presParOf" srcId="{F8BF001F-810B-406E-8459-2B45366D0713}" destId="{AA83AE09-7F28-4EB5-83BD-DFA075C763C9}" srcOrd="2" destOrd="0" presId="urn:microsoft.com/office/officeart/2005/8/layout/orgChart1"/>
    <dgm:cxn modelId="{CFBA6626-6D63-40A5-A4B0-E73E4FCDC01A}" type="presParOf" srcId="{EADD1211-53F2-439D-AA31-A9AC3E186CED}" destId="{F38C7D90-DEB9-4263-AC5E-4F9A1704BD66}" srcOrd="2" destOrd="0" presId="urn:microsoft.com/office/officeart/2005/8/layout/orgChart1"/>
    <dgm:cxn modelId="{55BEAFBB-C202-446B-A7E3-D554C81A5762}" type="presParOf" srcId="{EADD1211-53F2-439D-AA31-A9AC3E186CED}" destId="{7E7A617A-1963-4D2C-A4A0-6F8F94F1227C}" srcOrd="3" destOrd="0" presId="urn:microsoft.com/office/officeart/2005/8/layout/orgChart1"/>
    <dgm:cxn modelId="{ACA20321-1293-4BA2-9975-A70167AB7C9F}" type="presParOf" srcId="{7E7A617A-1963-4D2C-A4A0-6F8F94F1227C}" destId="{73B68F98-504B-46E6-B8A6-33B094C26D49}" srcOrd="0" destOrd="0" presId="urn:microsoft.com/office/officeart/2005/8/layout/orgChart1"/>
    <dgm:cxn modelId="{54CF42BD-23C0-4F1B-9F0F-D129831159A0}" type="presParOf" srcId="{73B68F98-504B-46E6-B8A6-33B094C26D49}" destId="{F6CFDB24-D904-46C1-A1DD-A1FE9DF24CDD}" srcOrd="0" destOrd="0" presId="urn:microsoft.com/office/officeart/2005/8/layout/orgChart1"/>
    <dgm:cxn modelId="{DA858ED7-3585-45D2-B2B0-4BF6700EE7CC}" type="presParOf" srcId="{73B68F98-504B-46E6-B8A6-33B094C26D49}" destId="{F66C387E-49FF-460F-9FEB-07F526C79EB6}" srcOrd="1" destOrd="0" presId="urn:microsoft.com/office/officeart/2005/8/layout/orgChart1"/>
    <dgm:cxn modelId="{A3A4A716-6CB9-49BD-B178-9C9BB322BCD1}" type="presParOf" srcId="{7E7A617A-1963-4D2C-A4A0-6F8F94F1227C}" destId="{8BA49C01-4DE8-488D-AB37-90068E1063F0}" srcOrd="1" destOrd="0" presId="urn:microsoft.com/office/officeart/2005/8/layout/orgChart1"/>
    <dgm:cxn modelId="{31D76ED5-6D7B-40D2-BFE4-4B18AB48FE97}" type="presParOf" srcId="{7E7A617A-1963-4D2C-A4A0-6F8F94F1227C}" destId="{8087CAC2-55CC-4AAF-B4B8-B0B8EB931C93}" srcOrd="2" destOrd="0" presId="urn:microsoft.com/office/officeart/2005/8/layout/orgChart1"/>
    <dgm:cxn modelId="{9C8313C4-A558-44D9-867B-9A6176AAFFDD}" type="presParOf" srcId="{4FD0DB83-06D6-4C4D-9CD1-863AB989D364}" destId="{826908D9-4787-4E32-A921-AB676F9E0569}" srcOrd="2" destOrd="0" presId="urn:microsoft.com/office/officeart/2005/8/layout/orgChart1"/>
    <dgm:cxn modelId="{7A29492F-05B8-4BD1-BEB9-E15F69300932}" type="presParOf" srcId="{8C152EE2-24EC-49CB-912B-A11A462F8A49}" destId="{144CE615-EB3B-4C81-A6DB-7425BBD2EB2D}" srcOrd="2" destOrd="0" presId="urn:microsoft.com/office/officeart/2005/8/layout/orgChart1"/>
    <dgm:cxn modelId="{59726717-024D-4C81-A355-B88E7AC9DC26}" type="presParOf" srcId="{8C152EE2-24EC-49CB-912B-A11A462F8A49}" destId="{B694C771-F16F-4E4F-8AD0-A31793EEA78C}" srcOrd="3" destOrd="0" presId="urn:microsoft.com/office/officeart/2005/8/layout/orgChart1"/>
    <dgm:cxn modelId="{E7EAF82C-63AA-4776-B72B-B18EF39F6710}" type="presParOf" srcId="{B694C771-F16F-4E4F-8AD0-A31793EEA78C}" destId="{F82B94A1-C1CC-46E8-AD5F-F38B81EC1902}" srcOrd="0" destOrd="0" presId="urn:microsoft.com/office/officeart/2005/8/layout/orgChart1"/>
    <dgm:cxn modelId="{E60F5501-A9D9-4270-96BF-AD55B1DBE519}" type="presParOf" srcId="{F82B94A1-C1CC-46E8-AD5F-F38B81EC1902}" destId="{ED00FA30-00B5-4F6A-A598-FE6AD7A34027}" srcOrd="0" destOrd="0" presId="urn:microsoft.com/office/officeart/2005/8/layout/orgChart1"/>
    <dgm:cxn modelId="{D86B9E45-DE88-4F58-B9C9-3EC003A4F3A5}" type="presParOf" srcId="{F82B94A1-C1CC-46E8-AD5F-F38B81EC1902}" destId="{8186856E-804D-490D-AEF8-44DEC61A7F6A}" srcOrd="1" destOrd="0" presId="urn:microsoft.com/office/officeart/2005/8/layout/orgChart1"/>
    <dgm:cxn modelId="{5BF3A8C5-0FDF-4DB3-B204-F68319C57E33}" type="presParOf" srcId="{B694C771-F16F-4E4F-8AD0-A31793EEA78C}" destId="{090189EA-1409-415E-8E5C-F27ECA81C192}" srcOrd="1" destOrd="0" presId="urn:microsoft.com/office/officeart/2005/8/layout/orgChart1"/>
    <dgm:cxn modelId="{9A16EAA9-99F1-411C-8200-EAA065478875}" type="presParOf" srcId="{090189EA-1409-415E-8E5C-F27ECA81C192}" destId="{B992038B-934B-4FDB-8154-DFB08125DF53}" srcOrd="0" destOrd="0" presId="urn:microsoft.com/office/officeart/2005/8/layout/orgChart1"/>
    <dgm:cxn modelId="{7E8CC879-6C1F-462F-A8F5-F4DB613CD33B}" type="presParOf" srcId="{090189EA-1409-415E-8E5C-F27ECA81C192}" destId="{ED42C6F7-245E-4033-8957-0914F7F1FBDC}" srcOrd="1" destOrd="0" presId="urn:microsoft.com/office/officeart/2005/8/layout/orgChart1"/>
    <dgm:cxn modelId="{B733F22B-73EF-4E85-AF3F-3620DD80EE98}" type="presParOf" srcId="{ED42C6F7-245E-4033-8957-0914F7F1FBDC}" destId="{1DF63856-5489-4147-BEF0-7A8301502FDF}" srcOrd="0" destOrd="0" presId="urn:microsoft.com/office/officeart/2005/8/layout/orgChart1"/>
    <dgm:cxn modelId="{E44EBED9-13D3-49EB-AAB1-76DC34DE0AF7}" type="presParOf" srcId="{1DF63856-5489-4147-BEF0-7A8301502FDF}" destId="{E6F9A056-8C02-4E0A-B68B-8FD62B903FFC}" srcOrd="0" destOrd="0" presId="urn:microsoft.com/office/officeart/2005/8/layout/orgChart1"/>
    <dgm:cxn modelId="{51EE89DB-C9EF-4635-99E4-2C2CEEF0BD60}" type="presParOf" srcId="{1DF63856-5489-4147-BEF0-7A8301502FDF}" destId="{DB74A225-12C6-40EF-AD7C-3CA96360180A}" srcOrd="1" destOrd="0" presId="urn:microsoft.com/office/officeart/2005/8/layout/orgChart1"/>
    <dgm:cxn modelId="{6E44817D-15DA-44DB-A925-AAF83121C2CD}" type="presParOf" srcId="{ED42C6F7-245E-4033-8957-0914F7F1FBDC}" destId="{8305DD0C-E0E4-4138-9BD0-169F24F9E998}" srcOrd="1" destOrd="0" presId="urn:microsoft.com/office/officeart/2005/8/layout/orgChart1"/>
    <dgm:cxn modelId="{F644B2AA-0308-4923-A7B8-ACA2C395297C}" type="presParOf" srcId="{ED42C6F7-245E-4033-8957-0914F7F1FBDC}" destId="{4366E042-198D-41D7-B3C8-629250133589}" srcOrd="2" destOrd="0" presId="urn:microsoft.com/office/officeart/2005/8/layout/orgChart1"/>
    <dgm:cxn modelId="{0C4A4F89-D458-4D93-9B53-35C2E4FB02E3}" type="presParOf" srcId="{090189EA-1409-415E-8E5C-F27ECA81C192}" destId="{6F6F43C6-AE23-462B-940F-B35294053A63}" srcOrd="2" destOrd="0" presId="urn:microsoft.com/office/officeart/2005/8/layout/orgChart1"/>
    <dgm:cxn modelId="{2AD162FF-8CF8-4D83-896E-561B3BA02AED}" type="presParOf" srcId="{090189EA-1409-415E-8E5C-F27ECA81C192}" destId="{949C41F9-50FA-4D03-829D-D9FFEFDEC08F}" srcOrd="3" destOrd="0" presId="urn:microsoft.com/office/officeart/2005/8/layout/orgChart1"/>
    <dgm:cxn modelId="{8E224A67-9E9C-4B12-AEAA-80106D8B7922}" type="presParOf" srcId="{949C41F9-50FA-4D03-829D-D9FFEFDEC08F}" destId="{A44858FB-7304-4881-B0D6-2C5E3D4D75F8}" srcOrd="0" destOrd="0" presId="urn:microsoft.com/office/officeart/2005/8/layout/orgChart1"/>
    <dgm:cxn modelId="{3BF11546-D0F9-4117-B36E-871976C75D49}" type="presParOf" srcId="{A44858FB-7304-4881-B0D6-2C5E3D4D75F8}" destId="{15BBA8B4-CB7F-4467-9CF8-A23462CCA5E0}" srcOrd="0" destOrd="0" presId="urn:microsoft.com/office/officeart/2005/8/layout/orgChart1"/>
    <dgm:cxn modelId="{01D62FCC-22FA-4996-8D7F-300C93FDB29F}" type="presParOf" srcId="{A44858FB-7304-4881-B0D6-2C5E3D4D75F8}" destId="{04EC23FE-2917-4FD1-86D4-5AA77A7FC37C}" srcOrd="1" destOrd="0" presId="urn:microsoft.com/office/officeart/2005/8/layout/orgChart1"/>
    <dgm:cxn modelId="{E0BD0137-3806-464E-A9FF-4DCE5D88E699}" type="presParOf" srcId="{949C41F9-50FA-4D03-829D-D9FFEFDEC08F}" destId="{4902C849-C894-4F43-8130-4354EDEC6269}" srcOrd="1" destOrd="0" presId="urn:microsoft.com/office/officeart/2005/8/layout/orgChart1"/>
    <dgm:cxn modelId="{00C7FCA6-096A-4F48-A204-DF5C74286D37}" type="presParOf" srcId="{949C41F9-50FA-4D03-829D-D9FFEFDEC08F}" destId="{2CCB3BD1-EF96-4CEB-A35E-319FE77A22FB}" srcOrd="2" destOrd="0" presId="urn:microsoft.com/office/officeart/2005/8/layout/orgChart1"/>
    <dgm:cxn modelId="{BBEB526A-C4E9-46B6-9353-9D4F031941F9}" type="presParOf" srcId="{090189EA-1409-415E-8E5C-F27ECA81C192}" destId="{C9E66EA6-BC34-4EA9-8602-AE0322221DE5}" srcOrd="4" destOrd="0" presId="urn:microsoft.com/office/officeart/2005/8/layout/orgChart1"/>
    <dgm:cxn modelId="{151A435B-A041-4A15-9D0D-3064F517C21C}" type="presParOf" srcId="{090189EA-1409-415E-8E5C-F27ECA81C192}" destId="{B0E64E2B-F2ED-4AFA-857D-CE7D47062B69}" srcOrd="5" destOrd="0" presId="urn:microsoft.com/office/officeart/2005/8/layout/orgChart1"/>
    <dgm:cxn modelId="{3635188D-B0EE-47E3-855A-171313A05F93}" type="presParOf" srcId="{B0E64E2B-F2ED-4AFA-857D-CE7D47062B69}" destId="{F6F0DF44-5539-4E88-A608-4E153A721CE2}" srcOrd="0" destOrd="0" presId="urn:microsoft.com/office/officeart/2005/8/layout/orgChart1"/>
    <dgm:cxn modelId="{CBF2D1EF-69AE-4CF1-9D02-6FFEB571A532}" type="presParOf" srcId="{F6F0DF44-5539-4E88-A608-4E153A721CE2}" destId="{179F0CE1-F221-4368-B0B3-0E5062D107E4}" srcOrd="0" destOrd="0" presId="urn:microsoft.com/office/officeart/2005/8/layout/orgChart1"/>
    <dgm:cxn modelId="{DFDDA7C2-007B-4886-AD33-485C0A705755}" type="presParOf" srcId="{F6F0DF44-5539-4E88-A608-4E153A721CE2}" destId="{872F789A-7BF1-4612-826E-F2A30ADDDE1E}" srcOrd="1" destOrd="0" presId="urn:microsoft.com/office/officeart/2005/8/layout/orgChart1"/>
    <dgm:cxn modelId="{F413B401-1BB0-4532-8DA0-F04F2DBA63F1}" type="presParOf" srcId="{B0E64E2B-F2ED-4AFA-857D-CE7D47062B69}" destId="{6870B1E2-4A58-42DE-AC9A-0F0F27A4998E}" srcOrd="1" destOrd="0" presId="urn:microsoft.com/office/officeart/2005/8/layout/orgChart1"/>
    <dgm:cxn modelId="{53BA9AFF-B646-46CB-93FF-764C5CC63245}" type="presParOf" srcId="{B0E64E2B-F2ED-4AFA-857D-CE7D47062B69}" destId="{43857D4D-DEC6-431F-A696-ECF3E04C4B42}" srcOrd="2" destOrd="0" presId="urn:microsoft.com/office/officeart/2005/8/layout/orgChart1"/>
    <dgm:cxn modelId="{6ADC2511-D201-4BE5-9CB8-2BEE948E6FCE}" type="presParOf" srcId="{B694C771-F16F-4E4F-8AD0-A31793EEA78C}" destId="{0367599D-567A-4A2B-B066-1E556A7C164F}" srcOrd="2" destOrd="0" presId="urn:microsoft.com/office/officeart/2005/8/layout/orgChart1"/>
    <dgm:cxn modelId="{393C2E1E-CCCB-4DE0-A74C-D22A3ADEEB97}" type="presParOf" srcId="{C63C305F-B789-4F52-BE5B-919A02850AF1}" destId="{0F4D0BEC-A6E0-462F-BDCB-DD9FC613CEF3}"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264BA7-DEB1-456E-9D26-874CE5E5B277}" type="doc">
      <dgm:prSet loTypeId="urn:microsoft.com/office/officeart/2005/8/layout/process1" loCatId="process" qsTypeId="urn:microsoft.com/office/officeart/2005/8/quickstyle/simple1" qsCatId="simple" csTypeId="urn:microsoft.com/office/officeart/2005/8/colors/accent1_2" csCatId="accent1" phldr="1"/>
      <dgm:spPr/>
    </dgm:pt>
    <dgm:pt modelId="{EDB24700-9FD0-45E1-AFDE-2417882312EA}">
      <dgm:prSet phldrT="[Text]"/>
      <dgm:spPr/>
      <dgm:t>
        <a:bodyPr/>
        <a:lstStyle/>
        <a:p>
          <a:pPr algn="ctr"/>
          <a:r>
            <a:rPr lang="en-GB"/>
            <a:t>Available</a:t>
          </a:r>
        </a:p>
      </dgm:t>
    </dgm:pt>
    <dgm:pt modelId="{689AE30B-D3A2-4C21-9A69-F87D2B1F59F5}" type="parTrans" cxnId="{CDA285FA-04F6-460D-8DCC-30A69CB24521}">
      <dgm:prSet/>
      <dgm:spPr/>
      <dgm:t>
        <a:bodyPr/>
        <a:lstStyle/>
        <a:p>
          <a:pPr algn="ctr"/>
          <a:endParaRPr lang="en-GB"/>
        </a:p>
      </dgm:t>
    </dgm:pt>
    <dgm:pt modelId="{114562B4-CE39-42AD-9D9A-6D09B5B38B99}" type="sibTrans" cxnId="{CDA285FA-04F6-460D-8DCC-30A69CB24521}">
      <dgm:prSet/>
      <dgm:spPr/>
      <dgm:t>
        <a:bodyPr/>
        <a:lstStyle/>
        <a:p>
          <a:pPr algn="ctr"/>
          <a:endParaRPr lang="en-GB"/>
        </a:p>
      </dgm:t>
    </dgm:pt>
    <dgm:pt modelId="{3C96283C-631E-4D6B-A7AE-234A34EF3C40}">
      <dgm:prSet phldrT="[Text]"/>
      <dgm:spPr/>
      <dgm:t>
        <a:bodyPr/>
        <a:lstStyle/>
        <a:p>
          <a:pPr algn="ctr"/>
          <a:r>
            <a:rPr lang="en-GB"/>
            <a:t>Approved/Denied</a:t>
          </a:r>
        </a:p>
      </dgm:t>
    </dgm:pt>
    <dgm:pt modelId="{5387561E-283B-4D61-80B0-2E65E12FCA21}" type="parTrans" cxnId="{5AE12369-1598-4C98-ACFC-763F7B39CF5E}">
      <dgm:prSet/>
      <dgm:spPr/>
      <dgm:t>
        <a:bodyPr/>
        <a:lstStyle/>
        <a:p>
          <a:pPr algn="ctr"/>
          <a:endParaRPr lang="en-GB"/>
        </a:p>
      </dgm:t>
    </dgm:pt>
    <dgm:pt modelId="{1666D73A-DE29-4FEA-A483-1672479FA99D}" type="sibTrans" cxnId="{5AE12369-1598-4C98-ACFC-763F7B39CF5E}">
      <dgm:prSet/>
      <dgm:spPr/>
      <dgm:t>
        <a:bodyPr/>
        <a:lstStyle/>
        <a:p>
          <a:pPr algn="ctr"/>
          <a:endParaRPr lang="en-GB"/>
        </a:p>
      </dgm:t>
    </dgm:pt>
    <dgm:pt modelId="{464B78ED-94D7-4F74-B34F-FB717ACA831F}">
      <dgm:prSet phldrT="[Text]"/>
      <dgm:spPr/>
      <dgm:t>
        <a:bodyPr/>
        <a:lstStyle/>
        <a:p>
          <a:pPr algn="ctr"/>
          <a:r>
            <a:rPr lang="en-GB"/>
            <a:t>Confirmed</a:t>
          </a:r>
        </a:p>
      </dgm:t>
    </dgm:pt>
    <dgm:pt modelId="{B7FC7981-A314-434F-8418-90D5CAF0F67F}" type="parTrans" cxnId="{D5DCAF73-D74B-4AFC-BB36-B632CE47D032}">
      <dgm:prSet/>
      <dgm:spPr/>
      <dgm:t>
        <a:bodyPr/>
        <a:lstStyle/>
        <a:p>
          <a:pPr algn="ctr"/>
          <a:endParaRPr lang="en-GB"/>
        </a:p>
      </dgm:t>
    </dgm:pt>
    <dgm:pt modelId="{92D7F390-C76C-4B9B-8C06-96166C2B9688}" type="sibTrans" cxnId="{D5DCAF73-D74B-4AFC-BB36-B632CE47D032}">
      <dgm:prSet/>
      <dgm:spPr/>
      <dgm:t>
        <a:bodyPr/>
        <a:lstStyle/>
        <a:p>
          <a:pPr algn="ctr"/>
          <a:endParaRPr lang="en-GB"/>
        </a:p>
      </dgm:t>
    </dgm:pt>
    <dgm:pt modelId="{2AC01F6F-7D8B-4A2C-A74F-91F2F52E20CF}">
      <dgm:prSet phldrT="[Text]"/>
      <dgm:spPr/>
      <dgm:t>
        <a:bodyPr/>
        <a:lstStyle/>
        <a:p>
          <a:r>
            <a:rPr lang="en-GB"/>
            <a:t>Pending</a:t>
          </a:r>
        </a:p>
      </dgm:t>
    </dgm:pt>
    <dgm:pt modelId="{1A9563F7-5D1F-4A30-A293-64805B15935F}" type="parTrans" cxnId="{83935220-D243-44DC-9099-3AAA1C0A711F}">
      <dgm:prSet/>
      <dgm:spPr/>
      <dgm:t>
        <a:bodyPr/>
        <a:lstStyle/>
        <a:p>
          <a:endParaRPr lang="en-GB"/>
        </a:p>
      </dgm:t>
    </dgm:pt>
    <dgm:pt modelId="{B26EBA32-97CC-45CA-BEAA-7990411DC2BC}" type="sibTrans" cxnId="{83935220-D243-44DC-9099-3AAA1C0A711F}">
      <dgm:prSet/>
      <dgm:spPr/>
      <dgm:t>
        <a:bodyPr/>
        <a:lstStyle/>
        <a:p>
          <a:endParaRPr lang="en-GB"/>
        </a:p>
      </dgm:t>
    </dgm:pt>
    <dgm:pt modelId="{A2C4C64C-4810-4B2F-BB87-DAA67760F54E}" type="pres">
      <dgm:prSet presAssocID="{BC264BA7-DEB1-456E-9D26-874CE5E5B277}" presName="Name0" presStyleCnt="0">
        <dgm:presLayoutVars>
          <dgm:dir/>
          <dgm:resizeHandles val="exact"/>
        </dgm:presLayoutVars>
      </dgm:prSet>
      <dgm:spPr/>
    </dgm:pt>
    <dgm:pt modelId="{02F2C690-94E1-45AE-BD4F-983256A4616F}" type="pres">
      <dgm:prSet presAssocID="{EDB24700-9FD0-45E1-AFDE-2417882312EA}" presName="node" presStyleLbl="node1" presStyleIdx="0" presStyleCnt="4">
        <dgm:presLayoutVars>
          <dgm:bulletEnabled val="1"/>
        </dgm:presLayoutVars>
      </dgm:prSet>
      <dgm:spPr/>
    </dgm:pt>
    <dgm:pt modelId="{3B9D2ACA-65D9-4CA9-8AAB-BC1FF18BE88D}" type="pres">
      <dgm:prSet presAssocID="{114562B4-CE39-42AD-9D9A-6D09B5B38B99}" presName="sibTrans" presStyleLbl="sibTrans2D1" presStyleIdx="0" presStyleCnt="3"/>
      <dgm:spPr/>
    </dgm:pt>
    <dgm:pt modelId="{D167A529-CC75-494D-A696-E42F60F6FB62}" type="pres">
      <dgm:prSet presAssocID="{114562B4-CE39-42AD-9D9A-6D09B5B38B99}" presName="connectorText" presStyleLbl="sibTrans2D1" presStyleIdx="0" presStyleCnt="3"/>
      <dgm:spPr/>
    </dgm:pt>
    <dgm:pt modelId="{09F0153A-C62E-4CBB-8743-A055B7093A2E}" type="pres">
      <dgm:prSet presAssocID="{2AC01F6F-7D8B-4A2C-A74F-91F2F52E20CF}" presName="node" presStyleLbl="node1" presStyleIdx="1" presStyleCnt="4">
        <dgm:presLayoutVars>
          <dgm:bulletEnabled val="1"/>
        </dgm:presLayoutVars>
      </dgm:prSet>
      <dgm:spPr/>
    </dgm:pt>
    <dgm:pt modelId="{E7ECF7DA-CCBB-4FC3-89EC-08B1CC023A2E}" type="pres">
      <dgm:prSet presAssocID="{B26EBA32-97CC-45CA-BEAA-7990411DC2BC}" presName="sibTrans" presStyleLbl="sibTrans2D1" presStyleIdx="1" presStyleCnt="3"/>
      <dgm:spPr/>
    </dgm:pt>
    <dgm:pt modelId="{382B4786-9349-4978-976D-0DE8EF0DC3CF}" type="pres">
      <dgm:prSet presAssocID="{B26EBA32-97CC-45CA-BEAA-7990411DC2BC}" presName="connectorText" presStyleLbl="sibTrans2D1" presStyleIdx="1" presStyleCnt="3"/>
      <dgm:spPr/>
    </dgm:pt>
    <dgm:pt modelId="{F580B3B3-136B-446B-8F43-8A6A9F2D38C9}" type="pres">
      <dgm:prSet presAssocID="{3C96283C-631E-4D6B-A7AE-234A34EF3C40}" presName="node" presStyleLbl="node1" presStyleIdx="2" presStyleCnt="4">
        <dgm:presLayoutVars>
          <dgm:bulletEnabled val="1"/>
        </dgm:presLayoutVars>
      </dgm:prSet>
      <dgm:spPr/>
    </dgm:pt>
    <dgm:pt modelId="{2618A701-9F0D-4C48-99DC-8A1CF4C5D9AE}" type="pres">
      <dgm:prSet presAssocID="{1666D73A-DE29-4FEA-A483-1672479FA99D}" presName="sibTrans" presStyleLbl="sibTrans2D1" presStyleIdx="2" presStyleCnt="3"/>
      <dgm:spPr/>
    </dgm:pt>
    <dgm:pt modelId="{6F71EB64-27B1-4270-9069-59DD8E5738A9}" type="pres">
      <dgm:prSet presAssocID="{1666D73A-DE29-4FEA-A483-1672479FA99D}" presName="connectorText" presStyleLbl="sibTrans2D1" presStyleIdx="2" presStyleCnt="3"/>
      <dgm:spPr/>
    </dgm:pt>
    <dgm:pt modelId="{F8C77538-E43D-43BF-A5D4-9CEB16683D26}" type="pres">
      <dgm:prSet presAssocID="{464B78ED-94D7-4F74-B34F-FB717ACA831F}" presName="node" presStyleLbl="node1" presStyleIdx="3" presStyleCnt="4">
        <dgm:presLayoutVars>
          <dgm:bulletEnabled val="1"/>
        </dgm:presLayoutVars>
      </dgm:prSet>
      <dgm:spPr/>
    </dgm:pt>
  </dgm:ptLst>
  <dgm:cxnLst>
    <dgm:cxn modelId="{041024A9-3E72-4F25-A739-5544ACF0CAEC}" type="presOf" srcId="{EDB24700-9FD0-45E1-AFDE-2417882312EA}" destId="{02F2C690-94E1-45AE-BD4F-983256A4616F}" srcOrd="0" destOrd="0" presId="urn:microsoft.com/office/officeart/2005/8/layout/process1"/>
    <dgm:cxn modelId="{5AE12369-1598-4C98-ACFC-763F7B39CF5E}" srcId="{BC264BA7-DEB1-456E-9D26-874CE5E5B277}" destId="{3C96283C-631E-4D6B-A7AE-234A34EF3C40}" srcOrd="2" destOrd="0" parTransId="{5387561E-283B-4D61-80B0-2E65E12FCA21}" sibTransId="{1666D73A-DE29-4FEA-A483-1672479FA99D}"/>
    <dgm:cxn modelId="{78AAF2FC-D24E-43D5-A628-FD68AEA6AAEB}" type="presOf" srcId="{3C96283C-631E-4D6B-A7AE-234A34EF3C40}" destId="{F580B3B3-136B-446B-8F43-8A6A9F2D38C9}" srcOrd="0" destOrd="0" presId="urn:microsoft.com/office/officeart/2005/8/layout/process1"/>
    <dgm:cxn modelId="{F62E8D88-E57A-488C-8956-250D26460365}" type="presOf" srcId="{2AC01F6F-7D8B-4A2C-A74F-91F2F52E20CF}" destId="{09F0153A-C62E-4CBB-8743-A055B7093A2E}" srcOrd="0" destOrd="0" presId="urn:microsoft.com/office/officeart/2005/8/layout/process1"/>
    <dgm:cxn modelId="{9AD2BC2C-FC1A-47E2-9E93-3EB69429F087}" type="presOf" srcId="{464B78ED-94D7-4F74-B34F-FB717ACA831F}" destId="{F8C77538-E43D-43BF-A5D4-9CEB16683D26}" srcOrd="0" destOrd="0" presId="urn:microsoft.com/office/officeart/2005/8/layout/process1"/>
    <dgm:cxn modelId="{83935220-D243-44DC-9099-3AAA1C0A711F}" srcId="{BC264BA7-DEB1-456E-9D26-874CE5E5B277}" destId="{2AC01F6F-7D8B-4A2C-A74F-91F2F52E20CF}" srcOrd="1" destOrd="0" parTransId="{1A9563F7-5D1F-4A30-A293-64805B15935F}" sibTransId="{B26EBA32-97CC-45CA-BEAA-7990411DC2BC}"/>
    <dgm:cxn modelId="{892A6011-CE68-4A1A-AC2A-24A047C090EA}" type="presOf" srcId="{114562B4-CE39-42AD-9D9A-6D09B5B38B99}" destId="{3B9D2ACA-65D9-4CA9-8AAB-BC1FF18BE88D}" srcOrd="0" destOrd="0" presId="urn:microsoft.com/office/officeart/2005/8/layout/process1"/>
    <dgm:cxn modelId="{D5DCAF73-D74B-4AFC-BB36-B632CE47D032}" srcId="{BC264BA7-DEB1-456E-9D26-874CE5E5B277}" destId="{464B78ED-94D7-4F74-B34F-FB717ACA831F}" srcOrd="3" destOrd="0" parTransId="{B7FC7981-A314-434F-8418-90D5CAF0F67F}" sibTransId="{92D7F390-C76C-4B9B-8C06-96166C2B9688}"/>
    <dgm:cxn modelId="{4B1AA49C-97B3-487D-9B2B-485D6B269215}" type="presOf" srcId="{BC264BA7-DEB1-456E-9D26-874CE5E5B277}" destId="{A2C4C64C-4810-4B2F-BB87-DAA67760F54E}" srcOrd="0" destOrd="0" presId="urn:microsoft.com/office/officeart/2005/8/layout/process1"/>
    <dgm:cxn modelId="{D9522F96-7E46-42CD-A994-C79B6E942DC5}" type="presOf" srcId="{1666D73A-DE29-4FEA-A483-1672479FA99D}" destId="{2618A701-9F0D-4C48-99DC-8A1CF4C5D9AE}" srcOrd="0" destOrd="0" presId="urn:microsoft.com/office/officeart/2005/8/layout/process1"/>
    <dgm:cxn modelId="{CDA285FA-04F6-460D-8DCC-30A69CB24521}" srcId="{BC264BA7-DEB1-456E-9D26-874CE5E5B277}" destId="{EDB24700-9FD0-45E1-AFDE-2417882312EA}" srcOrd="0" destOrd="0" parTransId="{689AE30B-D3A2-4C21-9A69-F87D2B1F59F5}" sibTransId="{114562B4-CE39-42AD-9D9A-6D09B5B38B99}"/>
    <dgm:cxn modelId="{5F9F523A-EF42-4BE3-B355-430490BDC1DE}" type="presOf" srcId="{B26EBA32-97CC-45CA-BEAA-7990411DC2BC}" destId="{E7ECF7DA-CCBB-4FC3-89EC-08B1CC023A2E}" srcOrd="0" destOrd="0" presId="urn:microsoft.com/office/officeart/2005/8/layout/process1"/>
    <dgm:cxn modelId="{16B0B803-96F2-450D-98F9-EADEBBC6ED8E}" type="presOf" srcId="{1666D73A-DE29-4FEA-A483-1672479FA99D}" destId="{6F71EB64-27B1-4270-9069-59DD8E5738A9}" srcOrd="1" destOrd="0" presId="urn:microsoft.com/office/officeart/2005/8/layout/process1"/>
    <dgm:cxn modelId="{FB027B5B-0D39-424B-A7B7-101D54B7306D}" type="presOf" srcId="{114562B4-CE39-42AD-9D9A-6D09B5B38B99}" destId="{D167A529-CC75-494D-A696-E42F60F6FB62}" srcOrd="1" destOrd="0" presId="urn:microsoft.com/office/officeart/2005/8/layout/process1"/>
    <dgm:cxn modelId="{1D7F5F7E-2CAC-41FA-80E8-2C0FE0BF9AB5}" type="presOf" srcId="{B26EBA32-97CC-45CA-BEAA-7990411DC2BC}" destId="{382B4786-9349-4978-976D-0DE8EF0DC3CF}" srcOrd="1" destOrd="0" presId="urn:microsoft.com/office/officeart/2005/8/layout/process1"/>
    <dgm:cxn modelId="{FCC35E74-E0E9-4F07-BEC2-410D6644C692}" type="presParOf" srcId="{A2C4C64C-4810-4B2F-BB87-DAA67760F54E}" destId="{02F2C690-94E1-45AE-BD4F-983256A4616F}" srcOrd="0" destOrd="0" presId="urn:microsoft.com/office/officeart/2005/8/layout/process1"/>
    <dgm:cxn modelId="{1EE53804-4890-4AEA-94C3-9D3783132B99}" type="presParOf" srcId="{A2C4C64C-4810-4B2F-BB87-DAA67760F54E}" destId="{3B9D2ACA-65D9-4CA9-8AAB-BC1FF18BE88D}" srcOrd="1" destOrd="0" presId="urn:microsoft.com/office/officeart/2005/8/layout/process1"/>
    <dgm:cxn modelId="{4B409100-5311-4032-93D7-CAA9FF2D638F}" type="presParOf" srcId="{3B9D2ACA-65D9-4CA9-8AAB-BC1FF18BE88D}" destId="{D167A529-CC75-494D-A696-E42F60F6FB62}" srcOrd="0" destOrd="0" presId="urn:microsoft.com/office/officeart/2005/8/layout/process1"/>
    <dgm:cxn modelId="{31BFC0AA-E482-4253-BE3E-F9B57312449F}" type="presParOf" srcId="{A2C4C64C-4810-4B2F-BB87-DAA67760F54E}" destId="{09F0153A-C62E-4CBB-8743-A055B7093A2E}" srcOrd="2" destOrd="0" presId="urn:microsoft.com/office/officeart/2005/8/layout/process1"/>
    <dgm:cxn modelId="{656102FB-1FD3-45D3-A394-18D8E086BFD7}" type="presParOf" srcId="{A2C4C64C-4810-4B2F-BB87-DAA67760F54E}" destId="{E7ECF7DA-CCBB-4FC3-89EC-08B1CC023A2E}" srcOrd="3" destOrd="0" presId="urn:microsoft.com/office/officeart/2005/8/layout/process1"/>
    <dgm:cxn modelId="{EB2E7D3B-35AF-41CC-A35E-E4EFC4CC3D49}" type="presParOf" srcId="{E7ECF7DA-CCBB-4FC3-89EC-08B1CC023A2E}" destId="{382B4786-9349-4978-976D-0DE8EF0DC3CF}" srcOrd="0" destOrd="0" presId="urn:microsoft.com/office/officeart/2005/8/layout/process1"/>
    <dgm:cxn modelId="{C1F7B872-68FA-4A60-94EC-BDD9C755EA94}" type="presParOf" srcId="{A2C4C64C-4810-4B2F-BB87-DAA67760F54E}" destId="{F580B3B3-136B-446B-8F43-8A6A9F2D38C9}" srcOrd="4" destOrd="0" presId="urn:microsoft.com/office/officeart/2005/8/layout/process1"/>
    <dgm:cxn modelId="{5C9C26A4-C506-41BB-9AAC-41D3FE458F3B}" type="presParOf" srcId="{A2C4C64C-4810-4B2F-BB87-DAA67760F54E}" destId="{2618A701-9F0D-4C48-99DC-8A1CF4C5D9AE}" srcOrd="5" destOrd="0" presId="urn:microsoft.com/office/officeart/2005/8/layout/process1"/>
    <dgm:cxn modelId="{9D8F5B68-AE49-4607-BF0A-5C953AC96BC1}" type="presParOf" srcId="{2618A701-9F0D-4C48-99DC-8A1CF4C5D9AE}" destId="{6F71EB64-27B1-4270-9069-59DD8E5738A9}" srcOrd="0" destOrd="0" presId="urn:microsoft.com/office/officeart/2005/8/layout/process1"/>
    <dgm:cxn modelId="{31A3D380-B10E-45F1-963D-675A6F769F3F}" type="presParOf" srcId="{A2C4C64C-4810-4B2F-BB87-DAA67760F54E}" destId="{F8C77538-E43D-43BF-A5D4-9CEB16683D26}" srcOrd="6"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E66EA6-BC34-4EA9-8602-AE0322221DE5}">
      <dsp:nvSpPr>
        <dsp:cNvPr id="0" name=""/>
        <dsp:cNvSpPr/>
      </dsp:nvSpPr>
      <dsp:spPr>
        <a:xfrm>
          <a:off x="4693362" y="908867"/>
          <a:ext cx="157187" cy="1409753"/>
        </a:xfrm>
        <a:custGeom>
          <a:avLst/>
          <a:gdLst/>
          <a:ahLst/>
          <a:cxnLst/>
          <a:rect l="0" t="0" r="0" b="0"/>
          <a:pathLst>
            <a:path>
              <a:moveTo>
                <a:pt x="0" y="0"/>
              </a:moveTo>
              <a:lnTo>
                <a:pt x="0" y="1409753"/>
              </a:lnTo>
              <a:lnTo>
                <a:pt x="157187" y="14097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F43C6-AE23-462B-940F-B35294053A63}">
      <dsp:nvSpPr>
        <dsp:cNvPr id="0" name=""/>
        <dsp:cNvSpPr/>
      </dsp:nvSpPr>
      <dsp:spPr>
        <a:xfrm>
          <a:off x="4693362" y="908867"/>
          <a:ext cx="157187" cy="877346"/>
        </a:xfrm>
        <a:custGeom>
          <a:avLst/>
          <a:gdLst/>
          <a:ahLst/>
          <a:cxnLst/>
          <a:rect l="0" t="0" r="0" b="0"/>
          <a:pathLst>
            <a:path>
              <a:moveTo>
                <a:pt x="0" y="0"/>
              </a:moveTo>
              <a:lnTo>
                <a:pt x="0" y="877346"/>
              </a:lnTo>
              <a:lnTo>
                <a:pt x="157187" y="8773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92038B-934B-4FDB-8154-DFB08125DF53}">
      <dsp:nvSpPr>
        <dsp:cNvPr id="0" name=""/>
        <dsp:cNvSpPr/>
      </dsp:nvSpPr>
      <dsp:spPr>
        <a:xfrm>
          <a:off x="4693362" y="908867"/>
          <a:ext cx="157187" cy="344939"/>
        </a:xfrm>
        <a:custGeom>
          <a:avLst/>
          <a:gdLst/>
          <a:ahLst/>
          <a:cxnLst/>
          <a:rect l="0" t="0" r="0" b="0"/>
          <a:pathLst>
            <a:path>
              <a:moveTo>
                <a:pt x="0" y="0"/>
              </a:moveTo>
              <a:lnTo>
                <a:pt x="0" y="344939"/>
              </a:lnTo>
              <a:lnTo>
                <a:pt x="157187" y="3449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4CE615-EB3B-4C81-A6DB-7425BBD2EB2D}">
      <dsp:nvSpPr>
        <dsp:cNvPr id="0" name=""/>
        <dsp:cNvSpPr/>
      </dsp:nvSpPr>
      <dsp:spPr>
        <a:xfrm>
          <a:off x="4523301" y="376461"/>
          <a:ext cx="535357" cy="157472"/>
        </a:xfrm>
        <a:custGeom>
          <a:avLst/>
          <a:gdLst/>
          <a:ahLst/>
          <a:cxnLst/>
          <a:rect l="0" t="0" r="0" b="0"/>
          <a:pathLst>
            <a:path>
              <a:moveTo>
                <a:pt x="0" y="0"/>
              </a:moveTo>
              <a:lnTo>
                <a:pt x="0" y="78736"/>
              </a:lnTo>
              <a:lnTo>
                <a:pt x="535357" y="78736"/>
              </a:lnTo>
              <a:lnTo>
                <a:pt x="535357" y="1574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8C7D90-DEB9-4263-AC5E-4F9A1704BD66}">
      <dsp:nvSpPr>
        <dsp:cNvPr id="0" name=""/>
        <dsp:cNvSpPr/>
      </dsp:nvSpPr>
      <dsp:spPr>
        <a:xfrm>
          <a:off x="3622647" y="908867"/>
          <a:ext cx="136986" cy="877346"/>
        </a:xfrm>
        <a:custGeom>
          <a:avLst/>
          <a:gdLst/>
          <a:ahLst/>
          <a:cxnLst/>
          <a:rect l="0" t="0" r="0" b="0"/>
          <a:pathLst>
            <a:path>
              <a:moveTo>
                <a:pt x="0" y="0"/>
              </a:moveTo>
              <a:lnTo>
                <a:pt x="0" y="877346"/>
              </a:lnTo>
              <a:lnTo>
                <a:pt x="136986" y="8773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E037D7-C2A5-4447-808D-C15D22AF9966}">
      <dsp:nvSpPr>
        <dsp:cNvPr id="0" name=""/>
        <dsp:cNvSpPr/>
      </dsp:nvSpPr>
      <dsp:spPr>
        <a:xfrm>
          <a:off x="3622647" y="908867"/>
          <a:ext cx="136986" cy="344939"/>
        </a:xfrm>
        <a:custGeom>
          <a:avLst/>
          <a:gdLst/>
          <a:ahLst/>
          <a:cxnLst/>
          <a:rect l="0" t="0" r="0" b="0"/>
          <a:pathLst>
            <a:path>
              <a:moveTo>
                <a:pt x="0" y="0"/>
              </a:moveTo>
              <a:lnTo>
                <a:pt x="0" y="344939"/>
              </a:lnTo>
              <a:lnTo>
                <a:pt x="136986" y="3449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13F6C4-7C22-451D-B460-F6A433752ACC}">
      <dsp:nvSpPr>
        <dsp:cNvPr id="0" name=""/>
        <dsp:cNvSpPr/>
      </dsp:nvSpPr>
      <dsp:spPr>
        <a:xfrm>
          <a:off x="3987944" y="376461"/>
          <a:ext cx="535357" cy="157472"/>
        </a:xfrm>
        <a:custGeom>
          <a:avLst/>
          <a:gdLst/>
          <a:ahLst/>
          <a:cxnLst/>
          <a:rect l="0" t="0" r="0" b="0"/>
          <a:pathLst>
            <a:path>
              <a:moveTo>
                <a:pt x="535357" y="0"/>
              </a:moveTo>
              <a:lnTo>
                <a:pt x="535357" y="78736"/>
              </a:lnTo>
              <a:lnTo>
                <a:pt x="0" y="78736"/>
              </a:lnTo>
              <a:lnTo>
                <a:pt x="0" y="1574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7615D-86AE-4238-8807-175FE4F0E50A}">
      <dsp:nvSpPr>
        <dsp:cNvPr id="0" name=""/>
        <dsp:cNvSpPr/>
      </dsp:nvSpPr>
      <dsp:spPr>
        <a:xfrm>
          <a:off x="1535807" y="376461"/>
          <a:ext cx="91440" cy="344939"/>
        </a:xfrm>
        <a:custGeom>
          <a:avLst/>
          <a:gdLst/>
          <a:ahLst/>
          <a:cxnLst/>
          <a:rect l="0" t="0" r="0" b="0"/>
          <a:pathLst>
            <a:path>
              <a:moveTo>
                <a:pt x="124456" y="0"/>
              </a:moveTo>
              <a:lnTo>
                <a:pt x="124456" y="344939"/>
              </a:lnTo>
              <a:lnTo>
                <a:pt x="45720" y="3449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359387-59AA-47E8-B02C-FD4CD50863D1}">
      <dsp:nvSpPr>
        <dsp:cNvPr id="0" name=""/>
        <dsp:cNvSpPr/>
      </dsp:nvSpPr>
      <dsp:spPr>
        <a:xfrm>
          <a:off x="1660263" y="376461"/>
          <a:ext cx="983362" cy="689879"/>
        </a:xfrm>
        <a:custGeom>
          <a:avLst/>
          <a:gdLst/>
          <a:ahLst/>
          <a:cxnLst/>
          <a:rect l="0" t="0" r="0" b="0"/>
          <a:pathLst>
            <a:path>
              <a:moveTo>
                <a:pt x="0" y="0"/>
              </a:moveTo>
              <a:lnTo>
                <a:pt x="0" y="611143"/>
              </a:lnTo>
              <a:lnTo>
                <a:pt x="983362" y="611143"/>
              </a:lnTo>
              <a:lnTo>
                <a:pt x="983362" y="6898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B0E2BE-365D-42C0-A6E3-5508C0B4438A}">
      <dsp:nvSpPr>
        <dsp:cNvPr id="0" name=""/>
        <dsp:cNvSpPr/>
      </dsp:nvSpPr>
      <dsp:spPr>
        <a:xfrm>
          <a:off x="1614543" y="376461"/>
          <a:ext cx="91440" cy="689879"/>
        </a:xfrm>
        <a:custGeom>
          <a:avLst/>
          <a:gdLst/>
          <a:ahLst/>
          <a:cxnLst/>
          <a:rect l="0" t="0" r="0" b="0"/>
          <a:pathLst>
            <a:path>
              <a:moveTo>
                <a:pt x="45720" y="0"/>
              </a:moveTo>
              <a:lnTo>
                <a:pt x="45720" y="6898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5F65C6-A23C-4C08-9170-811C0C088F69}">
      <dsp:nvSpPr>
        <dsp:cNvPr id="0" name=""/>
        <dsp:cNvSpPr/>
      </dsp:nvSpPr>
      <dsp:spPr>
        <a:xfrm>
          <a:off x="676900" y="376461"/>
          <a:ext cx="983362" cy="689879"/>
        </a:xfrm>
        <a:custGeom>
          <a:avLst/>
          <a:gdLst/>
          <a:ahLst/>
          <a:cxnLst/>
          <a:rect l="0" t="0" r="0" b="0"/>
          <a:pathLst>
            <a:path>
              <a:moveTo>
                <a:pt x="983362" y="0"/>
              </a:moveTo>
              <a:lnTo>
                <a:pt x="983362" y="611143"/>
              </a:lnTo>
              <a:lnTo>
                <a:pt x="0" y="611143"/>
              </a:lnTo>
              <a:lnTo>
                <a:pt x="0" y="6898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247271-2541-41F4-B550-80B1AECA9C82}">
      <dsp:nvSpPr>
        <dsp:cNvPr id="0" name=""/>
        <dsp:cNvSpPr/>
      </dsp:nvSpPr>
      <dsp:spPr>
        <a:xfrm>
          <a:off x="1203642" y="1526"/>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Asset 1</a:t>
          </a:r>
        </a:p>
      </dsp:txBody>
      <dsp:txXfrm>
        <a:off x="1203642" y="1526"/>
        <a:ext cx="913242" cy="374934"/>
      </dsp:txXfrm>
    </dsp:sp>
    <dsp:sp modelId="{485BBB2D-572B-46FD-9891-E63C1210371A}">
      <dsp:nvSpPr>
        <dsp:cNvPr id="0" name=""/>
        <dsp:cNvSpPr/>
      </dsp:nvSpPr>
      <dsp:spPr>
        <a:xfrm>
          <a:off x="263955" y="1066340"/>
          <a:ext cx="825890"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Member 1</a:t>
          </a:r>
        </a:p>
      </dsp:txBody>
      <dsp:txXfrm>
        <a:off x="263955" y="1066340"/>
        <a:ext cx="825890" cy="374934"/>
      </dsp:txXfrm>
    </dsp:sp>
    <dsp:sp modelId="{EDC61330-F91D-45E0-982F-DDA383F2C225}">
      <dsp:nvSpPr>
        <dsp:cNvPr id="0" name=""/>
        <dsp:cNvSpPr/>
      </dsp:nvSpPr>
      <dsp:spPr>
        <a:xfrm>
          <a:off x="1247318" y="1066340"/>
          <a:ext cx="825890"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Member 2</a:t>
          </a:r>
        </a:p>
      </dsp:txBody>
      <dsp:txXfrm>
        <a:off x="1247318" y="1066340"/>
        <a:ext cx="825890" cy="374934"/>
      </dsp:txXfrm>
    </dsp:sp>
    <dsp:sp modelId="{3864D1CF-7F7B-4F8C-80B5-0AC05C304C96}">
      <dsp:nvSpPr>
        <dsp:cNvPr id="0" name=""/>
        <dsp:cNvSpPr/>
      </dsp:nvSpPr>
      <dsp:spPr>
        <a:xfrm>
          <a:off x="2230681" y="1066340"/>
          <a:ext cx="825890"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Member 3</a:t>
          </a:r>
        </a:p>
      </dsp:txBody>
      <dsp:txXfrm>
        <a:off x="2230681" y="1066340"/>
        <a:ext cx="825890" cy="374934"/>
      </dsp:txXfrm>
    </dsp:sp>
    <dsp:sp modelId="{262AB585-087C-4A3A-AE32-02DE27642536}">
      <dsp:nvSpPr>
        <dsp:cNvPr id="0" name=""/>
        <dsp:cNvSpPr/>
      </dsp:nvSpPr>
      <dsp:spPr>
        <a:xfrm>
          <a:off x="668284" y="533933"/>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Owner</a:t>
          </a:r>
        </a:p>
      </dsp:txBody>
      <dsp:txXfrm>
        <a:off x="668284" y="533933"/>
        <a:ext cx="913242" cy="374934"/>
      </dsp:txXfrm>
    </dsp:sp>
    <dsp:sp modelId="{A4C771A9-E2AE-4D59-B047-DDDFA59D939D}">
      <dsp:nvSpPr>
        <dsp:cNvPr id="0" name=""/>
        <dsp:cNvSpPr/>
      </dsp:nvSpPr>
      <dsp:spPr>
        <a:xfrm>
          <a:off x="4066680" y="1526"/>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Asset 2</a:t>
          </a:r>
        </a:p>
      </dsp:txBody>
      <dsp:txXfrm>
        <a:off x="4066680" y="1526"/>
        <a:ext cx="913242" cy="374934"/>
      </dsp:txXfrm>
    </dsp:sp>
    <dsp:sp modelId="{DA85A5CD-D695-4FE7-A25E-0844E0CBAE82}">
      <dsp:nvSpPr>
        <dsp:cNvPr id="0" name=""/>
        <dsp:cNvSpPr/>
      </dsp:nvSpPr>
      <dsp:spPr>
        <a:xfrm>
          <a:off x="3531322" y="533933"/>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Owner 1</a:t>
          </a:r>
        </a:p>
      </dsp:txBody>
      <dsp:txXfrm>
        <a:off x="3531322" y="533933"/>
        <a:ext cx="913242" cy="374934"/>
      </dsp:txXfrm>
    </dsp:sp>
    <dsp:sp modelId="{1A2B0939-2821-46C2-96BC-82F1C08AD10F}">
      <dsp:nvSpPr>
        <dsp:cNvPr id="0" name=""/>
        <dsp:cNvSpPr/>
      </dsp:nvSpPr>
      <dsp:spPr>
        <a:xfrm>
          <a:off x="3759633" y="1066340"/>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Member 1.1</a:t>
          </a:r>
        </a:p>
      </dsp:txBody>
      <dsp:txXfrm>
        <a:off x="3759633" y="1066340"/>
        <a:ext cx="913242" cy="374934"/>
      </dsp:txXfrm>
    </dsp:sp>
    <dsp:sp modelId="{F6CFDB24-D904-46C1-A1DD-A1FE9DF24CDD}">
      <dsp:nvSpPr>
        <dsp:cNvPr id="0" name=""/>
        <dsp:cNvSpPr/>
      </dsp:nvSpPr>
      <dsp:spPr>
        <a:xfrm>
          <a:off x="3759633" y="1598747"/>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Member 1.2</a:t>
          </a:r>
        </a:p>
      </dsp:txBody>
      <dsp:txXfrm>
        <a:off x="3759633" y="1598747"/>
        <a:ext cx="913242" cy="374934"/>
      </dsp:txXfrm>
    </dsp:sp>
    <dsp:sp modelId="{ED00FA30-00B5-4F6A-A598-FE6AD7A34027}">
      <dsp:nvSpPr>
        <dsp:cNvPr id="0" name=""/>
        <dsp:cNvSpPr/>
      </dsp:nvSpPr>
      <dsp:spPr>
        <a:xfrm>
          <a:off x="4602038" y="533933"/>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Owner 2</a:t>
          </a:r>
        </a:p>
      </dsp:txBody>
      <dsp:txXfrm>
        <a:off x="4602038" y="533933"/>
        <a:ext cx="913242" cy="374934"/>
      </dsp:txXfrm>
    </dsp:sp>
    <dsp:sp modelId="{E6F9A056-8C02-4E0A-B68B-8FD62B903FFC}">
      <dsp:nvSpPr>
        <dsp:cNvPr id="0" name=""/>
        <dsp:cNvSpPr/>
      </dsp:nvSpPr>
      <dsp:spPr>
        <a:xfrm>
          <a:off x="4850550" y="1066340"/>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Member 2.1</a:t>
          </a:r>
        </a:p>
      </dsp:txBody>
      <dsp:txXfrm>
        <a:off x="4850550" y="1066340"/>
        <a:ext cx="913242" cy="374934"/>
      </dsp:txXfrm>
    </dsp:sp>
    <dsp:sp modelId="{15BBA8B4-CB7F-4467-9CF8-A23462CCA5E0}">
      <dsp:nvSpPr>
        <dsp:cNvPr id="0" name=""/>
        <dsp:cNvSpPr/>
      </dsp:nvSpPr>
      <dsp:spPr>
        <a:xfrm>
          <a:off x="4850550" y="1598747"/>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Member 2.2</a:t>
          </a:r>
        </a:p>
      </dsp:txBody>
      <dsp:txXfrm>
        <a:off x="4850550" y="1598747"/>
        <a:ext cx="913242" cy="374934"/>
      </dsp:txXfrm>
    </dsp:sp>
    <dsp:sp modelId="{179F0CE1-F221-4368-B0B3-0E5062D107E4}">
      <dsp:nvSpPr>
        <dsp:cNvPr id="0" name=""/>
        <dsp:cNvSpPr/>
      </dsp:nvSpPr>
      <dsp:spPr>
        <a:xfrm>
          <a:off x="4850550" y="2131153"/>
          <a:ext cx="913242" cy="3749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Member 2.3</a:t>
          </a:r>
        </a:p>
      </dsp:txBody>
      <dsp:txXfrm>
        <a:off x="4850550" y="2131153"/>
        <a:ext cx="913242" cy="3749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F2C690-94E1-45AE-BD4F-983256A4616F}">
      <dsp:nvSpPr>
        <dsp:cNvPr id="0" name=""/>
        <dsp:cNvSpPr/>
      </dsp:nvSpPr>
      <dsp:spPr>
        <a:xfrm>
          <a:off x="2770" y="125661"/>
          <a:ext cx="1211454" cy="7268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Available</a:t>
          </a:r>
        </a:p>
      </dsp:txBody>
      <dsp:txXfrm>
        <a:off x="24059" y="146950"/>
        <a:ext cx="1168876" cy="684294"/>
      </dsp:txXfrm>
    </dsp:sp>
    <dsp:sp modelId="{3B9D2ACA-65D9-4CA9-8AAB-BC1FF18BE88D}">
      <dsp:nvSpPr>
        <dsp:cNvPr id="0" name=""/>
        <dsp:cNvSpPr/>
      </dsp:nvSpPr>
      <dsp:spPr>
        <a:xfrm>
          <a:off x="1335371" y="338877"/>
          <a:ext cx="256828" cy="3004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5371" y="398965"/>
        <a:ext cx="179780" cy="180264"/>
      </dsp:txXfrm>
    </dsp:sp>
    <dsp:sp modelId="{09F0153A-C62E-4CBB-8743-A055B7093A2E}">
      <dsp:nvSpPr>
        <dsp:cNvPr id="0" name=""/>
        <dsp:cNvSpPr/>
      </dsp:nvSpPr>
      <dsp:spPr>
        <a:xfrm>
          <a:off x="1698807" y="125661"/>
          <a:ext cx="1211454" cy="7268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Pending</a:t>
          </a:r>
        </a:p>
      </dsp:txBody>
      <dsp:txXfrm>
        <a:off x="1720096" y="146950"/>
        <a:ext cx="1168876" cy="684294"/>
      </dsp:txXfrm>
    </dsp:sp>
    <dsp:sp modelId="{E7ECF7DA-CCBB-4FC3-89EC-08B1CC023A2E}">
      <dsp:nvSpPr>
        <dsp:cNvPr id="0" name=""/>
        <dsp:cNvSpPr/>
      </dsp:nvSpPr>
      <dsp:spPr>
        <a:xfrm>
          <a:off x="3031408" y="338877"/>
          <a:ext cx="256828" cy="3004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031408" y="398965"/>
        <a:ext cx="179780" cy="180264"/>
      </dsp:txXfrm>
    </dsp:sp>
    <dsp:sp modelId="{F580B3B3-136B-446B-8F43-8A6A9F2D38C9}">
      <dsp:nvSpPr>
        <dsp:cNvPr id="0" name=""/>
        <dsp:cNvSpPr/>
      </dsp:nvSpPr>
      <dsp:spPr>
        <a:xfrm>
          <a:off x="3394844" y="125661"/>
          <a:ext cx="1211454" cy="7268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Approved/Denied</a:t>
          </a:r>
        </a:p>
      </dsp:txBody>
      <dsp:txXfrm>
        <a:off x="3416133" y="146950"/>
        <a:ext cx="1168876" cy="684294"/>
      </dsp:txXfrm>
    </dsp:sp>
    <dsp:sp modelId="{2618A701-9F0D-4C48-99DC-8A1CF4C5D9AE}">
      <dsp:nvSpPr>
        <dsp:cNvPr id="0" name=""/>
        <dsp:cNvSpPr/>
      </dsp:nvSpPr>
      <dsp:spPr>
        <a:xfrm>
          <a:off x="4727444" y="338877"/>
          <a:ext cx="256828" cy="3004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4727444" y="398965"/>
        <a:ext cx="179780" cy="180264"/>
      </dsp:txXfrm>
    </dsp:sp>
    <dsp:sp modelId="{F8C77538-E43D-43BF-A5D4-9CEB16683D26}">
      <dsp:nvSpPr>
        <dsp:cNvPr id="0" name=""/>
        <dsp:cNvSpPr/>
      </dsp:nvSpPr>
      <dsp:spPr>
        <a:xfrm>
          <a:off x="5090881" y="125661"/>
          <a:ext cx="1211454" cy="7268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Confirmed</a:t>
          </a:r>
        </a:p>
      </dsp:txBody>
      <dsp:txXfrm>
        <a:off x="5112170" y="146950"/>
        <a:ext cx="1168876" cy="68429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Oriel">
  <a:themeElements>
    <a:clrScheme name="NewsPrint">
      <a:dk1>
        <a:sysClr val="windowText" lastClr="000000"/>
      </a:dk1>
      <a:lt1>
        <a:sysClr val="window" lastClr="FFFFFF"/>
      </a:lt1>
      <a:dk2>
        <a:srgbClr val="303030"/>
      </a:dk2>
      <a:lt2>
        <a:srgbClr val="DEDEE0"/>
      </a:lt2>
      <a:accent1>
        <a:srgbClr val="AD0101"/>
      </a:accent1>
      <a:accent2>
        <a:srgbClr val="726056"/>
      </a:accent2>
      <a:accent3>
        <a:srgbClr val="AC956E"/>
      </a:accent3>
      <a:accent4>
        <a:srgbClr val="808DA9"/>
      </a:accent4>
      <a:accent5>
        <a:srgbClr val="424E5B"/>
      </a:accent5>
      <a:accent6>
        <a:srgbClr val="730E00"/>
      </a:accent6>
      <a:hlink>
        <a:srgbClr val="D26900"/>
      </a:hlink>
      <a:folHlink>
        <a:srgbClr val="D89243"/>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This is a website which allows members a social platform to share their interest in an ‘item’. The website was built using the Django framework which encompasses HTML, CSS, JavaScript, jQuery and Python. Data is stored in a ClearDB SQL database. It is hosted on heroku.com and sizes appropriately on phone, tablet or PC.</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DC871-0A98-4F4E-84D6-177B62D279B5}">
  <ds:schemaRefs>
    <ds:schemaRef ds:uri="http://schemas.microsoft.com/sharepoint/v3/contenttype/forms"/>
  </ds:schemaRefs>
</ds:datastoreItem>
</file>

<file path=customXml/itemProps3.xml><?xml version="1.0" encoding="utf-8"?>
<ds:datastoreItem xmlns:ds="http://schemas.openxmlformats.org/officeDocument/2006/customXml" ds:itemID="{276FA0B8-8FD9-47CC-A0A2-0CAD6C53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OrielReport.dotx</Template>
  <TotalTime>1</TotalTime>
  <Pages>23</Pages>
  <Words>4642</Words>
  <Characters>26466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Project 3</vt:lpstr>
    </vt:vector>
  </TitlesOfParts>
  <Company>The Bank of New York Mellon Corporation</Company>
  <LinksUpToDate>false</LinksUpToDate>
  <CharactersWithSpaces>31046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3</dc:title>
  <dc:subject>https://wheredoyoushare.herokuapp.com/</dc:subject>
  <dc:creator>Maria Hynes</dc:creator>
  <cp:lastModifiedBy>Maria Hynes</cp:lastModifiedBy>
  <cp:revision>2</cp:revision>
  <cp:lastPrinted>2016-12-13T22:16:00Z</cp:lastPrinted>
  <dcterms:created xsi:type="dcterms:W3CDTF">2016-12-13T22:17:00Z</dcterms:created>
  <dcterms:modified xsi:type="dcterms:W3CDTF">2016-12-13T22:17:00Z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